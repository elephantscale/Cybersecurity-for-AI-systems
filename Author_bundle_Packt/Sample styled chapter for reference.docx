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5CB94" w14:textId="40234703" w:rsidR="002257A8" w:rsidRPr="001E797F" w:rsidRDefault="000F7317" w:rsidP="005A7BDD">
      <w:pPr>
        <w:pStyle w:val="HS-ChapterNumber"/>
      </w:pPr>
      <w:r w:rsidRPr="001E797F">
        <w:rPr>
          <w:lang w:val="en-US"/>
        </w:rPr>
        <w:t>3</w:t>
      </w:r>
    </w:p>
    <w:p w14:paraId="66BD3EA7" w14:textId="3F9AEC9C" w:rsidR="000B4683" w:rsidRPr="001E797F" w:rsidRDefault="00C23354" w:rsidP="005A7BDD">
      <w:pPr>
        <w:pStyle w:val="HS-ChapterTitle"/>
      </w:pPr>
      <w:r w:rsidRPr="001E797F">
        <w:rPr>
          <w:lang w:val="en-US"/>
        </w:rPr>
        <w:t>Composite Data Types</w:t>
      </w:r>
    </w:p>
    <w:p w14:paraId="2B016634" w14:textId="6FF5632A" w:rsidR="00BE68CB" w:rsidRDefault="50BFC8E1" w:rsidP="005A7BDD">
      <w:pPr>
        <w:pStyle w:val="P0-Paragraph"/>
      </w:pPr>
      <w:r>
        <w:t xml:space="preserve">Go offers support for maps and structures, which are composite data types and the main subject of this chapter. The reason that we present them separately from arrays and slices is that both maps and structures are more flexible and powerful than arrays and slices. </w:t>
      </w:r>
      <w:r w:rsidR="004918E9">
        <w:t>Each m</w:t>
      </w:r>
      <w:r>
        <w:t xml:space="preserve">ap can use keys of </w:t>
      </w:r>
      <w:r w:rsidR="00537C1C">
        <w:t>a given predefined</w:t>
      </w:r>
      <w:r w:rsidR="004918E9" w:rsidRPr="0099640C">
        <w:t xml:space="preserve"> </w:t>
      </w:r>
      <w:r>
        <w:t>data type</w:t>
      </w:r>
      <w:r w:rsidR="00327685">
        <w:t>,</w:t>
      </w:r>
      <w:r>
        <w:t xml:space="preserve"> whereas structures can group multiple data types and create new </w:t>
      </w:r>
      <w:r w:rsidR="005004F6" w:rsidRPr="0099640C">
        <w:t>data types</w:t>
      </w:r>
      <w:r>
        <w:t>.</w:t>
      </w:r>
    </w:p>
    <w:p w14:paraId="2F7EC7C0" w14:textId="062E6BDA" w:rsidR="00A31C91" w:rsidRDefault="00A31C91" w:rsidP="005A7BDD">
      <w:pPr>
        <w:pStyle w:val="P0-Paragraph"/>
      </w:pPr>
      <w:r w:rsidRPr="00A31C91">
        <w:t>Maps and slices are used for completely different reasons. Arrays</w:t>
      </w:r>
      <w:r>
        <w:t xml:space="preserve"> and </w:t>
      </w:r>
      <w:r w:rsidR="00327685">
        <w:t>s</w:t>
      </w:r>
      <w:r w:rsidR="00327685" w:rsidRPr="00A31C91">
        <w:t xml:space="preserve">lices </w:t>
      </w:r>
      <w:r w:rsidRPr="00A31C91">
        <w:t>are used to store contiguous data and benefit from memory locality and indexing. Maps are useful when you do</w:t>
      </w:r>
      <w:r>
        <w:t xml:space="preserve"> </w:t>
      </w:r>
      <w:r w:rsidRPr="00A31C91">
        <w:t>n</w:t>
      </w:r>
      <w:r>
        <w:t>o</w:t>
      </w:r>
      <w:r w:rsidRPr="00A31C91">
        <w:t xml:space="preserve">t need </w:t>
      </w:r>
      <w:r w:rsidR="00327685">
        <w:t xml:space="preserve">the </w:t>
      </w:r>
      <w:r w:rsidRPr="00A31C91">
        <w:t xml:space="preserve">locality of data but still need a way to reference </w:t>
      </w:r>
      <w:r w:rsidR="00327685">
        <w:t>it</w:t>
      </w:r>
      <w:r w:rsidR="00327685" w:rsidRPr="00A31C91">
        <w:t xml:space="preserve"> </w:t>
      </w:r>
      <w:r w:rsidRPr="00A31C91">
        <w:t xml:space="preserve">in </w:t>
      </w:r>
      <w:r>
        <w:t xml:space="preserve">constant </w:t>
      </w:r>
      <w:r w:rsidRPr="00A31C91">
        <w:t>time</w:t>
      </w:r>
      <w:r>
        <w:t>.</w:t>
      </w:r>
    </w:p>
    <w:p w14:paraId="4A0DC7FA" w14:textId="0E194970" w:rsidR="006E3062" w:rsidRDefault="50BFC8E1" w:rsidP="005A7BDD">
      <w:pPr>
        <w:pStyle w:val="P0-Paragraph"/>
      </w:pPr>
      <w:r>
        <w:t>The general idea is that if an array or a slice cannot do the job, you might need to look at maps. If a map cannot help you store your data the way you want, then you should consider creating and using a structure</w:t>
      </w:r>
      <w:r w:rsidR="00E84C39">
        <w:t>—</w:t>
      </w:r>
      <w:r>
        <w:t xml:space="preserve">you can also group structures </w:t>
      </w:r>
      <w:r>
        <w:lastRenderedPageBreak/>
        <w:t xml:space="preserve">of the same type using arrays or slices. </w:t>
      </w:r>
      <w:r w:rsidR="006E3062">
        <w:t xml:space="preserve">Keep in mind that </w:t>
      </w:r>
      <w:r w:rsidR="006E3062" w:rsidRPr="006E3062">
        <w:t xml:space="preserve">maps </w:t>
      </w:r>
      <w:r w:rsidR="006E3062">
        <w:t>and</w:t>
      </w:r>
      <w:r w:rsidR="006E3062" w:rsidRPr="006E3062">
        <w:t xml:space="preserve"> struct</w:t>
      </w:r>
      <w:r w:rsidR="006E3062">
        <w:t>ure</w:t>
      </w:r>
      <w:r w:rsidR="006E3062" w:rsidRPr="006E3062">
        <w:t>s are distinct in their use case. You can easily have a map of struct</w:t>
      </w:r>
      <w:r w:rsidR="006E3062">
        <w:t>ure</w:t>
      </w:r>
      <w:r w:rsidR="006E3062" w:rsidRPr="006E3062">
        <w:t>s, as well as an array</w:t>
      </w:r>
      <w:r w:rsidR="006E3062">
        <w:t xml:space="preserve"> or </w:t>
      </w:r>
      <w:r w:rsidR="006E3062" w:rsidRPr="006E3062">
        <w:t>slice of struct</w:t>
      </w:r>
      <w:r w:rsidR="006E3062">
        <w:t>ure</w:t>
      </w:r>
      <w:r w:rsidR="006E3062" w:rsidRPr="006E3062">
        <w:t>s.</w:t>
      </w:r>
      <w:r w:rsidR="006E3062">
        <w:t xml:space="preserve"> However,</w:t>
      </w:r>
      <w:r w:rsidR="006E3062" w:rsidRPr="006E3062">
        <w:t xml:space="preserve"> </w:t>
      </w:r>
      <w:r w:rsidR="006E3062">
        <w:t>a</w:t>
      </w:r>
      <w:r w:rsidR="006E3062" w:rsidRPr="006E3062">
        <w:t xml:space="preserve"> struct</w:t>
      </w:r>
      <w:r w:rsidR="006E3062">
        <w:t>ure</w:t>
      </w:r>
      <w:r w:rsidR="006E3062" w:rsidRPr="006E3062">
        <w:t xml:space="preserve"> is useful when you </w:t>
      </w:r>
      <w:r w:rsidR="00327685">
        <w:t>need to</w:t>
      </w:r>
      <w:r w:rsidR="00327685" w:rsidRPr="006E3062">
        <w:t xml:space="preserve"> </w:t>
      </w:r>
      <w:r w:rsidR="006E3062" w:rsidRPr="006E3062">
        <w:t>combine multiple pieces of logically grouped data</w:t>
      </w:r>
      <w:r w:rsidR="00191B12">
        <w:t xml:space="preserve"> and/or </w:t>
      </w:r>
      <w:r w:rsidR="006E3062" w:rsidRPr="006E3062">
        <w:t>variables.</w:t>
      </w:r>
    </w:p>
    <w:p w14:paraId="430685B3" w14:textId="7E998178" w:rsidR="0069004E" w:rsidRDefault="50BFC8E1" w:rsidP="005A7BDD">
      <w:pPr>
        <w:pStyle w:val="P0-Paragraph"/>
      </w:pPr>
      <w:r>
        <w:t xml:space="preserve">Additionally, the knowledge of this chapter will allow us to read and save data in </w:t>
      </w:r>
      <w:r w:rsidR="00C46D83">
        <w:t xml:space="preserve">the </w:t>
      </w:r>
      <w:r>
        <w:t>CSV format using structures.</w:t>
      </w:r>
    </w:p>
    <w:p w14:paraId="6C44020F" w14:textId="095DB505" w:rsidR="0069004E" w:rsidRPr="009B4E48" w:rsidRDefault="00C050E2" w:rsidP="005A7BDD">
      <w:pPr>
        <w:pStyle w:val="P0-Paragraph"/>
      </w:pPr>
      <w:r>
        <w:t>Also</w:t>
      </w:r>
      <w:r w:rsidR="0069004E">
        <w:t xml:space="preserve">, we are going to improve the </w:t>
      </w:r>
      <w:r w:rsidR="00F9449F">
        <w:t>statistics</w:t>
      </w:r>
      <w:r w:rsidR="0069004E">
        <w:t xml:space="preserve"> application we originally developed in </w:t>
      </w:r>
      <w:r w:rsidR="0069004E" w:rsidRPr="005A7BDD">
        <w:rPr>
          <w:rStyle w:val="CS-Italic"/>
        </w:rPr>
        <w:t>Chapter 1</w:t>
      </w:r>
      <w:r w:rsidR="0069004E">
        <w:t xml:space="preserve">, </w:t>
      </w:r>
      <w:r w:rsidR="0069004E" w:rsidRPr="005A7BDD">
        <w:rPr>
          <w:rStyle w:val="CS-Italic"/>
        </w:rPr>
        <w:t>A Quick Introduction to Go</w:t>
      </w:r>
      <w:r w:rsidR="0069004E">
        <w:t xml:space="preserve">. The new version of the </w:t>
      </w:r>
      <w:r w:rsidR="00F9449F">
        <w:t>utility</w:t>
      </w:r>
      <w:r w:rsidR="00F6262B">
        <w:t xml:space="preserve"> is going to be able to</w:t>
      </w:r>
      <w:r w:rsidR="0069004E">
        <w:t xml:space="preserve"> load data from disk, which means that it is no longer needed to hardcode your data</w:t>
      </w:r>
      <w:r w:rsidR="00D71ED2">
        <w:t xml:space="preserve"> or generate random numbers.</w:t>
      </w:r>
    </w:p>
    <w:p w14:paraId="080FF815" w14:textId="77777777" w:rsidR="0069004E" w:rsidRDefault="0069004E" w:rsidP="005A7BDD">
      <w:pPr>
        <w:pStyle w:val="P0-Paragraph"/>
      </w:pPr>
      <w:r>
        <w:t>This chapter covers:</w:t>
      </w:r>
    </w:p>
    <w:p w14:paraId="67ACF034" w14:textId="7DC5A86F" w:rsidR="0069004E" w:rsidRDefault="0069004E" w:rsidP="005A7BDD">
      <w:pPr>
        <w:pStyle w:val="L1-Bullet"/>
      </w:pPr>
      <w:r>
        <w:t>Maps</w:t>
      </w:r>
    </w:p>
    <w:p w14:paraId="7087EC08" w14:textId="3F53C5B7" w:rsidR="0069004E" w:rsidRDefault="0069004E" w:rsidP="005A7BDD">
      <w:pPr>
        <w:pStyle w:val="L1-Bullet"/>
      </w:pPr>
      <w:r>
        <w:t>Structures</w:t>
      </w:r>
    </w:p>
    <w:p w14:paraId="4E9846C5" w14:textId="2BB15810" w:rsidR="0069004E" w:rsidRDefault="0069004E" w:rsidP="005A7BDD">
      <w:pPr>
        <w:pStyle w:val="L1-Bullet"/>
      </w:pPr>
      <w:r>
        <w:t>Regular expressions and pattern matching</w:t>
      </w:r>
    </w:p>
    <w:p w14:paraId="42DFCA2F" w14:textId="6D3CA4A7" w:rsidR="0069004E" w:rsidRDefault="0069004E" w:rsidP="005A7BDD">
      <w:pPr>
        <w:pStyle w:val="L1-Bullet"/>
      </w:pPr>
      <w:r>
        <w:t xml:space="preserve">Improving the </w:t>
      </w:r>
      <w:r w:rsidR="00F23EE2">
        <w:t>statistics</w:t>
      </w:r>
      <w:r>
        <w:t xml:space="preserve"> application</w:t>
      </w:r>
    </w:p>
    <w:p w14:paraId="1E5C4604" w14:textId="0D722945" w:rsidR="0069004E" w:rsidRDefault="00711B3A" w:rsidP="005A7BDD">
      <w:pPr>
        <w:pStyle w:val="P0-Paragraph"/>
      </w:pPr>
      <w:r>
        <w:t>W</w:t>
      </w:r>
      <w:r w:rsidR="0069004E">
        <w:t>ithout further ado, let us begin by presenting maps.</w:t>
      </w:r>
    </w:p>
    <w:p w14:paraId="54F6D23B" w14:textId="77777777" w:rsidR="0069004E" w:rsidRPr="002B0E21" w:rsidRDefault="0069004E" w:rsidP="005A7BDD">
      <w:pPr>
        <w:pStyle w:val="HS-Heading1"/>
      </w:pPr>
      <w:r w:rsidRPr="002B0E21">
        <w:t>Maps</w:t>
      </w:r>
    </w:p>
    <w:p w14:paraId="1BEC05EA" w14:textId="0C1324DE" w:rsidR="0069004E" w:rsidRDefault="0069004E" w:rsidP="005A7BDD">
      <w:pPr>
        <w:pStyle w:val="P0-Paragraph"/>
      </w:pPr>
      <w:r>
        <w:t>Both arrays and slices limit you to using positive</w:t>
      </w:r>
      <w:r w:rsidR="00F6262B">
        <w:t xml:space="preserve"> </w:t>
      </w:r>
      <w:r>
        <w:t>integers as indexes</w:t>
      </w:r>
      <w:r w:rsidR="005943A4">
        <w:t xml:space="preserve">, which start from </w:t>
      </w:r>
      <w:r w:rsidR="005943A4" w:rsidRPr="005A7BDD">
        <w:rPr>
          <w:rStyle w:val="CS-InlineCode"/>
        </w:rPr>
        <w:t>0</w:t>
      </w:r>
      <w:r w:rsidR="005943A4">
        <w:t xml:space="preserve"> and cannot have gaps in them</w:t>
      </w:r>
      <w:r w:rsidR="00E84C39">
        <w:t>—</w:t>
      </w:r>
      <w:r w:rsidR="00EC62A6">
        <w:t>this means that even if you want to put data in the slice element at index 99</w:t>
      </w:r>
      <w:r w:rsidR="006F5DCF">
        <w:t xml:space="preserve"> only</w:t>
      </w:r>
      <w:r w:rsidR="00EC62A6">
        <w:t xml:space="preserve">, the slice is </w:t>
      </w:r>
      <w:r w:rsidR="00380A19">
        <w:t xml:space="preserve">still </w:t>
      </w:r>
      <w:r w:rsidR="00EC62A6">
        <w:t>go</w:t>
      </w:r>
      <w:r w:rsidR="00D531D3">
        <w:t>ing</w:t>
      </w:r>
      <w:r w:rsidR="00EC62A6">
        <w:t xml:space="preserve"> to occupy 100 </w:t>
      </w:r>
      <w:r w:rsidR="00EC62A6">
        <w:lastRenderedPageBreak/>
        <w:t>elements in memory</w:t>
      </w:r>
      <w:r>
        <w:t xml:space="preserve">. Maps are </w:t>
      </w:r>
      <w:r w:rsidR="00FF5C58">
        <w:t xml:space="preserve">more </w:t>
      </w:r>
      <w:r>
        <w:t>powerful data structures because they allow you to use indexes of various data types as keys to look up your data</w:t>
      </w:r>
      <w:r w:rsidR="00C46D83">
        <w:t>,</w:t>
      </w:r>
      <w:r>
        <w:t xml:space="preserve"> as long as these keys are </w:t>
      </w:r>
      <w:r w:rsidRPr="005A7BDD">
        <w:rPr>
          <w:rStyle w:val="CS-Italic"/>
        </w:rPr>
        <w:t>comparable</w:t>
      </w:r>
      <w:r w:rsidRPr="0099640C">
        <w:t>.</w:t>
      </w:r>
      <w:r w:rsidR="008739F0">
        <w:t xml:space="preserve"> Comparable means that Go should be able to tell if two values are equal or which value is bigger (or smaller) than the other.</w:t>
      </w:r>
    </w:p>
    <w:p w14:paraId="48ABABBD" w14:textId="794ADF84" w:rsidR="0069004E" w:rsidRDefault="0069004E" w:rsidP="005A7BDD">
      <w:pPr>
        <w:pStyle w:val="I-InfoBox"/>
      </w:pPr>
      <w:r>
        <w:t xml:space="preserve">Although </w:t>
      </w:r>
      <w:r w:rsidR="006F38A4">
        <w:t xml:space="preserve">Boolean </w:t>
      </w:r>
      <w:r>
        <w:t xml:space="preserve">variables are comparable, it makes no sense to use a </w:t>
      </w:r>
      <w:r w:rsidRPr="005A7BDD">
        <w:rPr>
          <w:rStyle w:val="CS-InlineCode"/>
        </w:rPr>
        <w:t>bool</w:t>
      </w:r>
      <w:r>
        <w:t xml:space="preserve"> variable as the key to a map because it only allows for two distinct values. Additionally, although floating point values are comparable, precision issues caused by the internal representation of such values might create bugs and crashes, so you might want to avoid using floating point values as keys to maps.</w:t>
      </w:r>
    </w:p>
    <w:p w14:paraId="7CE8414E" w14:textId="670001F2" w:rsidR="0069004E" w:rsidRDefault="0069004E" w:rsidP="005A7BDD">
      <w:pPr>
        <w:pStyle w:val="P0-Paragraph"/>
      </w:pPr>
      <w:r>
        <w:t>You might ask, why do we need maps</w:t>
      </w:r>
      <w:r w:rsidR="000139C8">
        <w:t>,</w:t>
      </w:r>
      <w:r>
        <w:t xml:space="preserve"> and what are their advantages? The following list will help clarify things:</w:t>
      </w:r>
    </w:p>
    <w:p w14:paraId="751E50C2" w14:textId="3465170F" w:rsidR="0069004E" w:rsidRDefault="0069004E" w:rsidP="005A7BDD">
      <w:pPr>
        <w:pStyle w:val="L1-Bullet"/>
      </w:pPr>
      <w:r>
        <w:t>Maps are very versatile.</w:t>
      </w:r>
      <w:r w:rsidR="008701B4">
        <w:t xml:space="preserve"> You can even </w:t>
      </w:r>
      <w:r>
        <w:t xml:space="preserve">create a database index using a map, which allows </w:t>
      </w:r>
      <w:r w:rsidR="008701B4">
        <w:t>you</w:t>
      </w:r>
      <w:r>
        <w:t xml:space="preserve"> to search and access elements based on a given key or, in more advanced situations, a combination of keys.</w:t>
      </w:r>
    </w:p>
    <w:p w14:paraId="270D1365" w14:textId="5D275434" w:rsidR="0069004E" w:rsidRDefault="50BFC8E1" w:rsidP="005A7BDD">
      <w:pPr>
        <w:pStyle w:val="L1-Bullet"/>
      </w:pPr>
      <w:r>
        <w:t xml:space="preserve">Although this is not always the case, working with maps in Go is fast, as you can access all elements of a map in </w:t>
      </w:r>
      <w:r w:rsidR="009A3DD9">
        <w:t>constant</w:t>
      </w:r>
      <w:r w:rsidR="009A3DD9" w:rsidRPr="0099640C">
        <w:t xml:space="preserve"> </w:t>
      </w:r>
      <w:r w:rsidRPr="0099640C">
        <w:t>time</w:t>
      </w:r>
      <w:r>
        <w:t xml:space="preserve">. Inserting and retrieving elements from a map is </w:t>
      </w:r>
      <w:r w:rsidR="001C5E42">
        <w:t xml:space="preserve">a </w:t>
      </w:r>
      <w:r w:rsidR="00DC0F0F">
        <w:t>constant time</w:t>
      </w:r>
      <w:r w:rsidR="001C5E42">
        <w:t xml:space="preserve"> operation</w:t>
      </w:r>
      <w:r w:rsidR="00DC0F0F">
        <w:t>.</w:t>
      </w:r>
    </w:p>
    <w:p w14:paraId="3BADD957" w14:textId="39159C7F" w:rsidR="0069004E" w:rsidRDefault="50BFC8E1" w:rsidP="005A7BDD">
      <w:pPr>
        <w:pStyle w:val="L1-Bullet"/>
      </w:pPr>
      <w:r>
        <w:t xml:space="preserve">Maps are easy to understand, which </w:t>
      </w:r>
      <w:r w:rsidR="0037760F">
        <w:t xml:space="preserve">often </w:t>
      </w:r>
      <w:r>
        <w:t>leads to clear designs.</w:t>
      </w:r>
    </w:p>
    <w:p w14:paraId="1777BBAB" w14:textId="77777777" w:rsidR="0069004E" w:rsidRDefault="0069004E" w:rsidP="005A7BDD">
      <w:pPr>
        <w:pStyle w:val="P0-Paragraph"/>
      </w:pPr>
      <w:r>
        <w:t xml:space="preserve">You can create a new map variable using either </w:t>
      </w:r>
      <w:r w:rsidRPr="005A7BDD">
        <w:rPr>
          <w:rStyle w:val="CS-InlineCode"/>
        </w:rPr>
        <w:t>make()</w:t>
      </w:r>
      <w:r>
        <w:t xml:space="preserve"> or a map literal. Creating a new map with </w:t>
      </w:r>
      <w:r w:rsidRPr="005A7BDD">
        <w:rPr>
          <w:rStyle w:val="CS-InlineCode"/>
        </w:rPr>
        <w:t>string</w:t>
      </w:r>
      <w:r>
        <w:t xml:space="preserve"> keys and </w:t>
      </w:r>
      <w:r w:rsidRPr="005A7BDD">
        <w:rPr>
          <w:rStyle w:val="CS-InlineCode"/>
        </w:rPr>
        <w:t>int</w:t>
      </w:r>
      <w:r>
        <w:t xml:space="preserve"> values using </w:t>
      </w:r>
      <w:r w:rsidRPr="005A7BDD">
        <w:rPr>
          <w:rStyle w:val="CS-InlineCode"/>
        </w:rPr>
        <w:t>make()</w:t>
      </w:r>
      <w:r>
        <w:t xml:space="preserve"> is as simple as writing </w:t>
      </w:r>
      <w:r w:rsidRPr="005A7BDD">
        <w:rPr>
          <w:rStyle w:val="CS-InlineCode"/>
        </w:rPr>
        <w:t>make(map[string]int)</w:t>
      </w:r>
      <w:r>
        <w:t xml:space="preserve"> and assigning its return value to a variable. On the other </w:t>
      </w:r>
      <w:r>
        <w:lastRenderedPageBreak/>
        <w:t>hand, if you decide to create a map using a map literal, you need to write something like the following:</w:t>
      </w:r>
    </w:p>
    <w:p w14:paraId="129EC5A3" w14:textId="77777777" w:rsidR="00E61D30" w:rsidRDefault="00E61D30" w:rsidP="005A7BDD">
      <w:pPr>
        <w:pStyle w:val="C0-CodeBlock"/>
        <w:divId w:val="1028726770"/>
      </w:pPr>
      <w:r>
        <w:t xml:space="preserve">m := </w:t>
      </w:r>
      <w:r>
        <w:rPr>
          <w:rStyle w:val="hljs-keyword"/>
        </w:rPr>
        <w:t>map</w:t>
      </w:r>
      <w:r>
        <w:t>[</w:t>
      </w:r>
      <w:r>
        <w:rPr>
          <w:rStyle w:val="hljs-type"/>
        </w:rPr>
        <w:t>string</w:t>
      </w:r>
      <w:r>
        <w:t>]</w:t>
      </w:r>
      <w:r>
        <w:rPr>
          <w:rStyle w:val="hljs-type"/>
        </w:rPr>
        <w:t>int</w:t>
      </w:r>
      <w:r>
        <w:t xml:space="preserve"> {</w:t>
      </w:r>
    </w:p>
    <w:p w14:paraId="7010BBF4" w14:textId="77777777" w:rsidR="00E61D30" w:rsidRDefault="00E61D30" w:rsidP="005A7BDD">
      <w:pPr>
        <w:pStyle w:val="C0-CodeBlock"/>
        <w:divId w:val="1028726770"/>
      </w:pPr>
      <w:r>
        <w:t xml:space="preserve">    </w:t>
      </w:r>
      <w:r>
        <w:rPr>
          <w:rStyle w:val="hljs-string"/>
        </w:rPr>
        <w:t>"key1"</w:t>
      </w:r>
      <w:r>
        <w:t xml:space="preserve">: </w:t>
      </w:r>
      <w:r>
        <w:rPr>
          <w:rStyle w:val="hljs-number"/>
        </w:rPr>
        <w:t>-1</w:t>
      </w:r>
    </w:p>
    <w:p w14:paraId="4D077341" w14:textId="77777777" w:rsidR="00E61D30" w:rsidRDefault="00E61D30" w:rsidP="005A7BDD">
      <w:pPr>
        <w:pStyle w:val="C0-CodeBlock"/>
        <w:divId w:val="1028726770"/>
      </w:pPr>
      <w:r>
        <w:t xml:space="preserve">    </w:t>
      </w:r>
      <w:r>
        <w:rPr>
          <w:rStyle w:val="hljs-string"/>
        </w:rPr>
        <w:t>"key2"</w:t>
      </w:r>
      <w:r>
        <w:t xml:space="preserve">: </w:t>
      </w:r>
      <w:r>
        <w:rPr>
          <w:rStyle w:val="hljs-number"/>
        </w:rPr>
        <w:t>123</w:t>
      </w:r>
    </w:p>
    <w:p w14:paraId="31DD68F2" w14:textId="77777777" w:rsidR="00E61D30" w:rsidRDefault="00E61D30" w:rsidP="005A7BDD">
      <w:pPr>
        <w:pStyle w:val="C0-CodeBlock"/>
        <w:divId w:val="1028726770"/>
      </w:pPr>
      <w:r>
        <w:t>}</w:t>
      </w:r>
    </w:p>
    <w:p w14:paraId="7B4EC285" w14:textId="01B6F921" w:rsidR="0069004E" w:rsidRDefault="0069004E" w:rsidP="005A7BDD">
      <w:pPr>
        <w:pStyle w:val="P0-Paragraph"/>
      </w:pPr>
      <w:r>
        <w:t>The map literal version is faster when you want to add data to a map at the time of creation.</w:t>
      </w:r>
      <w:r w:rsidR="00294598">
        <w:t xml:space="preserve"> The previous map literal contains two </w:t>
      </w:r>
      <w:r w:rsidR="006373D4">
        <w:t xml:space="preserve">keys and two </w:t>
      </w:r>
      <w:r w:rsidR="00910B2E">
        <w:t>values</w:t>
      </w:r>
      <w:r w:rsidR="00E84C39">
        <w:t>—</w:t>
      </w:r>
      <w:r w:rsidR="004327EC">
        <w:t>two pairs</w:t>
      </w:r>
      <w:r w:rsidR="00170D4B">
        <w:t xml:space="preserve"> in total</w:t>
      </w:r>
      <w:r w:rsidR="00294598">
        <w:t>.</w:t>
      </w:r>
    </w:p>
    <w:p w14:paraId="17896A52" w14:textId="455E8F13" w:rsidR="0069004E" w:rsidRDefault="0069004E" w:rsidP="005A7BDD">
      <w:pPr>
        <w:pStyle w:val="I-InfoBox"/>
      </w:pPr>
      <w:r>
        <w:t>You should make no assumptions about the order of the elements inside a map. Go randomizes keys when iterating over a map</w:t>
      </w:r>
      <w:r w:rsidR="00FF6DBF">
        <w:t>—</w:t>
      </w:r>
      <w:r>
        <w:t>his is done on purpose and is an intentional part of the language design.</w:t>
      </w:r>
    </w:p>
    <w:p w14:paraId="0DC084F6" w14:textId="57A3B600" w:rsidR="0069004E" w:rsidRDefault="0069004E" w:rsidP="005A7BDD">
      <w:pPr>
        <w:pStyle w:val="P0-Paragraph"/>
      </w:pPr>
      <w:r>
        <w:t xml:space="preserve">You can find the length of a map, which is the number of keys in the map, using the </w:t>
      </w:r>
      <w:proofErr w:type="spellStart"/>
      <w:r w:rsidRPr="005A7BDD">
        <w:rPr>
          <w:rStyle w:val="CS-InlineCode"/>
        </w:rPr>
        <w:t>len</w:t>
      </w:r>
      <w:proofErr w:type="spellEnd"/>
      <w:r w:rsidRPr="005A7BDD">
        <w:rPr>
          <w:rStyle w:val="CS-InlineCode"/>
        </w:rPr>
        <w:t>()</w:t>
      </w:r>
      <w:r>
        <w:t xml:space="preserve"> function, which also works with arrays and slices; </w:t>
      </w:r>
      <w:r w:rsidR="00E07AD7">
        <w:t xml:space="preserve">also, </w:t>
      </w:r>
      <w:r>
        <w:t xml:space="preserve">you can delete a key and value pair from a map using the </w:t>
      </w:r>
      <w:r w:rsidRPr="005A7BDD">
        <w:rPr>
          <w:rStyle w:val="CS-InlineCode"/>
        </w:rPr>
        <w:t>delete()</w:t>
      </w:r>
      <w:r>
        <w:t xml:space="preserve"> function, which accepts two arguments: the name of the map and the name of the key, in that order.</w:t>
      </w:r>
    </w:p>
    <w:p w14:paraId="6611C252" w14:textId="2552778D" w:rsidR="00E607AD" w:rsidRPr="0099640C" w:rsidRDefault="00E607AD" w:rsidP="005A7BDD">
      <w:pPr>
        <w:pStyle w:val="HS-Heading2"/>
      </w:pPr>
      <w:r>
        <w:t>How to tell whether a key exists on a map</w:t>
      </w:r>
    </w:p>
    <w:p w14:paraId="1EBF0F69" w14:textId="5DB9BF04" w:rsidR="00864E89" w:rsidRDefault="0082066F" w:rsidP="005A7BDD">
      <w:pPr>
        <w:pStyle w:val="P0-Paragraph"/>
      </w:pPr>
      <w:r>
        <w:t>Y</w:t>
      </w:r>
      <w:r w:rsidR="0069004E" w:rsidRPr="0099640C">
        <w:t>ou</w:t>
      </w:r>
      <w:r w:rsidR="0069004E">
        <w:t xml:space="preserve"> can tell whether a key </w:t>
      </w:r>
      <w:r w:rsidR="0069004E" w:rsidRPr="005A7BDD">
        <w:rPr>
          <w:rStyle w:val="CS-InlineCode"/>
        </w:rPr>
        <w:t>k</w:t>
      </w:r>
      <w:r w:rsidR="0069004E">
        <w:t xml:space="preserve"> exists on a map named </w:t>
      </w:r>
      <w:proofErr w:type="spellStart"/>
      <w:r w:rsidR="0069004E" w:rsidRPr="005A7BDD">
        <w:rPr>
          <w:rStyle w:val="CS-InlineCode"/>
        </w:rPr>
        <w:t>aMap</w:t>
      </w:r>
      <w:proofErr w:type="spellEnd"/>
      <w:r w:rsidR="0069004E">
        <w:t xml:space="preserve"> by the second return value of the </w:t>
      </w:r>
      <w:r w:rsidR="0069004E" w:rsidRPr="005A7BDD">
        <w:rPr>
          <w:rStyle w:val="CS-InlineCode"/>
        </w:rPr>
        <w:t xml:space="preserve">v, ok := </w:t>
      </w:r>
      <w:proofErr w:type="spellStart"/>
      <w:r w:rsidR="0069004E" w:rsidRPr="005A7BDD">
        <w:rPr>
          <w:rStyle w:val="CS-InlineCode"/>
        </w:rPr>
        <w:t>aMap</w:t>
      </w:r>
      <w:proofErr w:type="spellEnd"/>
      <w:r w:rsidR="0069004E" w:rsidRPr="005A7BDD">
        <w:rPr>
          <w:rStyle w:val="CS-InlineCode"/>
        </w:rPr>
        <w:t>[k]</w:t>
      </w:r>
      <w:r w:rsidR="0069004E">
        <w:t xml:space="preserve"> statement. If </w:t>
      </w:r>
      <w:r w:rsidR="0069004E" w:rsidRPr="005A7BDD">
        <w:rPr>
          <w:rStyle w:val="CS-InlineCode"/>
        </w:rPr>
        <w:t>ok</w:t>
      </w:r>
      <w:r w:rsidR="0069004E">
        <w:t xml:space="preserve"> is set to </w:t>
      </w:r>
      <w:r w:rsidR="0069004E" w:rsidRPr="005A7BDD">
        <w:rPr>
          <w:rStyle w:val="CS-InlineCode"/>
        </w:rPr>
        <w:t>true</w:t>
      </w:r>
      <w:r w:rsidR="0069004E">
        <w:t xml:space="preserve">, then </w:t>
      </w:r>
      <w:r w:rsidR="0069004E" w:rsidRPr="005A7BDD">
        <w:rPr>
          <w:rStyle w:val="CS-InlineCode"/>
        </w:rPr>
        <w:t>k</w:t>
      </w:r>
      <w:r w:rsidR="0069004E">
        <w:t xml:space="preserve"> exists, and its </w:t>
      </w:r>
      <w:r w:rsidR="0069004E">
        <w:lastRenderedPageBreak/>
        <w:t xml:space="preserve">value is </w:t>
      </w:r>
      <w:r w:rsidR="0069004E" w:rsidRPr="005A7BDD">
        <w:rPr>
          <w:rStyle w:val="CS-InlineCode"/>
        </w:rPr>
        <w:t>v</w:t>
      </w:r>
      <w:r w:rsidR="0069004E">
        <w:t xml:space="preserve">. If it does not exist, </w:t>
      </w:r>
      <w:r w:rsidR="0069004E" w:rsidRPr="005A7BDD">
        <w:rPr>
          <w:rStyle w:val="CS-InlineCode"/>
        </w:rPr>
        <w:t>v</w:t>
      </w:r>
      <w:r w:rsidR="0069004E">
        <w:t xml:space="preserve"> will be set to the zero value of its data type, which depends on the definition of the map.</w:t>
      </w:r>
    </w:p>
    <w:p w14:paraId="2DB99B8C" w14:textId="14A9918C" w:rsidR="0069004E" w:rsidRPr="002B0E21" w:rsidRDefault="00864E89" w:rsidP="005A7BDD">
      <w:pPr>
        <w:pStyle w:val="P0-Paragraph"/>
      </w:pPr>
      <w:r>
        <w:t>Now, a very important detail:</w:t>
      </w:r>
      <w:r w:rsidR="0069004E">
        <w:t xml:space="preserve"> </w:t>
      </w:r>
      <w:r w:rsidR="0069004E" w:rsidRPr="005A7BDD">
        <w:rPr>
          <w:rStyle w:val="CS-BoldItalic"/>
        </w:rPr>
        <w:t>If you try to get the value of a key that does not exist in a map, Go will not complain about it and return the zero value of the data type of the value.</w:t>
      </w:r>
    </w:p>
    <w:p w14:paraId="44911CF4" w14:textId="77777777" w:rsidR="0069004E" w:rsidRDefault="0069004E" w:rsidP="005A7BDD">
      <w:pPr>
        <w:pStyle w:val="P0-Paragraph"/>
      </w:pPr>
      <w:r>
        <w:t xml:space="preserve">Now, let us discuss a special case where a map variable has the </w:t>
      </w:r>
      <w:r w:rsidRPr="005A7BDD">
        <w:rPr>
          <w:rStyle w:val="CS-InlineCode"/>
        </w:rPr>
        <w:t>nil</w:t>
      </w:r>
      <w:r>
        <w:t xml:space="preserve"> value.</w:t>
      </w:r>
    </w:p>
    <w:p w14:paraId="0E10A758" w14:textId="77777777" w:rsidR="0069004E" w:rsidRPr="002B0E21" w:rsidRDefault="0069004E" w:rsidP="005A7BDD">
      <w:pPr>
        <w:pStyle w:val="HS-Heading2"/>
      </w:pPr>
      <w:r w:rsidRPr="002B0E21">
        <w:t>Storing to a nil map</w:t>
      </w:r>
    </w:p>
    <w:p w14:paraId="2FF08142" w14:textId="3E89FFA2" w:rsidR="0069004E" w:rsidRDefault="0069004E" w:rsidP="005A7BDD">
      <w:pPr>
        <w:pStyle w:val="P0-Paragraph"/>
      </w:pPr>
      <w:r>
        <w:t xml:space="preserve">You are allowed to assign a map variable to </w:t>
      </w:r>
      <w:r w:rsidRPr="005A7BDD">
        <w:rPr>
          <w:rStyle w:val="CS-InlineCode"/>
        </w:rPr>
        <w:t>nil</w:t>
      </w:r>
      <w:r>
        <w:t xml:space="preserve">. In that case, you will not be able to use that variable until you assign it to a new map variable. Put simply, if you try to store data on a </w:t>
      </w:r>
      <w:r w:rsidRPr="005A7BDD">
        <w:rPr>
          <w:rStyle w:val="CS-InlineCode"/>
        </w:rPr>
        <w:t>nil</w:t>
      </w:r>
      <w:r>
        <w:t xml:space="preserve"> map, your program will crash. This is illustrated in the next bit of code, which is the implementation of the </w:t>
      </w:r>
      <w:r w:rsidRPr="005A7BDD">
        <w:rPr>
          <w:rStyle w:val="CS-InlineCode"/>
        </w:rPr>
        <w:t>main()</w:t>
      </w:r>
      <w:r>
        <w:t xml:space="preserve"> function of the </w:t>
      </w:r>
      <w:proofErr w:type="spellStart"/>
      <w:r w:rsidRPr="005A7BDD">
        <w:rPr>
          <w:rStyle w:val="CS-InlineCode"/>
        </w:rPr>
        <w:t>nilMap.go</w:t>
      </w:r>
      <w:proofErr w:type="spellEnd"/>
      <w:r>
        <w:t xml:space="preserve"> source file that can be found in the </w:t>
      </w:r>
      <w:r w:rsidRPr="005A7BDD">
        <w:rPr>
          <w:rStyle w:val="CS-InlineCode"/>
        </w:rPr>
        <w:t>ch03</w:t>
      </w:r>
      <w:r>
        <w:t xml:space="preserve"> directory of the GitHub repository of this book</w:t>
      </w:r>
      <w:r w:rsidR="00D278A7">
        <w:t>:</w:t>
      </w:r>
    </w:p>
    <w:p w14:paraId="688FE90C" w14:textId="77777777" w:rsidR="00E61D30" w:rsidRDefault="00E61D30" w:rsidP="005A7BDD">
      <w:pPr>
        <w:pStyle w:val="C0-CodeBlock"/>
        <w:divId w:val="1705131504"/>
      </w:pPr>
      <w:proofErr w:type="spellStart"/>
      <w:r>
        <w:rPr>
          <w:rStyle w:val="hljs-keyword"/>
        </w:rPr>
        <w:t>func</w:t>
      </w:r>
      <w:proofErr w:type="spellEnd"/>
      <w:r>
        <w:rPr>
          <w:rStyle w:val="hljs-function"/>
        </w:rPr>
        <w:t xml:space="preserve"> </w:t>
      </w:r>
      <w:r>
        <w:rPr>
          <w:rStyle w:val="hljs-title"/>
        </w:rPr>
        <w:t>main</w:t>
      </w:r>
      <w:r>
        <w:rPr>
          <w:rStyle w:val="hljs-params"/>
        </w:rPr>
        <w:t>()</w:t>
      </w:r>
      <w:r>
        <w:t xml:space="preserve"> {</w:t>
      </w:r>
    </w:p>
    <w:p w14:paraId="73EC706F" w14:textId="77777777" w:rsidR="00E61D30" w:rsidRDefault="00E61D30" w:rsidP="005A7BDD">
      <w:pPr>
        <w:pStyle w:val="C0-CodeBlock"/>
        <w:divId w:val="1705131504"/>
      </w:pPr>
      <w:r>
        <w:t xml:space="preserve">    </w:t>
      </w:r>
      <w:proofErr w:type="spellStart"/>
      <w:r>
        <w:t>aMap</w:t>
      </w:r>
      <w:proofErr w:type="spellEnd"/>
      <w:r>
        <w:t xml:space="preserve"> := </w:t>
      </w:r>
      <w:r>
        <w:rPr>
          <w:rStyle w:val="hljs-keyword"/>
        </w:rPr>
        <w:t>map</w:t>
      </w:r>
      <w:r>
        <w:t>[</w:t>
      </w:r>
      <w:r>
        <w:rPr>
          <w:rStyle w:val="hljs-type"/>
        </w:rPr>
        <w:t>string</w:t>
      </w:r>
      <w:r>
        <w:t>]</w:t>
      </w:r>
      <w:r>
        <w:rPr>
          <w:rStyle w:val="hljs-type"/>
        </w:rPr>
        <w:t>int</w:t>
      </w:r>
      <w:r>
        <w:t>{}</w:t>
      </w:r>
    </w:p>
    <w:p w14:paraId="50A254EC" w14:textId="77777777" w:rsidR="00E61D30" w:rsidRDefault="00E61D30" w:rsidP="005A7BDD">
      <w:pPr>
        <w:pStyle w:val="C0-CodeBlock"/>
        <w:divId w:val="1705131504"/>
      </w:pPr>
      <w:r>
        <w:t xml:space="preserve">    </w:t>
      </w:r>
      <w:proofErr w:type="spellStart"/>
      <w:r>
        <w:t>aMap</w:t>
      </w:r>
      <w:proofErr w:type="spellEnd"/>
      <w:r>
        <w:t>[</w:t>
      </w:r>
      <w:r>
        <w:rPr>
          <w:rStyle w:val="hljs-string"/>
        </w:rPr>
        <w:t>"test"</w:t>
      </w:r>
      <w:r>
        <w:t xml:space="preserve">] = </w:t>
      </w:r>
      <w:r>
        <w:rPr>
          <w:rStyle w:val="hljs-number"/>
        </w:rPr>
        <w:t>1</w:t>
      </w:r>
    </w:p>
    <w:p w14:paraId="35B466D3" w14:textId="3525E450" w:rsidR="0069004E" w:rsidRDefault="0069004E" w:rsidP="005A7BDD">
      <w:pPr>
        <w:pStyle w:val="P0-Paragraph"/>
      </w:pPr>
      <w:r>
        <w:t xml:space="preserve">This works because </w:t>
      </w:r>
      <w:proofErr w:type="spellStart"/>
      <w:r w:rsidRPr="005A7BDD">
        <w:rPr>
          <w:rStyle w:val="CS-InlineCode"/>
        </w:rPr>
        <w:t>aMap</w:t>
      </w:r>
      <w:proofErr w:type="spellEnd"/>
      <w:r>
        <w:t xml:space="preserve"> points </w:t>
      </w:r>
      <w:r w:rsidR="00327C34">
        <w:t>to an existing map</w:t>
      </w:r>
      <w:r>
        <w:t xml:space="preserve">, which is the return value of </w:t>
      </w:r>
      <w:r w:rsidRPr="005A7BDD">
        <w:rPr>
          <w:rStyle w:val="CS-InlineCode"/>
        </w:rPr>
        <w:t>map[string]int{}</w:t>
      </w:r>
      <w:r w:rsidR="00630263">
        <w:t>.</w:t>
      </w:r>
    </w:p>
    <w:p w14:paraId="2D051748" w14:textId="77777777" w:rsidR="00E61D30" w:rsidRDefault="00E61D30" w:rsidP="005A7BDD">
      <w:pPr>
        <w:pStyle w:val="C0-CodeBlock"/>
        <w:divId w:val="2059931497"/>
      </w:pPr>
      <w:r>
        <w:t xml:space="preserve">    </w:t>
      </w:r>
      <w:proofErr w:type="spellStart"/>
      <w:r>
        <w:t>fmt.Println</w:t>
      </w:r>
      <w:proofErr w:type="spellEnd"/>
      <w:r>
        <w:t>(</w:t>
      </w:r>
      <w:r>
        <w:rPr>
          <w:rStyle w:val="hljs-string"/>
        </w:rPr>
        <w:t>"</w:t>
      </w:r>
      <w:proofErr w:type="spellStart"/>
      <w:r>
        <w:rPr>
          <w:rStyle w:val="hljs-string"/>
        </w:rPr>
        <w:t>aMap</w:t>
      </w:r>
      <w:proofErr w:type="spellEnd"/>
      <w:r>
        <w:rPr>
          <w:rStyle w:val="hljs-string"/>
        </w:rPr>
        <w:t>:"</w:t>
      </w:r>
      <w:r>
        <w:t xml:space="preserve">, </w:t>
      </w:r>
      <w:proofErr w:type="spellStart"/>
      <w:r>
        <w:t>aMap</w:t>
      </w:r>
      <w:proofErr w:type="spellEnd"/>
      <w:r>
        <w:t>)</w:t>
      </w:r>
    </w:p>
    <w:p w14:paraId="375AF614" w14:textId="77777777" w:rsidR="00E61D30" w:rsidRDefault="00E61D30" w:rsidP="005A7BDD">
      <w:pPr>
        <w:pStyle w:val="C0-CodeBlock"/>
        <w:divId w:val="2059931497"/>
      </w:pPr>
      <w:r>
        <w:t xml:space="preserve">    </w:t>
      </w:r>
      <w:proofErr w:type="spellStart"/>
      <w:r>
        <w:t>aMap</w:t>
      </w:r>
      <w:proofErr w:type="spellEnd"/>
      <w:r>
        <w:t xml:space="preserve"> = </w:t>
      </w:r>
      <w:r>
        <w:rPr>
          <w:rStyle w:val="hljs-literal"/>
        </w:rPr>
        <w:t>nil</w:t>
      </w:r>
    </w:p>
    <w:p w14:paraId="64DA284A" w14:textId="7166A499" w:rsidR="0069004E" w:rsidRDefault="0069004E" w:rsidP="005A7BDD">
      <w:pPr>
        <w:pStyle w:val="P0-Paragraph"/>
      </w:pPr>
      <w:r>
        <w:lastRenderedPageBreak/>
        <w:t>At this point</w:t>
      </w:r>
      <w:r w:rsidR="00DE512D">
        <w:t>,</w:t>
      </w:r>
      <w:r>
        <w:t xml:space="preserve"> </w:t>
      </w:r>
      <w:proofErr w:type="spellStart"/>
      <w:r w:rsidRPr="005A7BDD">
        <w:rPr>
          <w:rStyle w:val="CS-InlineCode"/>
        </w:rPr>
        <w:t>aMap</w:t>
      </w:r>
      <w:proofErr w:type="spellEnd"/>
      <w:r>
        <w:t xml:space="preserve"> points to </w:t>
      </w:r>
      <w:r w:rsidRPr="005A7BDD">
        <w:rPr>
          <w:rStyle w:val="CS-InlineCode"/>
        </w:rPr>
        <w:t>nil</w:t>
      </w:r>
      <w:r>
        <w:t xml:space="preserve">, which </w:t>
      </w:r>
      <w:r w:rsidR="004D23A7">
        <w:t xml:space="preserve">in Go </w:t>
      </w:r>
      <w:r>
        <w:t>is a synonym for nothing</w:t>
      </w:r>
      <w:r w:rsidR="001D0F99">
        <w:t>.</w:t>
      </w:r>
    </w:p>
    <w:p w14:paraId="4C4FC711" w14:textId="77777777" w:rsidR="00E61D30" w:rsidRDefault="00E61D30" w:rsidP="005A7BDD">
      <w:pPr>
        <w:pStyle w:val="C0-CodeBlock"/>
        <w:divId w:val="580259403"/>
      </w:pPr>
      <w:r>
        <w:t xml:space="preserve">    </w:t>
      </w:r>
      <w:proofErr w:type="spellStart"/>
      <w:r>
        <w:t>fmt.Println</w:t>
      </w:r>
      <w:proofErr w:type="spellEnd"/>
      <w:r>
        <w:t>(</w:t>
      </w:r>
      <w:r>
        <w:rPr>
          <w:rStyle w:val="hljs-string"/>
        </w:rPr>
        <w:t>"</w:t>
      </w:r>
      <w:proofErr w:type="spellStart"/>
      <w:r>
        <w:rPr>
          <w:rStyle w:val="hljs-string"/>
        </w:rPr>
        <w:t>aMap</w:t>
      </w:r>
      <w:proofErr w:type="spellEnd"/>
      <w:r>
        <w:rPr>
          <w:rStyle w:val="hljs-string"/>
        </w:rPr>
        <w:t>:"</w:t>
      </w:r>
      <w:r>
        <w:t>, aMap)</w:t>
      </w:r>
    </w:p>
    <w:p w14:paraId="2B94C04D" w14:textId="77777777" w:rsidR="00E61D30" w:rsidRDefault="00E61D30" w:rsidP="005A7BDD">
      <w:pPr>
        <w:pStyle w:val="C0-CodeBlock"/>
        <w:divId w:val="580259403"/>
      </w:pPr>
      <w:r>
        <w:t xml:space="preserve">    </w:t>
      </w:r>
      <w:r>
        <w:rPr>
          <w:rStyle w:val="hljs-keyword"/>
        </w:rPr>
        <w:t>if</w:t>
      </w:r>
      <w:r>
        <w:t xml:space="preserve"> </w:t>
      </w:r>
      <w:proofErr w:type="spellStart"/>
      <w:r>
        <w:t>aMap</w:t>
      </w:r>
      <w:proofErr w:type="spellEnd"/>
      <w:r>
        <w:t xml:space="preserve"> == </w:t>
      </w:r>
      <w:r>
        <w:rPr>
          <w:rStyle w:val="hljs-literal"/>
        </w:rPr>
        <w:t>nil</w:t>
      </w:r>
      <w:r>
        <w:t xml:space="preserve"> {</w:t>
      </w:r>
    </w:p>
    <w:p w14:paraId="04A21DBF" w14:textId="77777777" w:rsidR="00E61D30" w:rsidRDefault="00E61D30" w:rsidP="005A7BDD">
      <w:pPr>
        <w:pStyle w:val="C0-CodeBlock"/>
        <w:divId w:val="580259403"/>
      </w:pPr>
      <w:r>
        <w:t xml:space="preserve">        </w:t>
      </w:r>
      <w:proofErr w:type="spellStart"/>
      <w:r>
        <w:t>fmt.Println</w:t>
      </w:r>
      <w:proofErr w:type="spellEnd"/>
      <w:r>
        <w:t>(</w:t>
      </w:r>
      <w:r>
        <w:rPr>
          <w:rStyle w:val="hljs-string"/>
        </w:rPr>
        <w:t>"nil map!"</w:t>
      </w:r>
      <w:r>
        <w:t>)</w:t>
      </w:r>
    </w:p>
    <w:p w14:paraId="5A5BDEB5" w14:textId="77777777" w:rsidR="00E61D30" w:rsidRDefault="00E61D30" w:rsidP="005A7BDD">
      <w:pPr>
        <w:pStyle w:val="C0-CodeBlock"/>
        <w:divId w:val="580259403"/>
      </w:pPr>
      <w:r>
        <w:t xml:space="preserve">        </w:t>
      </w:r>
      <w:proofErr w:type="spellStart"/>
      <w:r>
        <w:t>aMap</w:t>
      </w:r>
      <w:proofErr w:type="spellEnd"/>
      <w:r>
        <w:t xml:space="preserve"> = </w:t>
      </w:r>
      <w:r>
        <w:rPr>
          <w:rStyle w:val="hljs-keyword"/>
        </w:rPr>
        <w:t>map</w:t>
      </w:r>
      <w:r>
        <w:t>[</w:t>
      </w:r>
      <w:r>
        <w:rPr>
          <w:rStyle w:val="hljs-type"/>
        </w:rPr>
        <w:t>string</w:t>
      </w:r>
      <w:r>
        <w:t>]</w:t>
      </w:r>
      <w:r>
        <w:rPr>
          <w:rStyle w:val="hljs-type"/>
        </w:rPr>
        <w:t>int</w:t>
      </w:r>
      <w:r>
        <w:t>{}</w:t>
      </w:r>
    </w:p>
    <w:p w14:paraId="117BBA0C" w14:textId="77777777" w:rsidR="00E61D30" w:rsidRDefault="00E61D30" w:rsidP="005A7BDD">
      <w:pPr>
        <w:pStyle w:val="C0-CodeBlock"/>
        <w:divId w:val="580259403"/>
      </w:pPr>
      <w:r>
        <w:t xml:space="preserve">    }</w:t>
      </w:r>
    </w:p>
    <w:p w14:paraId="2FB2C214" w14:textId="77CBFC74" w:rsidR="0069004E" w:rsidRDefault="0069004E" w:rsidP="005A7BDD">
      <w:pPr>
        <w:pStyle w:val="P0-Paragraph"/>
      </w:pPr>
      <w:r>
        <w:t xml:space="preserve">Testing whether a map points to </w:t>
      </w:r>
      <w:r w:rsidRPr="005A7BDD">
        <w:rPr>
          <w:rStyle w:val="CS-InlineCode"/>
        </w:rPr>
        <w:t>nil</w:t>
      </w:r>
      <w:r>
        <w:t xml:space="preserve"> before using</w:t>
      </w:r>
      <w:r w:rsidR="00026895">
        <w:t xml:space="preserve"> it</w:t>
      </w:r>
      <w:r>
        <w:t xml:space="preserve"> is a good practice. In this case, </w:t>
      </w:r>
      <w:r w:rsidRPr="005A7BDD">
        <w:rPr>
          <w:rStyle w:val="CS-InlineCode"/>
        </w:rPr>
        <w:t xml:space="preserve">if </w:t>
      </w:r>
      <w:proofErr w:type="spellStart"/>
      <w:r w:rsidRPr="005A7BDD">
        <w:rPr>
          <w:rStyle w:val="CS-InlineCode"/>
        </w:rPr>
        <w:t>aMap</w:t>
      </w:r>
      <w:proofErr w:type="spellEnd"/>
      <w:r w:rsidRPr="005A7BDD">
        <w:rPr>
          <w:rStyle w:val="CS-InlineCode"/>
        </w:rPr>
        <w:t xml:space="preserve"> == nil</w:t>
      </w:r>
      <w:r>
        <w:t xml:space="preserve"> allows us to determine whether we can store a key/</w:t>
      </w:r>
      <w:r w:rsidR="00685F90">
        <w:t>value pair</w:t>
      </w:r>
      <w:r>
        <w:t xml:space="preserve"> to </w:t>
      </w:r>
      <w:proofErr w:type="spellStart"/>
      <w:r w:rsidRPr="005A7BDD">
        <w:rPr>
          <w:rStyle w:val="CS-InlineCode"/>
        </w:rPr>
        <w:t>aMap</w:t>
      </w:r>
      <w:proofErr w:type="spellEnd"/>
      <w:r>
        <w:t xml:space="preserve"> or not—we cannot</w:t>
      </w:r>
      <w:r w:rsidR="00DE512D">
        <w:t>,</w:t>
      </w:r>
      <w:r>
        <w:t xml:space="preserve"> and if we try it, the program will crash. We correct that by issuing the </w:t>
      </w:r>
      <w:proofErr w:type="spellStart"/>
      <w:r w:rsidRPr="005A7BDD">
        <w:rPr>
          <w:rStyle w:val="CS-InlineCode"/>
        </w:rPr>
        <w:t>aMap</w:t>
      </w:r>
      <w:proofErr w:type="spellEnd"/>
      <w:r w:rsidRPr="005A7BDD">
        <w:rPr>
          <w:rStyle w:val="CS-InlineCode"/>
        </w:rPr>
        <w:t xml:space="preserve"> = map[string]int{}</w:t>
      </w:r>
      <w:r>
        <w:t xml:space="preserve"> statement</w:t>
      </w:r>
      <w:r w:rsidR="001D0F99">
        <w:t>.</w:t>
      </w:r>
    </w:p>
    <w:p w14:paraId="557EFB32" w14:textId="77777777" w:rsidR="00E61D30" w:rsidRDefault="00E61D30" w:rsidP="005A7BDD">
      <w:pPr>
        <w:pStyle w:val="C0-CodeBlock"/>
        <w:divId w:val="917400344"/>
      </w:pPr>
      <w:r>
        <w:t xml:space="preserve">    </w:t>
      </w:r>
      <w:proofErr w:type="spellStart"/>
      <w:r>
        <w:t>aMap</w:t>
      </w:r>
      <w:proofErr w:type="spellEnd"/>
      <w:r>
        <w:t>[</w:t>
      </w:r>
      <w:r>
        <w:rPr>
          <w:rStyle w:val="hljs-string"/>
        </w:rPr>
        <w:t>"test"</w:t>
      </w:r>
      <w:r>
        <w:t xml:space="preserve">] = </w:t>
      </w:r>
      <w:r>
        <w:rPr>
          <w:rStyle w:val="hljs-number"/>
        </w:rPr>
        <w:t>1</w:t>
      </w:r>
    </w:p>
    <w:p w14:paraId="03779D09" w14:textId="77777777" w:rsidR="00E61D30" w:rsidRDefault="00E61D30" w:rsidP="005A7BDD">
      <w:pPr>
        <w:pStyle w:val="C0-CodeBlock"/>
        <w:divId w:val="917400344"/>
      </w:pPr>
      <w:r>
        <w:t xml:space="preserve">    </w:t>
      </w:r>
      <w:r>
        <w:rPr>
          <w:rStyle w:val="hljs-comment"/>
        </w:rPr>
        <w:t>// This will crash!</w:t>
      </w:r>
    </w:p>
    <w:p w14:paraId="1ED01D04" w14:textId="77777777" w:rsidR="00E61D30" w:rsidRDefault="00E61D30" w:rsidP="005A7BDD">
      <w:pPr>
        <w:pStyle w:val="C0-CodeBlock"/>
        <w:divId w:val="917400344"/>
      </w:pPr>
      <w:r>
        <w:t xml:space="preserve">    </w:t>
      </w:r>
      <w:proofErr w:type="spellStart"/>
      <w:r>
        <w:t>aMap</w:t>
      </w:r>
      <w:proofErr w:type="spellEnd"/>
      <w:r>
        <w:t xml:space="preserve"> = </w:t>
      </w:r>
      <w:r>
        <w:rPr>
          <w:rStyle w:val="hljs-literal"/>
        </w:rPr>
        <w:t>nil</w:t>
      </w:r>
    </w:p>
    <w:p w14:paraId="30F5E584" w14:textId="77777777" w:rsidR="00E61D30" w:rsidRDefault="00E61D30" w:rsidP="005A7BDD">
      <w:pPr>
        <w:pStyle w:val="C0-CodeBlock"/>
        <w:divId w:val="917400344"/>
      </w:pPr>
      <w:r>
        <w:t xml:space="preserve">    </w:t>
      </w:r>
      <w:proofErr w:type="spellStart"/>
      <w:r>
        <w:t>aMap</w:t>
      </w:r>
      <w:proofErr w:type="spellEnd"/>
      <w:r>
        <w:t>[</w:t>
      </w:r>
      <w:r>
        <w:rPr>
          <w:rStyle w:val="hljs-string"/>
        </w:rPr>
        <w:t>"test"</w:t>
      </w:r>
      <w:r>
        <w:t xml:space="preserve">] = </w:t>
      </w:r>
      <w:r>
        <w:rPr>
          <w:rStyle w:val="hljs-number"/>
        </w:rPr>
        <w:t>1</w:t>
      </w:r>
    </w:p>
    <w:p w14:paraId="6472C23B" w14:textId="77777777" w:rsidR="00E61D30" w:rsidRDefault="00E61D30" w:rsidP="005A7BDD">
      <w:pPr>
        <w:pStyle w:val="C0-CodeBlock"/>
        <w:divId w:val="917400344"/>
      </w:pPr>
      <w:r>
        <w:t>}</w:t>
      </w:r>
    </w:p>
    <w:p w14:paraId="2A9DCBD1" w14:textId="77777777" w:rsidR="0069004E" w:rsidRDefault="0069004E" w:rsidP="005A7BDD">
      <w:pPr>
        <w:pStyle w:val="P0-Paragraph"/>
      </w:pPr>
      <w:r>
        <w:t xml:space="preserve">In this last part of the program, we illustrate how your program will crash if you try to store on a </w:t>
      </w:r>
      <w:r w:rsidRPr="005A7BDD">
        <w:rPr>
          <w:rStyle w:val="CS-InlineCode"/>
        </w:rPr>
        <w:t>nil</w:t>
      </w:r>
      <w:r>
        <w:t xml:space="preserve"> map—never use such code in production!</w:t>
      </w:r>
    </w:p>
    <w:p w14:paraId="02A0DAA9" w14:textId="77777777" w:rsidR="0069004E" w:rsidRDefault="0069004E" w:rsidP="005A7BDD">
      <w:pPr>
        <w:pStyle w:val="I-InfoBox"/>
      </w:pPr>
      <w:r>
        <w:t xml:space="preserve">In real-world applications, if a function accepts a map argument, then it should check that the map is </w:t>
      </w:r>
      <w:r w:rsidRPr="00790633">
        <w:t>not</w:t>
      </w:r>
      <w:r>
        <w:t xml:space="preserve"> </w:t>
      </w:r>
      <w:r w:rsidRPr="005A7BDD">
        <w:rPr>
          <w:rStyle w:val="CS-InlineCode"/>
        </w:rPr>
        <w:t>nil</w:t>
      </w:r>
      <w:r>
        <w:t xml:space="preserve"> before working with it.</w:t>
      </w:r>
    </w:p>
    <w:p w14:paraId="6FF12EAD" w14:textId="77777777" w:rsidR="0069004E" w:rsidRDefault="0069004E" w:rsidP="005A7BDD">
      <w:pPr>
        <w:pStyle w:val="P0-Paragraph"/>
      </w:pPr>
      <w:r>
        <w:t xml:space="preserve">Running </w:t>
      </w:r>
      <w:proofErr w:type="spellStart"/>
      <w:r w:rsidRPr="005A7BDD">
        <w:rPr>
          <w:rStyle w:val="CS-InlineCode"/>
        </w:rPr>
        <w:t>nilMap.go</w:t>
      </w:r>
      <w:proofErr w:type="spellEnd"/>
      <w:r>
        <w:t xml:space="preserve"> produces this output:</w:t>
      </w:r>
    </w:p>
    <w:p w14:paraId="7577D048" w14:textId="77777777" w:rsidR="00E61D30" w:rsidRDefault="00E61D30" w:rsidP="005A7BDD">
      <w:pPr>
        <w:pStyle w:val="C0-ConsoleBlock"/>
        <w:divId w:val="1088160741"/>
      </w:pPr>
      <w:r>
        <w:rPr>
          <w:rStyle w:val="hljs-con-meta"/>
        </w:rPr>
        <w:t xml:space="preserve">$ </w:t>
      </w:r>
      <w:r w:rsidRPr="003E64CC">
        <w:t xml:space="preserve">go run </w:t>
      </w:r>
      <w:proofErr w:type="spellStart"/>
      <w:r w:rsidRPr="003E64CC">
        <w:t>nilMap.go</w:t>
      </w:r>
      <w:proofErr w:type="spellEnd"/>
    </w:p>
    <w:p w14:paraId="107E5844" w14:textId="77777777" w:rsidR="00E61D30" w:rsidRDefault="00E61D30" w:rsidP="005A7BDD">
      <w:pPr>
        <w:pStyle w:val="C0-ConsoleBlock"/>
        <w:divId w:val="1088160741"/>
      </w:pPr>
      <w:proofErr w:type="spellStart"/>
      <w:r>
        <w:t>aMap</w:t>
      </w:r>
      <w:proofErr w:type="spellEnd"/>
      <w:r>
        <w:t>: map[</w:t>
      </w:r>
      <w:proofErr w:type="spellStart"/>
      <w:r>
        <w:t>test:1</w:t>
      </w:r>
      <w:proofErr w:type="spellEnd"/>
      <w:r>
        <w:t>]</w:t>
      </w:r>
    </w:p>
    <w:p w14:paraId="5A0CD0CA" w14:textId="77777777" w:rsidR="00E61D30" w:rsidRDefault="00E61D30" w:rsidP="005A7BDD">
      <w:pPr>
        <w:pStyle w:val="C0-ConsoleBlock"/>
        <w:divId w:val="1088160741"/>
      </w:pPr>
      <w:proofErr w:type="spellStart"/>
      <w:r>
        <w:lastRenderedPageBreak/>
        <w:t>aMap</w:t>
      </w:r>
      <w:proofErr w:type="spellEnd"/>
      <w:r>
        <w:t>: map[]</w:t>
      </w:r>
    </w:p>
    <w:p w14:paraId="38B2B60B" w14:textId="77777777" w:rsidR="00E61D30" w:rsidRDefault="00E61D30" w:rsidP="005A7BDD">
      <w:pPr>
        <w:pStyle w:val="C0-ConsoleBlock"/>
        <w:divId w:val="1088160741"/>
      </w:pPr>
      <w:r>
        <w:t>nil map!</w:t>
      </w:r>
    </w:p>
    <w:p w14:paraId="3AFE839C" w14:textId="77777777" w:rsidR="00E61D30" w:rsidRDefault="00E61D30" w:rsidP="005A7BDD">
      <w:pPr>
        <w:pStyle w:val="C0-ConsoleBlock"/>
        <w:divId w:val="1088160741"/>
      </w:pPr>
      <w:r>
        <w:t>panic: assignment to entry in nil map</w:t>
      </w:r>
    </w:p>
    <w:p w14:paraId="510BD9AD" w14:textId="77777777" w:rsidR="00E61D30" w:rsidRDefault="00E61D30" w:rsidP="005A7BDD">
      <w:pPr>
        <w:pStyle w:val="C0-ConsoleBlock"/>
        <w:divId w:val="1088160741"/>
      </w:pPr>
    </w:p>
    <w:p w14:paraId="4EAAB22A" w14:textId="77777777" w:rsidR="00E61D30" w:rsidRDefault="00E61D30" w:rsidP="005A7BDD">
      <w:pPr>
        <w:pStyle w:val="C0-ConsoleBlock"/>
        <w:divId w:val="1088160741"/>
      </w:pPr>
      <w:r>
        <w:t>goroutine 1 [running]:</w:t>
      </w:r>
    </w:p>
    <w:p w14:paraId="0581D9D1" w14:textId="77777777" w:rsidR="00E61D30" w:rsidRDefault="00E61D30" w:rsidP="005A7BDD">
      <w:pPr>
        <w:pStyle w:val="C0-ConsoleBlock"/>
        <w:divId w:val="1088160741"/>
      </w:pPr>
      <w:proofErr w:type="spellStart"/>
      <w:r>
        <w:t>main.main</w:t>
      </w:r>
      <w:proofErr w:type="spellEnd"/>
      <w:r>
        <w:t>()</w:t>
      </w:r>
    </w:p>
    <w:p w14:paraId="618DD142" w14:textId="77777777" w:rsidR="00E61D30" w:rsidRDefault="00E61D30" w:rsidP="005A7BDD">
      <w:pPr>
        <w:pStyle w:val="C0-ConsoleBlock"/>
        <w:divId w:val="1088160741"/>
      </w:pPr>
      <w:r>
        <w:t xml:space="preserve">    /Users/</w:t>
      </w:r>
      <w:proofErr w:type="spellStart"/>
      <w:r>
        <w:t>mtsouk</w:t>
      </w:r>
      <w:proofErr w:type="spellEnd"/>
      <w:r>
        <w:t>/Desktop/</w:t>
      </w:r>
      <w:proofErr w:type="spellStart"/>
      <w:r>
        <w:t>mGo4th</w:t>
      </w:r>
      <w:proofErr w:type="spellEnd"/>
      <w:r>
        <w:t>/code/</w:t>
      </w:r>
      <w:proofErr w:type="spellStart"/>
      <w:r>
        <w:t>ch03</w:t>
      </w:r>
      <w:proofErr w:type="spellEnd"/>
      <w:r>
        <w:t>/</w:t>
      </w:r>
      <w:proofErr w:type="spellStart"/>
      <w:r>
        <w:t>nilMap.</w:t>
      </w:r>
      <w:proofErr w:type="gramStart"/>
      <w:r>
        <w:t>go:</w:t>
      </w:r>
      <w:proofErr w:type="gramEnd"/>
      <w:r>
        <w:t>21</w:t>
      </w:r>
      <w:proofErr w:type="spellEnd"/>
      <w:r>
        <w:t xml:space="preserve"> +</w:t>
      </w:r>
      <w:proofErr w:type="spellStart"/>
      <w:r>
        <w:t>0x17c</w:t>
      </w:r>
      <w:proofErr w:type="spellEnd"/>
    </w:p>
    <w:p w14:paraId="18A1C2DF" w14:textId="77777777" w:rsidR="00E61D30" w:rsidRDefault="00E61D30" w:rsidP="005A7BDD">
      <w:pPr>
        <w:pStyle w:val="C0-ConsoleBlock"/>
        <w:divId w:val="1088160741"/>
      </w:pPr>
      <w:r>
        <w:t>exit status 2</w:t>
      </w:r>
    </w:p>
    <w:p w14:paraId="00E136FD" w14:textId="77777777" w:rsidR="0069004E" w:rsidRDefault="0069004E" w:rsidP="005A7BDD">
      <w:pPr>
        <w:pStyle w:val="P0-Paragraph"/>
      </w:pPr>
      <w:r>
        <w:t xml:space="preserve">The reason the program crashed is shown in the program output: </w:t>
      </w:r>
      <w:r w:rsidRPr="005A7BDD">
        <w:rPr>
          <w:rStyle w:val="CS-InlineCode"/>
        </w:rPr>
        <w:t>panic: assignment to entry in nil map</w:t>
      </w:r>
      <w:r>
        <w:t>.</w:t>
      </w:r>
    </w:p>
    <w:p w14:paraId="5B07364A" w14:textId="77777777" w:rsidR="0069004E" w:rsidRPr="002B0E21" w:rsidRDefault="0069004E" w:rsidP="005A7BDD">
      <w:pPr>
        <w:pStyle w:val="HS-Heading2"/>
      </w:pPr>
      <w:r w:rsidRPr="002B0E21">
        <w:t>Iterating over maps</w:t>
      </w:r>
    </w:p>
    <w:p w14:paraId="3EBA9F6F" w14:textId="49DADE56" w:rsidR="0069004E" w:rsidRDefault="0069004E" w:rsidP="005A7BDD">
      <w:pPr>
        <w:pStyle w:val="P0-Paragraph"/>
      </w:pPr>
      <w:r>
        <w:t xml:space="preserve">When </w:t>
      </w:r>
      <w:r w:rsidRPr="005A7BDD">
        <w:rPr>
          <w:rStyle w:val="CS-InlineCode"/>
        </w:rPr>
        <w:t>for</w:t>
      </w:r>
      <w:r>
        <w:t xml:space="preserve"> is combined with </w:t>
      </w:r>
      <w:r w:rsidRPr="005A7BDD">
        <w:rPr>
          <w:rStyle w:val="CS-InlineCode"/>
        </w:rPr>
        <w:t>range</w:t>
      </w:r>
      <w:r w:rsidR="005B6F3E">
        <w:t xml:space="preserve">, </w:t>
      </w:r>
      <w:r>
        <w:t xml:space="preserve">it implements the functionality of </w:t>
      </w:r>
      <w:r w:rsidRPr="005A7BDD">
        <w:rPr>
          <w:rStyle w:val="CS-Italic"/>
        </w:rPr>
        <w:t>foreach loops</w:t>
      </w:r>
      <w:r>
        <w:t xml:space="preserve"> found in other programming languages and allows you to iterate over all the elements of a map without knowing its size or its keys. </w:t>
      </w:r>
      <w:r w:rsidR="00E133A2">
        <w:t>In that case,</w:t>
      </w:r>
      <w:r>
        <w:t xml:space="preserve"> </w:t>
      </w:r>
      <w:r w:rsidRPr="005A7BDD">
        <w:rPr>
          <w:rStyle w:val="CS-InlineCode"/>
        </w:rPr>
        <w:t>range</w:t>
      </w:r>
      <w:r>
        <w:t xml:space="preserve"> returns key and value pairs</w:t>
      </w:r>
      <w:r w:rsidR="00F445AA">
        <w:t>,</w:t>
      </w:r>
      <w:r>
        <w:t xml:space="preserve"> in that order.</w:t>
      </w:r>
    </w:p>
    <w:p w14:paraId="18832F82" w14:textId="67A0DAC9" w:rsidR="0069004E" w:rsidRDefault="0069004E" w:rsidP="005A7BDD">
      <w:pPr>
        <w:pStyle w:val="P0-Paragraph"/>
      </w:pPr>
      <w:r>
        <w:t xml:space="preserve">Type the following code and save it as </w:t>
      </w:r>
      <w:proofErr w:type="spellStart"/>
      <w:r w:rsidRPr="005A7BDD">
        <w:rPr>
          <w:rStyle w:val="CS-InlineCode"/>
        </w:rPr>
        <w:t>forMaps.go</w:t>
      </w:r>
      <w:proofErr w:type="spellEnd"/>
      <w:r w:rsidR="00F445AA">
        <w:t>:</w:t>
      </w:r>
    </w:p>
    <w:p w14:paraId="0E6B2101" w14:textId="77777777" w:rsidR="00E61D30" w:rsidRDefault="00E61D30" w:rsidP="005A7BDD">
      <w:pPr>
        <w:pStyle w:val="C0-CodeBlock"/>
        <w:divId w:val="1245914101"/>
      </w:pPr>
      <w:r>
        <w:rPr>
          <w:rStyle w:val="hljs-keyword"/>
        </w:rPr>
        <w:t>package</w:t>
      </w:r>
      <w:r>
        <w:t xml:space="preserve"> main</w:t>
      </w:r>
    </w:p>
    <w:p w14:paraId="3EDDD784" w14:textId="77777777" w:rsidR="00E61D30" w:rsidRDefault="00E61D30" w:rsidP="005A7BDD">
      <w:pPr>
        <w:pStyle w:val="C0-CodeBlock"/>
        <w:divId w:val="1245914101"/>
      </w:pPr>
      <w:r>
        <w:rPr>
          <w:rStyle w:val="hljs-keyword"/>
        </w:rPr>
        <w:t>import</w:t>
      </w:r>
      <w:r>
        <w:t xml:space="preserve"> </w:t>
      </w:r>
      <w:r>
        <w:rPr>
          <w:rStyle w:val="hljs-string"/>
        </w:rPr>
        <w:t>"</w:t>
      </w:r>
      <w:proofErr w:type="spellStart"/>
      <w:r>
        <w:rPr>
          <w:rStyle w:val="hljs-string"/>
        </w:rPr>
        <w:t>fmt</w:t>
      </w:r>
      <w:proofErr w:type="spellEnd"/>
      <w:r>
        <w:rPr>
          <w:rStyle w:val="hljs-string"/>
        </w:rPr>
        <w:t>"</w:t>
      </w:r>
    </w:p>
    <w:p w14:paraId="5FA1A69D" w14:textId="77777777" w:rsidR="00E61D30" w:rsidRDefault="00E61D30" w:rsidP="005A7BDD">
      <w:pPr>
        <w:pStyle w:val="C0-CodeBlock"/>
        <w:divId w:val="1245914101"/>
      </w:pPr>
      <w:proofErr w:type="spellStart"/>
      <w:r>
        <w:rPr>
          <w:rStyle w:val="hljs-keyword"/>
        </w:rPr>
        <w:t>func</w:t>
      </w:r>
      <w:proofErr w:type="spellEnd"/>
      <w:r>
        <w:rPr>
          <w:rStyle w:val="hljs-function"/>
        </w:rPr>
        <w:t xml:space="preserve"> </w:t>
      </w:r>
      <w:r>
        <w:rPr>
          <w:rStyle w:val="hljs-title"/>
        </w:rPr>
        <w:t>main</w:t>
      </w:r>
      <w:r>
        <w:rPr>
          <w:rStyle w:val="hljs-params"/>
        </w:rPr>
        <w:t>()</w:t>
      </w:r>
      <w:r>
        <w:t xml:space="preserve"> {</w:t>
      </w:r>
    </w:p>
    <w:p w14:paraId="5781AFB3" w14:textId="77777777" w:rsidR="00E61D30" w:rsidRDefault="00E61D30" w:rsidP="005A7BDD">
      <w:pPr>
        <w:pStyle w:val="C0-CodeBlock"/>
        <w:divId w:val="1245914101"/>
      </w:pPr>
      <w:r>
        <w:t xml:space="preserve">    </w:t>
      </w:r>
      <w:proofErr w:type="spellStart"/>
      <w:r>
        <w:t>aMap</w:t>
      </w:r>
      <w:proofErr w:type="spellEnd"/>
      <w:r>
        <w:t xml:space="preserve"> := </w:t>
      </w:r>
      <w:r>
        <w:rPr>
          <w:rStyle w:val="hljs-builtin"/>
        </w:rPr>
        <w:t>make</w:t>
      </w:r>
      <w:r>
        <w:t>(</w:t>
      </w:r>
      <w:r>
        <w:rPr>
          <w:rStyle w:val="hljs-keyword"/>
        </w:rPr>
        <w:t>map</w:t>
      </w:r>
      <w:r>
        <w:t>[</w:t>
      </w:r>
      <w:r>
        <w:rPr>
          <w:rStyle w:val="hljs-type"/>
        </w:rPr>
        <w:t>string</w:t>
      </w:r>
      <w:r>
        <w:t>]</w:t>
      </w:r>
      <w:r>
        <w:rPr>
          <w:rStyle w:val="hljs-type"/>
        </w:rPr>
        <w:t>string</w:t>
      </w:r>
      <w:r>
        <w:t>)</w:t>
      </w:r>
    </w:p>
    <w:p w14:paraId="253E37A0" w14:textId="77777777" w:rsidR="00E61D30" w:rsidRDefault="00E61D30" w:rsidP="005A7BDD">
      <w:pPr>
        <w:pStyle w:val="C0-CodeBlock"/>
        <w:divId w:val="1245914101"/>
      </w:pPr>
      <w:r>
        <w:t xml:space="preserve">    </w:t>
      </w:r>
      <w:proofErr w:type="spellStart"/>
      <w:r>
        <w:t>aMap</w:t>
      </w:r>
      <w:proofErr w:type="spellEnd"/>
      <w:r>
        <w:t>[</w:t>
      </w:r>
      <w:r>
        <w:rPr>
          <w:rStyle w:val="hljs-string"/>
        </w:rPr>
        <w:t>"123"</w:t>
      </w:r>
      <w:r>
        <w:t xml:space="preserve">] = </w:t>
      </w:r>
      <w:r>
        <w:rPr>
          <w:rStyle w:val="hljs-string"/>
        </w:rPr>
        <w:t>"456"</w:t>
      </w:r>
    </w:p>
    <w:p w14:paraId="5EE8C78B" w14:textId="77777777" w:rsidR="00E61D30" w:rsidRDefault="00E61D30" w:rsidP="005A7BDD">
      <w:pPr>
        <w:pStyle w:val="C0-CodeBlock"/>
        <w:divId w:val="1245914101"/>
      </w:pPr>
      <w:r>
        <w:t xml:space="preserve">    </w:t>
      </w:r>
      <w:proofErr w:type="spellStart"/>
      <w:r>
        <w:t>aMap</w:t>
      </w:r>
      <w:proofErr w:type="spellEnd"/>
      <w:r>
        <w:t>[</w:t>
      </w:r>
      <w:r>
        <w:rPr>
          <w:rStyle w:val="hljs-string"/>
        </w:rPr>
        <w:t>"key"</w:t>
      </w:r>
      <w:r>
        <w:t xml:space="preserve">] = </w:t>
      </w:r>
      <w:r>
        <w:rPr>
          <w:rStyle w:val="hljs-string"/>
        </w:rPr>
        <w:t>"A value"</w:t>
      </w:r>
    </w:p>
    <w:p w14:paraId="233C1835" w14:textId="77777777" w:rsidR="00E61D30" w:rsidRDefault="00E61D30" w:rsidP="005A7BDD">
      <w:pPr>
        <w:pStyle w:val="C0-CodeBlock"/>
        <w:divId w:val="1245914101"/>
      </w:pPr>
    </w:p>
    <w:p w14:paraId="537974A2" w14:textId="77777777" w:rsidR="00E61D30" w:rsidRDefault="00E61D30" w:rsidP="005A7BDD">
      <w:pPr>
        <w:pStyle w:val="C0-CodeBlock"/>
        <w:divId w:val="1245914101"/>
      </w:pPr>
      <w:r>
        <w:t xml:space="preserve">    </w:t>
      </w:r>
      <w:r>
        <w:rPr>
          <w:rStyle w:val="hljs-keyword"/>
        </w:rPr>
        <w:t>for</w:t>
      </w:r>
      <w:r>
        <w:t xml:space="preserve"> key, v := </w:t>
      </w:r>
      <w:r>
        <w:rPr>
          <w:rStyle w:val="hljs-keyword"/>
        </w:rPr>
        <w:t>range</w:t>
      </w:r>
      <w:r>
        <w:t xml:space="preserve"> </w:t>
      </w:r>
      <w:proofErr w:type="spellStart"/>
      <w:r>
        <w:t>aMap</w:t>
      </w:r>
      <w:proofErr w:type="spellEnd"/>
      <w:r>
        <w:t xml:space="preserve"> {</w:t>
      </w:r>
    </w:p>
    <w:p w14:paraId="757C3A59" w14:textId="77777777" w:rsidR="00E61D30" w:rsidRDefault="00E61D30" w:rsidP="005A7BDD">
      <w:pPr>
        <w:pStyle w:val="C0-CodeBlock"/>
        <w:divId w:val="1245914101"/>
      </w:pPr>
      <w:r>
        <w:t xml:space="preserve">        </w:t>
      </w:r>
      <w:proofErr w:type="spellStart"/>
      <w:r>
        <w:t>fmt.Println</w:t>
      </w:r>
      <w:proofErr w:type="spellEnd"/>
      <w:r>
        <w:t>(</w:t>
      </w:r>
      <w:r>
        <w:rPr>
          <w:rStyle w:val="hljs-string"/>
        </w:rPr>
        <w:t>"key:"</w:t>
      </w:r>
      <w:r>
        <w:t xml:space="preserve">, key, </w:t>
      </w:r>
      <w:r>
        <w:rPr>
          <w:rStyle w:val="hljs-string"/>
        </w:rPr>
        <w:t>"value:"</w:t>
      </w:r>
      <w:r>
        <w:t>, v)</w:t>
      </w:r>
    </w:p>
    <w:p w14:paraId="39D75DD2" w14:textId="77777777" w:rsidR="00E61D30" w:rsidRDefault="00E61D30" w:rsidP="005A7BDD">
      <w:pPr>
        <w:pStyle w:val="C0-CodeBlock"/>
        <w:divId w:val="1245914101"/>
      </w:pPr>
      <w:r>
        <w:lastRenderedPageBreak/>
        <w:t xml:space="preserve">    }</w:t>
      </w:r>
    </w:p>
    <w:p w14:paraId="219D32A9" w14:textId="210A7240" w:rsidR="0069004E" w:rsidRDefault="0069004E" w:rsidP="005A7BDD">
      <w:pPr>
        <w:pStyle w:val="P0-Paragraph"/>
      </w:pPr>
      <w:r>
        <w:t>In this case</w:t>
      </w:r>
      <w:r w:rsidR="005A11B9">
        <w:t>,</w:t>
      </w:r>
      <w:r>
        <w:t xml:space="preserve"> we use both the key and the value that returned from </w:t>
      </w:r>
      <w:r w:rsidRPr="005A7BDD">
        <w:rPr>
          <w:rStyle w:val="CS-InlineCode"/>
        </w:rPr>
        <w:t>range</w:t>
      </w:r>
      <w:r w:rsidR="001B33AD">
        <w:t>.</w:t>
      </w:r>
    </w:p>
    <w:p w14:paraId="34BDE4E1" w14:textId="77777777" w:rsidR="00E61D30" w:rsidRDefault="00E61D30" w:rsidP="005A7BDD">
      <w:pPr>
        <w:pStyle w:val="C0-CodeBlock"/>
        <w:divId w:val="637340256"/>
      </w:pPr>
      <w:r>
        <w:t xml:space="preserve">    </w:t>
      </w:r>
      <w:r>
        <w:rPr>
          <w:rStyle w:val="hljs-keyword"/>
        </w:rPr>
        <w:t>for</w:t>
      </w:r>
      <w:r>
        <w:t xml:space="preserve"> _, v := </w:t>
      </w:r>
      <w:r>
        <w:rPr>
          <w:rStyle w:val="hljs-keyword"/>
        </w:rPr>
        <w:t>range</w:t>
      </w:r>
      <w:r>
        <w:t xml:space="preserve"> </w:t>
      </w:r>
      <w:proofErr w:type="spellStart"/>
      <w:r>
        <w:t>aMap</w:t>
      </w:r>
      <w:proofErr w:type="spellEnd"/>
      <w:r>
        <w:t xml:space="preserve"> {</w:t>
      </w:r>
    </w:p>
    <w:p w14:paraId="7402602E" w14:textId="77777777" w:rsidR="00E61D30" w:rsidRDefault="00E61D30" w:rsidP="005A7BDD">
      <w:pPr>
        <w:pStyle w:val="C0-CodeBlock"/>
        <w:divId w:val="637340256"/>
      </w:pPr>
      <w:r>
        <w:t xml:space="preserve">        </w:t>
      </w:r>
      <w:proofErr w:type="spellStart"/>
      <w:r>
        <w:t>fmt.Print</w:t>
      </w:r>
      <w:proofErr w:type="spellEnd"/>
      <w:r>
        <w:t>(</w:t>
      </w:r>
      <w:r>
        <w:rPr>
          <w:rStyle w:val="hljs-string"/>
        </w:rPr>
        <w:t>" # "</w:t>
      </w:r>
      <w:r>
        <w:t>, v)</w:t>
      </w:r>
    </w:p>
    <w:p w14:paraId="1A30B9C0" w14:textId="77777777" w:rsidR="00E61D30" w:rsidRDefault="00E61D30" w:rsidP="005A7BDD">
      <w:pPr>
        <w:pStyle w:val="C0-CodeBlock"/>
        <w:divId w:val="637340256"/>
      </w:pPr>
      <w:r>
        <w:t xml:space="preserve">    }</w:t>
      </w:r>
    </w:p>
    <w:p w14:paraId="5A52CA19" w14:textId="77777777" w:rsidR="00E61D30" w:rsidRDefault="00E61D30" w:rsidP="005A7BDD">
      <w:pPr>
        <w:pStyle w:val="C0-CodeBlock"/>
        <w:divId w:val="637340256"/>
      </w:pPr>
      <w:r>
        <w:t xml:space="preserve">    </w:t>
      </w:r>
      <w:proofErr w:type="spellStart"/>
      <w:r>
        <w:t>fmt.Println</w:t>
      </w:r>
      <w:proofErr w:type="spellEnd"/>
      <w:r>
        <w:t>()</w:t>
      </w:r>
    </w:p>
    <w:p w14:paraId="352008A2" w14:textId="77777777" w:rsidR="00E61D30" w:rsidRDefault="00E61D30" w:rsidP="005A7BDD">
      <w:pPr>
        <w:pStyle w:val="C0-CodeBlock"/>
        <w:divId w:val="637340256"/>
      </w:pPr>
      <w:r>
        <w:t>}</w:t>
      </w:r>
    </w:p>
    <w:p w14:paraId="27934248" w14:textId="77777777" w:rsidR="0069004E" w:rsidRDefault="0069004E" w:rsidP="005A7BDD">
      <w:pPr>
        <w:pStyle w:val="P0-Paragraph"/>
      </w:pPr>
      <w:r>
        <w:t>In this case, as we are only interested in the values returned by the map, we ignore the keys.</w:t>
      </w:r>
    </w:p>
    <w:p w14:paraId="5762918E" w14:textId="2B3981CA" w:rsidR="0069004E" w:rsidRDefault="0069004E" w:rsidP="005A7BDD">
      <w:pPr>
        <w:pStyle w:val="I-InfoBox"/>
      </w:pPr>
      <w:r>
        <w:t xml:space="preserve">As you already know, you should make </w:t>
      </w:r>
      <w:r w:rsidRPr="005A7BDD">
        <w:rPr>
          <w:rStyle w:val="CS-BoldItalic"/>
        </w:rPr>
        <w:t>no assumptions about the order</w:t>
      </w:r>
      <w:r>
        <w:t xml:space="preserve"> that the key and value pairs of a map will be returned in from a </w:t>
      </w:r>
      <w:r w:rsidRPr="005A7BDD">
        <w:rPr>
          <w:rStyle w:val="CS-InlineCode"/>
        </w:rPr>
        <w:t>for</w:t>
      </w:r>
      <w:r w:rsidR="00DB0386">
        <w:t>/</w:t>
      </w:r>
      <w:r w:rsidRPr="005A7BDD">
        <w:rPr>
          <w:rStyle w:val="CS-InlineCode"/>
        </w:rPr>
        <w:t>range</w:t>
      </w:r>
      <w:r>
        <w:t xml:space="preserve"> loop.</w:t>
      </w:r>
    </w:p>
    <w:p w14:paraId="7B76E6C6" w14:textId="77777777" w:rsidR="0069004E" w:rsidRDefault="0069004E" w:rsidP="005A7BDD">
      <w:pPr>
        <w:pStyle w:val="P0-Paragraph"/>
      </w:pPr>
      <w:r>
        <w:t xml:space="preserve">Running </w:t>
      </w:r>
      <w:proofErr w:type="spellStart"/>
      <w:r w:rsidRPr="005A7BDD">
        <w:rPr>
          <w:rStyle w:val="CS-InlineCode"/>
        </w:rPr>
        <w:t>forMaps.go</w:t>
      </w:r>
      <w:proofErr w:type="spellEnd"/>
      <w:r>
        <w:t xml:space="preserve"> produces this output:</w:t>
      </w:r>
    </w:p>
    <w:p w14:paraId="04E086E3" w14:textId="77777777" w:rsidR="00E61D30" w:rsidRDefault="00E61D30" w:rsidP="005A7BDD">
      <w:pPr>
        <w:pStyle w:val="C0-ConsoleBlock"/>
        <w:divId w:val="1575318305"/>
      </w:pPr>
      <w:r>
        <w:rPr>
          <w:rStyle w:val="hljs-con-meta"/>
        </w:rPr>
        <w:t xml:space="preserve">$ </w:t>
      </w:r>
      <w:r w:rsidRPr="003E64CC">
        <w:t xml:space="preserve">go run </w:t>
      </w:r>
      <w:proofErr w:type="spellStart"/>
      <w:r w:rsidRPr="003E64CC">
        <w:t>forMaps.go</w:t>
      </w:r>
      <w:proofErr w:type="spellEnd"/>
    </w:p>
    <w:p w14:paraId="34A36FD5" w14:textId="77777777" w:rsidR="00E61D30" w:rsidRDefault="00E61D30" w:rsidP="005A7BDD">
      <w:pPr>
        <w:pStyle w:val="C0-ConsoleBlock"/>
        <w:divId w:val="1575318305"/>
      </w:pPr>
      <w:r>
        <w:t>key: key value: A value</w:t>
      </w:r>
    </w:p>
    <w:p w14:paraId="7D060F26" w14:textId="77777777" w:rsidR="00E61D30" w:rsidRDefault="00E61D30" w:rsidP="005A7BDD">
      <w:pPr>
        <w:pStyle w:val="C0-ConsoleBlock"/>
        <w:divId w:val="1575318305"/>
      </w:pPr>
      <w:r>
        <w:t xml:space="preserve">key: 123 </w:t>
      </w:r>
      <w:proofErr w:type="gramStart"/>
      <w:r>
        <w:t>value</w:t>
      </w:r>
      <w:proofErr w:type="gramEnd"/>
      <w:r>
        <w:t>: 456</w:t>
      </w:r>
    </w:p>
    <w:p w14:paraId="6C801DA9" w14:textId="77777777" w:rsidR="00E61D30" w:rsidRPr="00790FEE" w:rsidRDefault="00E61D30" w:rsidP="005A7BDD">
      <w:pPr>
        <w:pStyle w:val="C0-ConsoleBlock"/>
        <w:divId w:val="1575318305"/>
      </w:pPr>
      <w:r w:rsidRPr="00790FEE">
        <w:t xml:space="preserve"> # 456 # A value</w:t>
      </w:r>
    </w:p>
    <w:p w14:paraId="52265CB6" w14:textId="0740DC49" w:rsidR="0069004E" w:rsidRDefault="0069004E" w:rsidP="005A7BDD">
      <w:pPr>
        <w:pStyle w:val="P0-Paragraph"/>
      </w:pPr>
      <w:r>
        <w:t>Having covered maps, it is time to learn about Go structures.</w:t>
      </w:r>
    </w:p>
    <w:p w14:paraId="24BF95EC" w14:textId="08BE5BCC" w:rsidR="0069004E" w:rsidRPr="002B0E21" w:rsidRDefault="0069004E" w:rsidP="005A7BDD">
      <w:pPr>
        <w:pStyle w:val="HS-Heading1"/>
      </w:pPr>
      <w:r w:rsidRPr="002B0E21">
        <w:t>Structures</w:t>
      </w:r>
    </w:p>
    <w:p w14:paraId="64E75679" w14:textId="1130B4A2" w:rsidR="0069004E" w:rsidRDefault="50BFC8E1" w:rsidP="005A7BDD">
      <w:pPr>
        <w:pStyle w:val="P0-Paragraph"/>
      </w:pPr>
      <w:r>
        <w:t xml:space="preserve">Structures in Go are both very powerful and very popular and are used for organizing and grouping various types of data under the same name. Structures </w:t>
      </w:r>
      <w:r w:rsidR="00A26161">
        <w:lastRenderedPageBreak/>
        <w:t xml:space="preserve">are </w:t>
      </w:r>
      <w:r>
        <w:t>the more versatile data type in Go</w:t>
      </w:r>
      <w:r w:rsidR="00E84C39">
        <w:t>—</w:t>
      </w:r>
      <w:r w:rsidR="001C0B56">
        <w:t>they</w:t>
      </w:r>
      <w:r w:rsidR="00601158">
        <w:t xml:space="preserve"> </w:t>
      </w:r>
      <w:r>
        <w:t xml:space="preserve">can even </w:t>
      </w:r>
      <w:r w:rsidR="00F447F3">
        <w:t>have</w:t>
      </w:r>
      <w:r>
        <w:t xml:space="preserve"> associated functions, which are called methods.</w:t>
      </w:r>
    </w:p>
    <w:p w14:paraId="19ED54B3" w14:textId="1BBBF073" w:rsidR="0069004E" w:rsidRDefault="0069004E" w:rsidP="005A7BDD">
      <w:pPr>
        <w:pStyle w:val="P0-Paragraph"/>
      </w:pPr>
      <w:r>
        <w:t xml:space="preserve">Structures, as well as other user-defined data types, are usually defined outside the </w:t>
      </w:r>
      <w:r w:rsidRPr="005A7BDD">
        <w:rPr>
          <w:rStyle w:val="CS-InlineCode"/>
        </w:rPr>
        <w:t>main()</w:t>
      </w:r>
      <w:r>
        <w:t xml:space="preserve"> function or any other package function so that they</w:t>
      </w:r>
      <w:r w:rsidR="00ED5861">
        <w:t xml:space="preserve"> can</w:t>
      </w:r>
      <w:r>
        <w:t xml:space="preserve"> have a global scope and </w:t>
      </w:r>
      <w:r w:rsidR="00AC3061">
        <w:t>be</w:t>
      </w:r>
      <w:r>
        <w:t xml:space="preserve"> available to the entire Go package. Therefore, unless you want to make clear that a type is only useful within the current local scope and is not expected to be used elsewhere, you should write the definitions of new data types outside functions.</w:t>
      </w:r>
    </w:p>
    <w:p w14:paraId="3CDD92C7" w14:textId="4BCCC8A2" w:rsidR="00A86FD9" w:rsidRDefault="00A86FD9" w:rsidP="005A7BDD">
      <w:pPr>
        <w:pStyle w:val="HS-Heading2"/>
      </w:pPr>
      <w:r>
        <w:t>The type keyword</w:t>
      </w:r>
    </w:p>
    <w:p w14:paraId="3AA760A4" w14:textId="36E1F5E0" w:rsidR="00A86FD9" w:rsidRPr="0099640C" w:rsidRDefault="00A86FD9" w:rsidP="005A7BDD">
      <w:pPr>
        <w:pStyle w:val="P0-Paragraph"/>
      </w:pPr>
      <w:r w:rsidRPr="0099640C">
        <w:t xml:space="preserve">The </w:t>
      </w:r>
      <w:r w:rsidRPr="005A7BDD">
        <w:rPr>
          <w:rStyle w:val="CS-InlineCode"/>
        </w:rPr>
        <w:t>type</w:t>
      </w:r>
      <w:r w:rsidRPr="0099640C">
        <w:t xml:space="preserve"> keyword allows you to define new data types or create aliases for existing ones. Therefore, you are allowed to say </w:t>
      </w:r>
      <w:r w:rsidRPr="005A7BDD">
        <w:rPr>
          <w:rStyle w:val="CS-InlineCode"/>
        </w:rPr>
        <w:t xml:space="preserve">type </w:t>
      </w:r>
      <w:proofErr w:type="spellStart"/>
      <w:r w:rsidRPr="005A7BDD">
        <w:rPr>
          <w:rStyle w:val="CS-InlineCode"/>
        </w:rPr>
        <w:t>myInt</w:t>
      </w:r>
      <w:proofErr w:type="spellEnd"/>
      <w:r w:rsidRPr="005A7BDD">
        <w:rPr>
          <w:rStyle w:val="CS-InlineCode"/>
        </w:rPr>
        <w:t xml:space="preserve"> int</w:t>
      </w:r>
      <w:r w:rsidRPr="0099640C">
        <w:t xml:space="preserve"> and define a new data type called </w:t>
      </w:r>
      <w:proofErr w:type="spellStart"/>
      <w:r w:rsidRPr="005A7BDD">
        <w:rPr>
          <w:rStyle w:val="CS-InlineCode"/>
        </w:rPr>
        <w:t>myInt</w:t>
      </w:r>
      <w:proofErr w:type="spellEnd"/>
      <w:r w:rsidR="006B04E8">
        <w:t>, which</w:t>
      </w:r>
      <w:r w:rsidR="006B04E8" w:rsidRPr="0099640C">
        <w:t xml:space="preserve"> </w:t>
      </w:r>
      <w:r w:rsidRPr="0099640C">
        <w:t xml:space="preserve">is an alias for </w:t>
      </w:r>
      <w:r w:rsidRPr="005A7BDD">
        <w:rPr>
          <w:rStyle w:val="CS-InlineCode"/>
        </w:rPr>
        <w:t>int</w:t>
      </w:r>
      <w:r w:rsidRPr="0099640C">
        <w:t xml:space="preserve">. However, Go considers </w:t>
      </w:r>
      <w:proofErr w:type="spellStart"/>
      <w:r w:rsidRPr="005A7BDD">
        <w:rPr>
          <w:rStyle w:val="CS-InlineCode"/>
        </w:rPr>
        <w:t>myInt</w:t>
      </w:r>
      <w:proofErr w:type="spellEnd"/>
      <w:r w:rsidRPr="0099640C">
        <w:t xml:space="preserve"> and </w:t>
      </w:r>
      <w:r w:rsidRPr="005A7BDD">
        <w:rPr>
          <w:rStyle w:val="CS-InlineCode"/>
        </w:rPr>
        <w:t>int</w:t>
      </w:r>
      <w:r w:rsidRPr="0099640C">
        <w:t xml:space="preserve"> as totally different data types that you cannot compare directly</w:t>
      </w:r>
      <w:r w:rsidR="006B04E8">
        <w:t>,</w:t>
      </w:r>
      <w:r w:rsidRPr="0099640C">
        <w:t xml:space="preserve"> even though they store the same kind of values. Each structure defines a new data type, hence the use of </w:t>
      </w:r>
      <w:r w:rsidRPr="005A7BDD">
        <w:rPr>
          <w:rStyle w:val="CS-InlineCode"/>
        </w:rPr>
        <w:t>type</w:t>
      </w:r>
      <w:r w:rsidRPr="0099640C">
        <w:t>.</w:t>
      </w:r>
    </w:p>
    <w:p w14:paraId="40D70A5A" w14:textId="77777777" w:rsidR="0069004E" w:rsidRPr="002B0E21" w:rsidRDefault="0069004E" w:rsidP="005A7BDD">
      <w:pPr>
        <w:pStyle w:val="HS-Heading2"/>
      </w:pPr>
      <w:r w:rsidRPr="002B0E21">
        <w:t>Defining new structures</w:t>
      </w:r>
    </w:p>
    <w:p w14:paraId="76318E06" w14:textId="6C3A1997" w:rsidR="006E377B" w:rsidRDefault="0069004E" w:rsidP="005A7BDD">
      <w:pPr>
        <w:pStyle w:val="P0-Paragraph"/>
      </w:pPr>
      <w:r>
        <w:t>When you define a new structure</w:t>
      </w:r>
      <w:r w:rsidRPr="0099640C">
        <w:t>,</w:t>
      </w:r>
      <w:r w:rsidR="00520124">
        <w:t xml:space="preserve"> which is called </w:t>
      </w:r>
      <w:r w:rsidR="006B04E8">
        <w:t xml:space="preserve">a </w:t>
      </w:r>
      <w:r w:rsidR="00520124">
        <w:t>struct in the Go documentation</w:t>
      </w:r>
      <w:r>
        <w:t xml:space="preserve">, you group a set of values into a single data type, which allows you to pass and receive this set of values as a single entity. </w:t>
      </w:r>
      <w:r w:rsidRPr="005A7BDD">
        <w:rPr>
          <w:rStyle w:val="CS-BoldItalic"/>
        </w:rPr>
        <w:t>A structure has fields, and each field has its own data type</w:t>
      </w:r>
      <w:r>
        <w:t xml:space="preserve">, which can even be another structure or </w:t>
      </w:r>
      <w:r w:rsidR="00550C27">
        <w:t xml:space="preserve">a </w:t>
      </w:r>
      <w:r>
        <w:t xml:space="preserve">slice of structures. Additionally, as a structure is a new data type, it is defined using the </w:t>
      </w:r>
      <w:r w:rsidRPr="005A7BDD">
        <w:rPr>
          <w:rStyle w:val="CS-InlineCode"/>
        </w:rPr>
        <w:lastRenderedPageBreak/>
        <w:t>type</w:t>
      </w:r>
      <w:r>
        <w:t xml:space="preserve"> keyword</w:t>
      </w:r>
      <w:r w:rsidR="006B04E8">
        <w:t>,</w:t>
      </w:r>
      <w:r>
        <w:t xml:space="preserve"> followed by the name of the structure</w:t>
      </w:r>
      <w:r w:rsidR="006B04E8">
        <w:t>,</w:t>
      </w:r>
      <w:r>
        <w:t xml:space="preserve"> and ending with the </w:t>
      </w:r>
      <w:r w:rsidRPr="005A7BDD">
        <w:rPr>
          <w:rStyle w:val="CS-InlineCode"/>
        </w:rPr>
        <w:t>struct</w:t>
      </w:r>
      <w:r>
        <w:t xml:space="preserve"> keyword, which signifies that we are defining a new structure.</w:t>
      </w:r>
    </w:p>
    <w:p w14:paraId="001F3562" w14:textId="77777777" w:rsidR="0069004E" w:rsidRDefault="0069004E" w:rsidP="005A7BDD">
      <w:pPr>
        <w:pStyle w:val="P0-Paragraph"/>
      </w:pPr>
      <w:r>
        <w:t xml:space="preserve">The following code defines a new structure named </w:t>
      </w:r>
      <w:r w:rsidRPr="005A7BDD">
        <w:rPr>
          <w:rStyle w:val="CS-InlineCode"/>
        </w:rPr>
        <w:t>Entry</w:t>
      </w:r>
      <w:r>
        <w:t>:</w:t>
      </w:r>
    </w:p>
    <w:p w14:paraId="2521B594" w14:textId="77777777" w:rsidR="00790FEE" w:rsidRDefault="00790FEE" w:rsidP="005A7BDD">
      <w:pPr>
        <w:pStyle w:val="C0-CodeBlock"/>
        <w:divId w:val="302003071"/>
      </w:pPr>
      <w:r>
        <w:rPr>
          <w:rStyle w:val="hljs-keyword"/>
        </w:rPr>
        <w:t>type</w:t>
      </w:r>
      <w:r>
        <w:t xml:space="preserve"> Entry </w:t>
      </w:r>
      <w:r>
        <w:rPr>
          <w:rStyle w:val="hljs-keyword"/>
        </w:rPr>
        <w:t>struct</w:t>
      </w:r>
      <w:r>
        <w:t xml:space="preserve"> {</w:t>
      </w:r>
    </w:p>
    <w:p w14:paraId="193FBAD2" w14:textId="77777777" w:rsidR="00790FEE" w:rsidRDefault="00790FEE" w:rsidP="005A7BDD">
      <w:pPr>
        <w:pStyle w:val="C0-CodeBlock"/>
        <w:divId w:val="302003071"/>
      </w:pPr>
      <w:r>
        <w:t xml:space="preserve">    Name    </w:t>
      </w:r>
      <w:r>
        <w:rPr>
          <w:rStyle w:val="hljs-type"/>
        </w:rPr>
        <w:t>string</w:t>
      </w:r>
    </w:p>
    <w:p w14:paraId="3CEECBC7" w14:textId="77777777" w:rsidR="00790FEE" w:rsidRDefault="00790FEE" w:rsidP="005A7BDD">
      <w:pPr>
        <w:pStyle w:val="C0-CodeBlock"/>
        <w:divId w:val="302003071"/>
      </w:pPr>
      <w:r>
        <w:t xml:space="preserve">    Surname </w:t>
      </w:r>
      <w:r>
        <w:rPr>
          <w:rStyle w:val="hljs-type"/>
        </w:rPr>
        <w:t>string</w:t>
      </w:r>
    </w:p>
    <w:p w14:paraId="300C61B1" w14:textId="77777777" w:rsidR="00790FEE" w:rsidRDefault="00790FEE" w:rsidP="005A7BDD">
      <w:pPr>
        <w:pStyle w:val="C0-CodeBlock"/>
        <w:divId w:val="302003071"/>
      </w:pPr>
      <w:r>
        <w:t xml:space="preserve">    Year    </w:t>
      </w:r>
      <w:r>
        <w:rPr>
          <w:rStyle w:val="hljs-type"/>
        </w:rPr>
        <w:t>int</w:t>
      </w:r>
    </w:p>
    <w:p w14:paraId="660C9951" w14:textId="77777777" w:rsidR="00790FEE" w:rsidRDefault="00790FEE" w:rsidP="005A7BDD">
      <w:pPr>
        <w:pStyle w:val="C0-CodeBlock"/>
        <w:divId w:val="302003071"/>
      </w:pPr>
      <w:r>
        <w:t>}</w:t>
      </w:r>
    </w:p>
    <w:p w14:paraId="2BE45B33" w14:textId="26E5C258" w:rsidR="009276D3" w:rsidRPr="00363A21" w:rsidRDefault="00363A21" w:rsidP="005A7BDD">
      <w:pPr>
        <w:pStyle w:val="I-InfoBox"/>
      </w:pPr>
      <w:r>
        <w:t xml:space="preserve">Although you can embed a structure </w:t>
      </w:r>
      <w:r w:rsidR="00D66498">
        <w:t>definition</w:t>
      </w:r>
      <w:r w:rsidRPr="0099640C">
        <w:t xml:space="preserve"> </w:t>
      </w:r>
      <w:r>
        <w:t>into another structure, it is generally a bad idea and should be avoided.</w:t>
      </w:r>
      <w:r w:rsidR="001A04DF">
        <w:t xml:space="preserve"> If you even think about doing so, you might need to think about your design decisions.</w:t>
      </w:r>
      <w:r w:rsidR="00D66498">
        <w:t xml:space="preserve"> However, it is perfectly acceptable to have</w:t>
      </w:r>
      <w:r w:rsidR="002C5981">
        <w:t xml:space="preserve"> existing</w:t>
      </w:r>
      <w:r w:rsidR="00D66498">
        <w:t xml:space="preserve"> structs as types inside a struct.</w:t>
      </w:r>
    </w:p>
    <w:p w14:paraId="438FFB8F" w14:textId="4860DC83" w:rsidR="0069004E" w:rsidRDefault="50BFC8E1" w:rsidP="005A7BDD">
      <w:pPr>
        <w:pStyle w:val="P0-Paragraph"/>
      </w:pPr>
      <w:r>
        <w:t xml:space="preserve">For reasons that will become evident in </w:t>
      </w:r>
      <w:r w:rsidRPr="005A7BDD">
        <w:rPr>
          <w:rStyle w:val="CS-Italic"/>
        </w:rPr>
        <w:t>Chapter 6</w:t>
      </w:r>
      <w:r>
        <w:t xml:space="preserve">, </w:t>
      </w:r>
      <w:r w:rsidRPr="005A7BDD">
        <w:rPr>
          <w:rStyle w:val="CS-Italic"/>
        </w:rPr>
        <w:t>Go Packages and Functions</w:t>
      </w:r>
      <w:r>
        <w:t>, the fields of a structure usually begin with an uppercase letter—this depends on what you want to do with the fields</w:t>
      </w:r>
      <w:r w:rsidR="00B306E2">
        <w:t xml:space="preserve"> </w:t>
      </w:r>
      <w:r w:rsidR="00134CE1">
        <w:t>and how</w:t>
      </w:r>
      <w:r w:rsidR="00B306E2">
        <w:t xml:space="preserve"> their visibility</w:t>
      </w:r>
      <w:r w:rsidR="00043C9C">
        <w:t xml:space="preserve"> outside of the current package</w:t>
      </w:r>
      <w:r w:rsidR="00134CE1">
        <w:t xml:space="preserve"> might affect that</w:t>
      </w:r>
      <w:r w:rsidRPr="0099640C">
        <w:t>.</w:t>
      </w:r>
      <w:r>
        <w:t xml:space="preserve"> The </w:t>
      </w:r>
      <w:r w:rsidRPr="005A7BDD">
        <w:rPr>
          <w:rStyle w:val="CS-InlineCode"/>
        </w:rPr>
        <w:t>Entry</w:t>
      </w:r>
      <w:r>
        <w:t xml:space="preserve"> structure has three fields</w:t>
      </w:r>
      <w:r w:rsidR="00905A7A">
        <w:t>,</w:t>
      </w:r>
      <w:r>
        <w:t xml:space="preserve"> named </w:t>
      </w:r>
      <w:r w:rsidRPr="005A7BDD">
        <w:rPr>
          <w:rStyle w:val="CS-InlineCode"/>
        </w:rPr>
        <w:t>Name</w:t>
      </w:r>
      <w:r>
        <w:t xml:space="preserve">, </w:t>
      </w:r>
      <w:r w:rsidRPr="005A7BDD">
        <w:rPr>
          <w:rStyle w:val="CS-InlineCode"/>
        </w:rPr>
        <w:t>Surname</w:t>
      </w:r>
      <w:r>
        <w:t xml:space="preserve">, and </w:t>
      </w:r>
      <w:r w:rsidRPr="005A7BDD">
        <w:rPr>
          <w:rStyle w:val="CS-InlineCode"/>
        </w:rPr>
        <w:t>Year</w:t>
      </w:r>
      <w:r>
        <w:t xml:space="preserve">. The first two fields are of the </w:t>
      </w:r>
      <w:r w:rsidRPr="005A7BDD">
        <w:rPr>
          <w:rStyle w:val="CS-InlineCode"/>
        </w:rPr>
        <w:t>string</w:t>
      </w:r>
      <w:r>
        <w:t xml:space="preserve"> data type, whereas the last field holds an </w:t>
      </w:r>
      <w:r w:rsidRPr="005A7BDD">
        <w:rPr>
          <w:rStyle w:val="CS-InlineCode"/>
        </w:rPr>
        <w:t>int</w:t>
      </w:r>
      <w:r>
        <w:t xml:space="preserve"> value.</w:t>
      </w:r>
    </w:p>
    <w:p w14:paraId="05B288C6" w14:textId="4177C5D2" w:rsidR="0069004E" w:rsidRDefault="0069004E" w:rsidP="005A7BDD">
      <w:pPr>
        <w:pStyle w:val="P0-Paragraph"/>
      </w:pPr>
      <w:r>
        <w:t xml:space="preserve">These three fields can be accessed with the </w:t>
      </w:r>
      <w:r w:rsidRPr="005A7BDD">
        <w:rPr>
          <w:rStyle w:val="CS-Italic"/>
        </w:rPr>
        <w:t>dot notation</w:t>
      </w:r>
      <w:r>
        <w:t xml:space="preserve"> as </w:t>
      </w:r>
      <w:proofErr w:type="spellStart"/>
      <w:r w:rsidRPr="005A7BDD">
        <w:rPr>
          <w:rStyle w:val="CS-InlineCode"/>
        </w:rPr>
        <w:t>V.Name</w:t>
      </w:r>
      <w:proofErr w:type="spellEnd"/>
      <w:r>
        <w:t xml:space="preserve">, </w:t>
      </w:r>
      <w:proofErr w:type="spellStart"/>
      <w:r w:rsidRPr="005A7BDD">
        <w:rPr>
          <w:rStyle w:val="CS-InlineCode"/>
        </w:rPr>
        <w:t>V.Surname</w:t>
      </w:r>
      <w:proofErr w:type="spellEnd"/>
      <w:r>
        <w:t xml:space="preserve">, and </w:t>
      </w:r>
      <w:proofErr w:type="spellStart"/>
      <w:r w:rsidRPr="005A7BDD">
        <w:rPr>
          <w:rStyle w:val="CS-InlineCode"/>
        </w:rPr>
        <w:t>V.Year</w:t>
      </w:r>
      <w:proofErr w:type="spellEnd"/>
      <w:r>
        <w:t xml:space="preserve">, where </w:t>
      </w:r>
      <w:r w:rsidRPr="005A7BDD">
        <w:rPr>
          <w:rStyle w:val="CS-InlineCode"/>
        </w:rPr>
        <w:t>V</w:t>
      </w:r>
      <w:r>
        <w:t xml:space="preserve"> is the name of the variable holding </w:t>
      </w:r>
      <w:r w:rsidR="0056609A">
        <w:t>an</w:t>
      </w:r>
      <w:r>
        <w:t xml:space="preserve"> instance of the </w:t>
      </w:r>
      <w:r w:rsidRPr="005A7BDD">
        <w:rPr>
          <w:rStyle w:val="CS-InlineCode"/>
        </w:rPr>
        <w:t>Entry</w:t>
      </w:r>
      <w:r>
        <w:t xml:space="preserve"> structure. A structure literal named </w:t>
      </w:r>
      <w:r w:rsidRPr="005A7BDD">
        <w:rPr>
          <w:rStyle w:val="CS-InlineCode"/>
        </w:rPr>
        <w:t>p1</w:t>
      </w:r>
      <w:r>
        <w:t xml:space="preserve"> can be defined as </w:t>
      </w:r>
      <w:r w:rsidRPr="005A7BDD">
        <w:rPr>
          <w:rStyle w:val="CS-InlineCode"/>
        </w:rPr>
        <w:t xml:space="preserve">p1 := </w:t>
      </w:r>
      <w:r w:rsidR="00D32AF5" w:rsidRPr="005A7BDD">
        <w:rPr>
          <w:rStyle w:val="CS-InlineCode"/>
        </w:rPr>
        <w:t>Entry</w:t>
      </w:r>
      <w:r w:rsidRPr="005A7BDD">
        <w:rPr>
          <w:rStyle w:val="CS-InlineCode"/>
        </w:rPr>
        <w:t>{"</w:t>
      </w:r>
      <w:r w:rsidR="00D32AF5" w:rsidRPr="005A7BDD">
        <w:rPr>
          <w:rStyle w:val="CS-InlineCode"/>
        </w:rPr>
        <w:t>J</w:t>
      </w:r>
      <w:r w:rsidR="009817DA" w:rsidRPr="005A7BDD">
        <w:rPr>
          <w:rStyle w:val="CS-InlineCode"/>
        </w:rPr>
        <w:t>oe</w:t>
      </w:r>
      <w:r w:rsidRPr="005A7BDD">
        <w:rPr>
          <w:rStyle w:val="CS-InlineCode"/>
        </w:rPr>
        <w:t xml:space="preserve">", </w:t>
      </w:r>
      <w:r w:rsidR="00C73561" w:rsidRPr="005A7BDD">
        <w:rPr>
          <w:rStyle w:val="CS-InlineCode"/>
        </w:rPr>
        <w:t>"</w:t>
      </w:r>
      <w:r w:rsidR="00D32AF5" w:rsidRPr="005A7BDD">
        <w:rPr>
          <w:rStyle w:val="CS-InlineCode"/>
        </w:rPr>
        <w:t>D.</w:t>
      </w:r>
      <w:r w:rsidR="00C73561" w:rsidRPr="005A7BDD">
        <w:rPr>
          <w:rStyle w:val="CS-InlineCode"/>
        </w:rPr>
        <w:t>"</w:t>
      </w:r>
      <w:r w:rsidRPr="005A7BDD">
        <w:rPr>
          <w:rStyle w:val="CS-InlineCode"/>
        </w:rPr>
        <w:t xml:space="preserve">, </w:t>
      </w:r>
      <w:r w:rsidR="00D32AF5" w:rsidRPr="005A7BDD">
        <w:rPr>
          <w:rStyle w:val="CS-InlineCode"/>
        </w:rPr>
        <w:t>2012</w:t>
      </w:r>
      <w:r w:rsidRPr="005A7BDD">
        <w:rPr>
          <w:rStyle w:val="CS-InlineCode"/>
        </w:rPr>
        <w:t>}</w:t>
      </w:r>
      <w:r>
        <w:t>.</w:t>
      </w:r>
    </w:p>
    <w:p w14:paraId="6C7ED575" w14:textId="0BF495D8" w:rsidR="003A26D2" w:rsidRDefault="0069004E" w:rsidP="005A7BDD">
      <w:pPr>
        <w:pStyle w:val="P0-Paragraph"/>
      </w:pPr>
      <w:r>
        <w:lastRenderedPageBreak/>
        <w:t>Two ways</w:t>
      </w:r>
      <w:r w:rsidR="00905A7A">
        <w:t xml:space="preserve"> exist</w:t>
      </w:r>
      <w:r>
        <w:t xml:space="preserve"> to work with structure variables. The first one is as regular variables</w:t>
      </w:r>
      <w:r w:rsidR="00905A7A">
        <w:t>,</w:t>
      </w:r>
      <w:r>
        <w:t xml:space="preserve"> and the second one is as pointer variables that point to the memory address of a structure. Both ways are equally good and are usually embedded into separate functions</w:t>
      </w:r>
      <w:r w:rsidR="00905A7A">
        <w:t>,</w:t>
      </w:r>
      <w:r>
        <w:t xml:space="preserve"> because they allow you to initialize some or all of the fields of structure variables properly and/or do any other tasks you want before using the structure variable</w:t>
      </w:r>
      <w:r w:rsidR="003A26D2">
        <w:t>.</w:t>
      </w:r>
    </w:p>
    <w:p w14:paraId="2D35D605" w14:textId="285B0B01" w:rsidR="0069004E" w:rsidRDefault="0069004E" w:rsidP="005A7BDD">
      <w:pPr>
        <w:pStyle w:val="P0-Paragraph"/>
      </w:pPr>
      <w:r>
        <w:t xml:space="preserve">As a result, there exist two main ways to create a new structure variable using a function. The first one returns a regular structure variable whereas the second one returns a pointer to a structure. Each one of these two ways has two variations. The first variation returns a structure instance that is initialized by the Go compiler, whereas the second variation returns a structure instance that is initialized by the </w:t>
      </w:r>
      <w:r w:rsidR="003A26D2">
        <w:t>developer</w:t>
      </w:r>
      <w:r>
        <w:t>.</w:t>
      </w:r>
    </w:p>
    <w:p w14:paraId="0560393D" w14:textId="6ADF897A" w:rsidR="0069004E" w:rsidRDefault="00507518" w:rsidP="005A7BDD">
      <w:pPr>
        <w:pStyle w:val="P0-Paragraph"/>
      </w:pPr>
      <w:r>
        <w:t xml:space="preserve">Last, </w:t>
      </w:r>
      <w:r w:rsidR="00905A7A">
        <w:t xml:space="preserve">keep </w:t>
      </w:r>
      <w:r w:rsidR="001F27F9">
        <w:t xml:space="preserve">in mind that </w:t>
      </w:r>
      <w:r w:rsidR="005D54A3">
        <w:t>t</w:t>
      </w:r>
      <w:r w:rsidR="0069004E">
        <w:t xml:space="preserve">he order in which you put the fields in the definition of a structure type is significant for the type identity of the defined structure. Put simply, </w:t>
      </w:r>
      <w:r w:rsidR="0069004E" w:rsidRPr="005A7BDD">
        <w:rPr>
          <w:rStyle w:val="CS-BoldItalic"/>
        </w:rPr>
        <w:t>two structures with the same fields will not be considered identical in Go if their fields are not in the same order</w:t>
      </w:r>
      <w:r w:rsidR="0069004E">
        <w:t>.</w:t>
      </w:r>
      <w:r w:rsidR="00004CA1">
        <w:t xml:space="preserve"> This mainly has to do with </w:t>
      </w:r>
      <w:r w:rsidR="00210901">
        <w:t xml:space="preserve">exchanging </w:t>
      </w:r>
      <w:r w:rsidR="00004CA1">
        <w:t xml:space="preserve">data </w:t>
      </w:r>
      <w:r w:rsidR="00905A7A">
        <w:t xml:space="preserve">between </w:t>
      </w:r>
      <w:r w:rsidR="00004CA1">
        <w:t>server and client software because</w:t>
      </w:r>
      <w:r w:rsidR="00174B80">
        <w:t xml:space="preserve"> </w:t>
      </w:r>
      <w:r w:rsidR="009C55B6">
        <w:t xml:space="preserve">variables of </w:t>
      </w:r>
      <w:r w:rsidR="00174B80">
        <w:t>different structure</w:t>
      </w:r>
      <w:r w:rsidR="009C55B6">
        <w:t>s</w:t>
      </w:r>
      <w:r w:rsidR="00174B80">
        <w:t xml:space="preserve"> cannot be compared</w:t>
      </w:r>
      <w:r w:rsidR="00CA0E9B">
        <w:t>, even if they have the exact same list of fields</w:t>
      </w:r>
      <w:r w:rsidR="00935B16">
        <w:t xml:space="preserve"> with the exact data types</w:t>
      </w:r>
      <w:r w:rsidR="00B91621">
        <w:t xml:space="preserve"> in the exact same order</w:t>
      </w:r>
      <w:r w:rsidR="00CA0E9B">
        <w:t>,</w:t>
      </w:r>
      <w:r w:rsidR="00174B80">
        <w:t xml:space="preserve"> as they </w:t>
      </w:r>
      <w:r w:rsidR="00DB41B8">
        <w:t>belong to</w:t>
      </w:r>
      <w:r w:rsidR="00712563">
        <w:t xml:space="preserve"> </w:t>
      </w:r>
      <w:r w:rsidR="00174B80">
        <w:t>different data type</w:t>
      </w:r>
      <w:r w:rsidR="00DB41B8">
        <w:t>s</w:t>
      </w:r>
      <w:r w:rsidR="00174B80">
        <w:t>.</w:t>
      </w:r>
    </w:p>
    <w:p w14:paraId="57808E35" w14:textId="77777777" w:rsidR="0069004E" w:rsidRPr="002B0E21" w:rsidRDefault="0069004E" w:rsidP="005A7BDD">
      <w:pPr>
        <w:pStyle w:val="HS-Heading2"/>
      </w:pPr>
      <w:r w:rsidRPr="002B0E21">
        <w:lastRenderedPageBreak/>
        <w:t>Using the new keyword</w:t>
      </w:r>
    </w:p>
    <w:p w14:paraId="79DC782B" w14:textId="391FDE83" w:rsidR="0069004E" w:rsidRDefault="0069004E" w:rsidP="005A7BDD">
      <w:pPr>
        <w:pStyle w:val="P0-Paragraph"/>
      </w:pPr>
      <w:r>
        <w:t xml:space="preserve">Additionally, you can create new structure instances using the </w:t>
      </w:r>
      <w:r w:rsidRPr="005A7BDD">
        <w:rPr>
          <w:rStyle w:val="CS-InlineCode"/>
        </w:rPr>
        <w:t>new()</w:t>
      </w:r>
      <w:r>
        <w:t xml:space="preserve"> keyword</w:t>
      </w:r>
      <w:r w:rsidR="00951E54">
        <w:t xml:space="preserve"> with statements such as</w:t>
      </w:r>
      <w:r>
        <w:t xml:space="preserve"> </w:t>
      </w:r>
      <w:proofErr w:type="spellStart"/>
      <w:r w:rsidRPr="005A7BDD">
        <w:rPr>
          <w:rStyle w:val="CS-InlineCode"/>
        </w:rPr>
        <w:t>pS</w:t>
      </w:r>
      <w:proofErr w:type="spellEnd"/>
      <w:r w:rsidRPr="005A7BDD">
        <w:rPr>
          <w:rStyle w:val="CS-InlineCode"/>
        </w:rPr>
        <w:t xml:space="preserve"> := new(Entry)</w:t>
      </w:r>
      <w:r>
        <w:t xml:space="preserve">. The </w:t>
      </w:r>
      <w:r w:rsidRPr="005A7BDD">
        <w:rPr>
          <w:rStyle w:val="CS-InlineCode"/>
        </w:rPr>
        <w:t>new()</w:t>
      </w:r>
      <w:r>
        <w:t xml:space="preserve"> keyword has the following properties:</w:t>
      </w:r>
    </w:p>
    <w:p w14:paraId="19FAFF90" w14:textId="1BB4CA3A" w:rsidR="0069004E" w:rsidRDefault="0069004E" w:rsidP="005A7BDD">
      <w:pPr>
        <w:pStyle w:val="L1-Bullet"/>
      </w:pPr>
      <w:r>
        <w:t xml:space="preserve">It allocates the proper memory space, which depends on the data type, </w:t>
      </w:r>
      <w:r w:rsidRPr="00565C1F">
        <w:t>and</w:t>
      </w:r>
      <w:r>
        <w:t xml:space="preserve"> then it zeroes it</w:t>
      </w:r>
      <w:r w:rsidR="00651707">
        <w:t>.</w:t>
      </w:r>
    </w:p>
    <w:p w14:paraId="4D2AE731" w14:textId="01BEE537" w:rsidR="0069004E" w:rsidRDefault="0069004E" w:rsidP="005A7BDD">
      <w:pPr>
        <w:pStyle w:val="L1-Bullet"/>
      </w:pPr>
      <w:r>
        <w:t>It always returns a pointer to the allocated memory</w:t>
      </w:r>
      <w:r w:rsidR="00651707">
        <w:t>.</w:t>
      </w:r>
    </w:p>
    <w:p w14:paraId="01F41F44" w14:textId="0DF16BFE" w:rsidR="0069004E" w:rsidRDefault="0069004E" w:rsidP="005A7BDD">
      <w:pPr>
        <w:pStyle w:val="L1-Bullet"/>
      </w:pPr>
      <w:r>
        <w:t>It works for all data types except channel</w:t>
      </w:r>
      <w:r w:rsidR="00374AD3">
        <w:t>s</w:t>
      </w:r>
      <w:r>
        <w:t xml:space="preserve"> and map</w:t>
      </w:r>
      <w:r w:rsidR="00374AD3">
        <w:t>s</w:t>
      </w:r>
      <w:r w:rsidR="00651707">
        <w:t>.</w:t>
      </w:r>
    </w:p>
    <w:p w14:paraId="0D602CBA" w14:textId="1CA9FA7E" w:rsidR="0069004E" w:rsidRDefault="0069004E" w:rsidP="005A7BDD">
      <w:pPr>
        <w:pStyle w:val="P0-Paragraph"/>
      </w:pPr>
      <w:r>
        <w:t xml:space="preserve">All these techniques are illustrated in the code that follows. Type the following code in your favorite text editor and save it as </w:t>
      </w:r>
      <w:proofErr w:type="spellStart"/>
      <w:r w:rsidRPr="005A7BDD">
        <w:rPr>
          <w:rStyle w:val="CS-InlineCode"/>
        </w:rPr>
        <w:t>structures.go</w:t>
      </w:r>
      <w:proofErr w:type="spellEnd"/>
      <w:r w:rsidR="00D46F4A">
        <w:t>:</w:t>
      </w:r>
    </w:p>
    <w:p w14:paraId="054F4553" w14:textId="77777777" w:rsidR="00465B7E" w:rsidRDefault="00465B7E" w:rsidP="005A7BDD">
      <w:pPr>
        <w:pStyle w:val="C0-CodeBlock"/>
        <w:divId w:val="943226800"/>
      </w:pPr>
      <w:r>
        <w:rPr>
          <w:rStyle w:val="hljs-keyword"/>
        </w:rPr>
        <w:t>package</w:t>
      </w:r>
      <w:r>
        <w:t xml:space="preserve"> main</w:t>
      </w:r>
    </w:p>
    <w:p w14:paraId="4D232DBC" w14:textId="77777777" w:rsidR="00465B7E" w:rsidRDefault="00465B7E" w:rsidP="005A7BDD">
      <w:pPr>
        <w:pStyle w:val="C0-CodeBlock"/>
        <w:divId w:val="943226800"/>
      </w:pPr>
      <w:r>
        <w:rPr>
          <w:rStyle w:val="hljs-keyword"/>
        </w:rPr>
        <w:t>import</w:t>
      </w:r>
      <w:r>
        <w:t xml:space="preserve"> </w:t>
      </w:r>
      <w:r>
        <w:rPr>
          <w:rStyle w:val="hljs-string"/>
        </w:rPr>
        <w:t>"</w:t>
      </w:r>
      <w:proofErr w:type="spellStart"/>
      <w:r>
        <w:rPr>
          <w:rStyle w:val="hljs-string"/>
        </w:rPr>
        <w:t>fmt</w:t>
      </w:r>
      <w:proofErr w:type="spellEnd"/>
      <w:r>
        <w:rPr>
          <w:rStyle w:val="hljs-string"/>
        </w:rPr>
        <w:t>"</w:t>
      </w:r>
    </w:p>
    <w:p w14:paraId="599E620F" w14:textId="77777777" w:rsidR="00465B7E" w:rsidRDefault="00465B7E" w:rsidP="005A7BDD">
      <w:pPr>
        <w:pStyle w:val="C0-CodeBlock"/>
        <w:divId w:val="943226800"/>
      </w:pPr>
    </w:p>
    <w:p w14:paraId="2C24AE58" w14:textId="77777777" w:rsidR="00465B7E" w:rsidRDefault="00465B7E" w:rsidP="005A7BDD">
      <w:pPr>
        <w:pStyle w:val="C0-CodeBlock"/>
        <w:divId w:val="943226800"/>
      </w:pPr>
      <w:r>
        <w:rPr>
          <w:rStyle w:val="hljs-keyword"/>
        </w:rPr>
        <w:t>type</w:t>
      </w:r>
      <w:r>
        <w:t xml:space="preserve"> Entry </w:t>
      </w:r>
      <w:r>
        <w:rPr>
          <w:rStyle w:val="hljs-keyword"/>
        </w:rPr>
        <w:t>struct</w:t>
      </w:r>
      <w:r>
        <w:t xml:space="preserve"> {</w:t>
      </w:r>
    </w:p>
    <w:p w14:paraId="16413818" w14:textId="77777777" w:rsidR="00465B7E" w:rsidRDefault="00465B7E" w:rsidP="005A7BDD">
      <w:pPr>
        <w:pStyle w:val="C0-CodeBlock"/>
        <w:divId w:val="943226800"/>
      </w:pPr>
      <w:r>
        <w:t xml:space="preserve">    Name    </w:t>
      </w:r>
      <w:r>
        <w:rPr>
          <w:rStyle w:val="hljs-type"/>
        </w:rPr>
        <w:t>string</w:t>
      </w:r>
    </w:p>
    <w:p w14:paraId="5F11A731" w14:textId="77777777" w:rsidR="00465B7E" w:rsidRDefault="00465B7E" w:rsidP="005A7BDD">
      <w:pPr>
        <w:pStyle w:val="C0-CodeBlock"/>
        <w:divId w:val="943226800"/>
      </w:pPr>
      <w:r>
        <w:t xml:space="preserve">    Surname </w:t>
      </w:r>
      <w:r>
        <w:rPr>
          <w:rStyle w:val="hljs-type"/>
        </w:rPr>
        <w:t>string</w:t>
      </w:r>
    </w:p>
    <w:p w14:paraId="4347DEAA" w14:textId="77777777" w:rsidR="00465B7E" w:rsidRDefault="00465B7E" w:rsidP="005A7BDD">
      <w:pPr>
        <w:pStyle w:val="C0-CodeBlock"/>
        <w:divId w:val="943226800"/>
      </w:pPr>
      <w:r>
        <w:t xml:space="preserve">    Year    </w:t>
      </w:r>
      <w:r>
        <w:rPr>
          <w:rStyle w:val="hljs-type"/>
        </w:rPr>
        <w:t>int</w:t>
      </w:r>
    </w:p>
    <w:p w14:paraId="3735EDC2" w14:textId="77777777" w:rsidR="00465B7E" w:rsidRDefault="00465B7E" w:rsidP="005A7BDD">
      <w:pPr>
        <w:pStyle w:val="C0-CodeBlock"/>
        <w:divId w:val="943226800"/>
      </w:pPr>
      <w:r>
        <w:t>}</w:t>
      </w:r>
    </w:p>
    <w:p w14:paraId="2AEF08B0" w14:textId="77777777" w:rsidR="00465B7E" w:rsidRDefault="00465B7E" w:rsidP="005A7BDD">
      <w:pPr>
        <w:pStyle w:val="C0-CodeBlock"/>
        <w:divId w:val="943226800"/>
      </w:pPr>
    </w:p>
    <w:p w14:paraId="2F2D2048" w14:textId="77777777" w:rsidR="00465B7E" w:rsidRDefault="00465B7E" w:rsidP="005A7BDD">
      <w:pPr>
        <w:pStyle w:val="C0-CodeBlock"/>
        <w:divId w:val="943226800"/>
      </w:pPr>
      <w:r>
        <w:rPr>
          <w:rStyle w:val="hljs-comment"/>
        </w:rPr>
        <w:t>// Initialized by Go</w:t>
      </w:r>
    </w:p>
    <w:p w14:paraId="713C238C" w14:textId="77777777" w:rsidR="00465B7E" w:rsidRDefault="00465B7E" w:rsidP="005A7BDD">
      <w:pPr>
        <w:pStyle w:val="C0-CodeBlock"/>
        <w:divId w:val="943226800"/>
      </w:pPr>
      <w:proofErr w:type="spellStart"/>
      <w:r>
        <w:rPr>
          <w:rStyle w:val="hljs-keyword"/>
        </w:rPr>
        <w:t>func</w:t>
      </w:r>
      <w:proofErr w:type="spellEnd"/>
      <w:r>
        <w:rPr>
          <w:rStyle w:val="hljs-function"/>
        </w:rPr>
        <w:t xml:space="preserve"> </w:t>
      </w:r>
      <w:proofErr w:type="spellStart"/>
      <w:r>
        <w:rPr>
          <w:rStyle w:val="hljs-title"/>
        </w:rPr>
        <w:t>zeroS</w:t>
      </w:r>
      <w:proofErr w:type="spellEnd"/>
      <w:r>
        <w:rPr>
          <w:rStyle w:val="hljs-params"/>
        </w:rPr>
        <w:t>()</w:t>
      </w:r>
      <w:r>
        <w:t xml:space="preserve"> Entry {</w:t>
      </w:r>
    </w:p>
    <w:p w14:paraId="2B2CB74F" w14:textId="77777777" w:rsidR="00465B7E" w:rsidRDefault="00465B7E" w:rsidP="005A7BDD">
      <w:pPr>
        <w:pStyle w:val="C0-CodeBlock"/>
        <w:divId w:val="943226800"/>
      </w:pPr>
      <w:r>
        <w:t xml:space="preserve">    </w:t>
      </w:r>
      <w:r>
        <w:rPr>
          <w:rStyle w:val="hljs-keyword"/>
        </w:rPr>
        <w:t>return</w:t>
      </w:r>
      <w:r>
        <w:t xml:space="preserve"> Entry{}</w:t>
      </w:r>
    </w:p>
    <w:p w14:paraId="6D811881" w14:textId="77777777" w:rsidR="00465B7E" w:rsidRDefault="00465B7E" w:rsidP="005A7BDD">
      <w:pPr>
        <w:pStyle w:val="C0-CodeBlock"/>
        <w:divId w:val="943226800"/>
      </w:pPr>
      <w:r>
        <w:t>}</w:t>
      </w:r>
    </w:p>
    <w:p w14:paraId="7B918AD4" w14:textId="5611059B" w:rsidR="0069004E" w:rsidRDefault="0069004E" w:rsidP="005A7BDD">
      <w:pPr>
        <w:pStyle w:val="P0-Paragraph"/>
      </w:pPr>
      <w:r>
        <w:lastRenderedPageBreak/>
        <w:t xml:space="preserve">Now is a good time to remind you of an important Go rule: </w:t>
      </w:r>
      <w:r w:rsidR="003B473A" w:rsidRPr="005A7BDD">
        <w:rPr>
          <w:rStyle w:val="CS-BoldItalic"/>
        </w:rPr>
        <w:t xml:space="preserve">if </w:t>
      </w:r>
      <w:r w:rsidRPr="005A7BDD">
        <w:rPr>
          <w:rStyle w:val="CS-BoldItalic"/>
        </w:rPr>
        <w:t>no initial value is given to a variable, the Go compiler automatically initializes that variable to the zero value of its data type</w:t>
      </w:r>
      <w:r>
        <w:t>. For structures, this means that a structure variable without an initial value is initialized to the zero values</w:t>
      </w:r>
      <w:r w:rsidR="00A3462A">
        <w:t xml:space="preserve"> of the data type</w:t>
      </w:r>
      <w:r>
        <w:t xml:space="preserve"> of each one of its fields. Therefore, the </w:t>
      </w:r>
      <w:proofErr w:type="spellStart"/>
      <w:r w:rsidRPr="005A7BDD">
        <w:rPr>
          <w:rStyle w:val="CS-InlineCode"/>
        </w:rPr>
        <w:t>zeroS</w:t>
      </w:r>
      <w:proofErr w:type="spellEnd"/>
      <w:r w:rsidRPr="005A7BDD">
        <w:rPr>
          <w:rStyle w:val="CS-InlineCode"/>
        </w:rPr>
        <w:t>()</w:t>
      </w:r>
      <w:r>
        <w:t xml:space="preserve"> function returns a zero-initialized </w:t>
      </w:r>
      <w:r w:rsidRPr="005A7BDD">
        <w:rPr>
          <w:rStyle w:val="CS-InlineCode"/>
        </w:rPr>
        <w:t>Entry</w:t>
      </w:r>
      <w:r>
        <w:t xml:space="preserve"> structure</w:t>
      </w:r>
      <w:r w:rsidR="00FC080B">
        <w:t>.</w:t>
      </w:r>
    </w:p>
    <w:p w14:paraId="52121147" w14:textId="77777777" w:rsidR="00465B7E" w:rsidRDefault="00465B7E" w:rsidP="005A7BDD">
      <w:pPr>
        <w:pStyle w:val="C0-CodeBlock"/>
        <w:divId w:val="363210731"/>
      </w:pPr>
      <w:r>
        <w:rPr>
          <w:rStyle w:val="hljs-comment"/>
        </w:rPr>
        <w:t>// Initialized by the user</w:t>
      </w:r>
    </w:p>
    <w:p w14:paraId="1A2DB0EE" w14:textId="77777777" w:rsidR="00465B7E" w:rsidRDefault="00465B7E" w:rsidP="005A7BDD">
      <w:pPr>
        <w:pStyle w:val="C0-CodeBlock"/>
        <w:divId w:val="363210731"/>
      </w:pPr>
      <w:proofErr w:type="spellStart"/>
      <w:r>
        <w:rPr>
          <w:rStyle w:val="hljs-keyword"/>
        </w:rPr>
        <w:t>func</w:t>
      </w:r>
      <w:proofErr w:type="spellEnd"/>
      <w:r>
        <w:rPr>
          <w:rStyle w:val="hljs-function"/>
        </w:rPr>
        <w:t xml:space="preserve"> </w:t>
      </w:r>
      <w:proofErr w:type="spellStart"/>
      <w:r>
        <w:rPr>
          <w:rStyle w:val="hljs-title"/>
        </w:rPr>
        <w:t>initS</w:t>
      </w:r>
      <w:proofErr w:type="spellEnd"/>
      <w:r>
        <w:rPr>
          <w:rStyle w:val="hljs-params"/>
        </w:rPr>
        <w:t xml:space="preserve">(N, S </w:t>
      </w:r>
      <w:r>
        <w:rPr>
          <w:rStyle w:val="hljs-type"/>
        </w:rPr>
        <w:t>string</w:t>
      </w:r>
      <w:r>
        <w:rPr>
          <w:rStyle w:val="hljs-params"/>
        </w:rPr>
        <w:t xml:space="preserve">, Y </w:t>
      </w:r>
      <w:r>
        <w:rPr>
          <w:rStyle w:val="hljs-type"/>
        </w:rPr>
        <w:t>int</w:t>
      </w:r>
      <w:r>
        <w:rPr>
          <w:rStyle w:val="hljs-params"/>
        </w:rPr>
        <w:t>)</w:t>
      </w:r>
      <w:r>
        <w:t xml:space="preserve"> Entry {</w:t>
      </w:r>
    </w:p>
    <w:p w14:paraId="65E94FA8" w14:textId="77777777" w:rsidR="00465B7E" w:rsidRDefault="00465B7E" w:rsidP="005A7BDD">
      <w:pPr>
        <w:pStyle w:val="C0-CodeBlock"/>
        <w:divId w:val="363210731"/>
      </w:pPr>
      <w:r>
        <w:t xml:space="preserve">    </w:t>
      </w:r>
      <w:r>
        <w:rPr>
          <w:rStyle w:val="hljs-keyword"/>
        </w:rPr>
        <w:t>if</w:t>
      </w:r>
      <w:r>
        <w:t xml:space="preserve"> Y &lt; </w:t>
      </w:r>
      <w:r>
        <w:rPr>
          <w:rStyle w:val="hljs-number"/>
        </w:rPr>
        <w:t>2000</w:t>
      </w:r>
      <w:r>
        <w:t xml:space="preserve"> {</w:t>
      </w:r>
    </w:p>
    <w:p w14:paraId="42A1DEE3" w14:textId="77777777" w:rsidR="00465B7E" w:rsidRDefault="00465B7E" w:rsidP="005A7BDD">
      <w:pPr>
        <w:pStyle w:val="C0-CodeBlock"/>
        <w:divId w:val="363210731"/>
      </w:pPr>
      <w:r>
        <w:t xml:space="preserve">        </w:t>
      </w:r>
      <w:r>
        <w:rPr>
          <w:rStyle w:val="hljs-keyword"/>
        </w:rPr>
        <w:t>return</w:t>
      </w:r>
      <w:r>
        <w:t xml:space="preserve"> Entry{Name: N, Surname: S, Year: </w:t>
      </w:r>
      <w:r>
        <w:rPr>
          <w:rStyle w:val="hljs-number"/>
        </w:rPr>
        <w:t>2000</w:t>
      </w:r>
      <w:r>
        <w:t>}</w:t>
      </w:r>
    </w:p>
    <w:p w14:paraId="56F071CC" w14:textId="77777777" w:rsidR="00465B7E" w:rsidRDefault="00465B7E" w:rsidP="005A7BDD">
      <w:pPr>
        <w:pStyle w:val="C0-CodeBlock"/>
        <w:divId w:val="363210731"/>
      </w:pPr>
      <w:r>
        <w:t xml:space="preserve">    }</w:t>
      </w:r>
    </w:p>
    <w:p w14:paraId="614A75F3" w14:textId="77777777" w:rsidR="00465B7E" w:rsidRDefault="00465B7E" w:rsidP="005A7BDD">
      <w:pPr>
        <w:pStyle w:val="C0-CodeBlock"/>
        <w:divId w:val="363210731"/>
      </w:pPr>
      <w:r>
        <w:t xml:space="preserve">    </w:t>
      </w:r>
      <w:r>
        <w:rPr>
          <w:rStyle w:val="hljs-keyword"/>
        </w:rPr>
        <w:t>return</w:t>
      </w:r>
      <w:r>
        <w:t xml:space="preserve"> Entry{Name: N, Surname: S, Year: Y}</w:t>
      </w:r>
    </w:p>
    <w:p w14:paraId="009BD920" w14:textId="77777777" w:rsidR="00465B7E" w:rsidRDefault="00465B7E" w:rsidP="005A7BDD">
      <w:pPr>
        <w:pStyle w:val="C0-CodeBlock"/>
        <w:divId w:val="363210731"/>
      </w:pPr>
      <w:r>
        <w:t>}</w:t>
      </w:r>
    </w:p>
    <w:p w14:paraId="7FB97E62" w14:textId="7CE001F8" w:rsidR="0069004E" w:rsidRDefault="0069004E" w:rsidP="005A7BDD">
      <w:pPr>
        <w:pStyle w:val="P0-Paragraph"/>
      </w:pPr>
      <w:r>
        <w:t>In this case</w:t>
      </w:r>
      <w:r w:rsidR="003B473A">
        <w:t>,</w:t>
      </w:r>
      <w:r>
        <w:t xml:space="preserve"> the user initializes the new structure variable. Additionally, the </w:t>
      </w:r>
      <w:proofErr w:type="spellStart"/>
      <w:r w:rsidRPr="005A7BDD">
        <w:rPr>
          <w:rStyle w:val="CS-InlineCode"/>
        </w:rPr>
        <w:t>initS</w:t>
      </w:r>
      <w:proofErr w:type="spellEnd"/>
      <w:r w:rsidRPr="005A7BDD">
        <w:rPr>
          <w:rStyle w:val="CS-InlineCode"/>
        </w:rPr>
        <w:t>()</w:t>
      </w:r>
      <w:r>
        <w:t xml:space="preserve"> function checks whether the value of the </w:t>
      </w:r>
      <w:r w:rsidRPr="005A7BDD">
        <w:rPr>
          <w:rStyle w:val="CS-InlineCode"/>
        </w:rPr>
        <w:t>Year</w:t>
      </w:r>
      <w:r>
        <w:t xml:space="preserve"> field is smaller than </w:t>
      </w:r>
      <w:r w:rsidRPr="005A7BDD">
        <w:rPr>
          <w:rStyle w:val="CS-InlineCode"/>
        </w:rPr>
        <w:t>2000</w:t>
      </w:r>
      <w:r>
        <w:t xml:space="preserve"> and acts</w:t>
      </w:r>
      <w:r w:rsidR="003B473A">
        <w:t xml:space="preserve">; if </w:t>
      </w:r>
      <w:r>
        <w:t xml:space="preserve">it is smaller than </w:t>
      </w:r>
      <w:r w:rsidRPr="005A7BDD">
        <w:rPr>
          <w:rStyle w:val="CS-InlineCode"/>
        </w:rPr>
        <w:t>2000</w:t>
      </w:r>
      <w:r>
        <w:t xml:space="preserve">, then the value of the </w:t>
      </w:r>
      <w:r w:rsidRPr="005A7BDD">
        <w:rPr>
          <w:rStyle w:val="CS-InlineCode"/>
        </w:rPr>
        <w:t>Year</w:t>
      </w:r>
      <w:r>
        <w:t xml:space="preserve"> field becomes </w:t>
      </w:r>
      <w:r w:rsidRPr="005A7BDD">
        <w:rPr>
          <w:rStyle w:val="CS-InlineCode"/>
        </w:rPr>
        <w:t>2000</w:t>
      </w:r>
      <w:r>
        <w:t xml:space="preserve">. This condition is specific to the requirements of the application you are developing—what this shows is that the place where you initialize a structure is </w:t>
      </w:r>
      <w:r w:rsidR="001918E0">
        <w:t xml:space="preserve">also </w:t>
      </w:r>
      <w:r>
        <w:t>good for checking your input</w:t>
      </w:r>
      <w:r w:rsidR="009858BB">
        <w:t>.</w:t>
      </w:r>
    </w:p>
    <w:p w14:paraId="2DA64940" w14:textId="77777777" w:rsidR="00465B7E" w:rsidRDefault="00465B7E" w:rsidP="005A7BDD">
      <w:pPr>
        <w:pStyle w:val="C0-CodeBlock"/>
        <w:divId w:val="2056420374"/>
      </w:pPr>
      <w:r>
        <w:rPr>
          <w:rStyle w:val="hljs-comment"/>
        </w:rPr>
        <w:t>// Initialized by Go - returns pointer</w:t>
      </w:r>
    </w:p>
    <w:p w14:paraId="5F54EEBF" w14:textId="77777777" w:rsidR="00465B7E" w:rsidRDefault="00465B7E" w:rsidP="005A7BDD">
      <w:pPr>
        <w:pStyle w:val="C0-CodeBlock"/>
        <w:divId w:val="2056420374"/>
      </w:pPr>
      <w:proofErr w:type="spellStart"/>
      <w:r>
        <w:rPr>
          <w:rStyle w:val="hljs-keyword"/>
        </w:rPr>
        <w:t>func</w:t>
      </w:r>
      <w:proofErr w:type="spellEnd"/>
      <w:r>
        <w:rPr>
          <w:rStyle w:val="hljs-function"/>
        </w:rPr>
        <w:t xml:space="preserve"> </w:t>
      </w:r>
      <w:proofErr w:type="spellStart"/>
      <w:r>
        <w:rPr>
          <w:rStyle w:val="hljs-title"/>
        </w:rPr>
        <w:t>zeroPtoS</w:t>
      </w:r>
      <w:proofErr w:type="spellEnd"/>
      <w:r>
        <w:rPr>
          <w:rStyle w:val="hljs-params"/>
        </w:rPr>
        <w:t>()</w:t>
      </w:r>
      <w:r>
        <w:t xml:space="preserve"> *Entry {</w:t>
      </w:r>
    </w:p>
    <w:p w14:paraId="5857EEB3" w14:textId="77777777" w:rsidR="00465B7E" w:rsidRDefault="00465B7E" w:rsidP="005A7BDD">
      <w:pPr>
        <w:pStyle w:val="C0-CodeBlock"/>
        <w:divId w:val="2056420374"/>
      </w:pPr>
      <w:r>
        <w:t xml:space="preserve">    t := &amp;Entry{}</w:t>
      </w:r>
    </w:p>
    <w:p w14:paraId="406D36A6" w14:textId="77777777" w:rsidR="00465B7E" w:rsidRDefault="00465B7E" w:rsidP="005A7BDD">
      <w:pPr>
        <w:pStyle w:val="C0-CodeBlock"/>
        <w:divId w:val="2056420374"/>
      </w:pPr>
      <w:r>
        <w:t xml:space="preserve">    </w:t>
      </w:r>
      <w:r>
        <w:rPr>
          <w:rStyle w:val="hljs-keyword"/>
        </w:rPr>
        <w:t>return</w:t>
      </w:r>
      <w:r>
        <w:t xml:space="preserve"> t</w:t>
      </w:r>
    </w:p>
    <w:p w14:paraId="38D64E2E" w14:textId="77777777" w:rsidR="00465B7E" w:rsidRDefault="00465B7E" w:rsidP="005A7BDD">
      <w:pPr>
        <w:pStyle w:val="C0-CodeBlock"/>
        <w:divId w:val="2056420374"/>
      </w:pPr>
      <w:r>
        <w:t>}</w:t>
      </w:r>
    </w:p>
    <w:p w14:paraId="20E635E0" w14:textId="19B285CA" w:rsidR="0069004E" w:rsidRDefault="0069004E" w:rsidP="005A7BDD">
      <w:pPr>
        <w:pStyle w:val="P0-Paragraph"/>
      </w:pPr>
      <w:r>
        <w:lastRenderedPageBreak/>
        <w:t xml:space="preserve">The </w:t>
      </w:r>
      <w:proofErr w:type="spellStart"/>
      <w:r w:rsidRPr="005A7BDD">
        <w:rPr>
          <w:rStyle w:val="CS-InlineCode"/>
        </w:rPr>
        <w:t>zeroPtoS</w:t>
      </w:r>
      <w:proofErr w:type="spellEnd"/>
      <w:r w:rsidRPr="005A7BDD">
        <w:rPr>
          <w:rStyle w:val="CS-InlineCode"/>
        </w:rPr>
        <w:t>()</w:t>
      </w:r>
      <w:r>
        <w:t xml:space="preserve"> function returns a pointer to a zero-initialized structure</w:t>
      </w:r>
      <w:r w:rsidR="009858BB">
        <w:t>.</w:t>
      </w:r>
    </w:p>
    <w:p w14:paraId="4B6A6252" w14:textId="77777777" w:rsidR="00465B7E" w:rsidRDefault="00465B7E" w:rsidP="005A7BDD">
      <w:pPr>
        <w:pStyle w:val="C0-CodeBlock"/>
        <w:divId w:val="199636076"/>
      </w:pPr>
      <w:r>
        <w:rPr>
          <w:rStyle w:val="hljs-comment"/>
        </w:rPr>
        <w:t>// Initialized by the user - returns pointer</w:t>
      </w:r>
    </w:p>
    <w:p w14:paraId="4B4AB3BD" w14:textId="77777777" w:rsidR="00465B7E" w:rsidRDefault="00465B7E" w:rsidP="005A7BDD">
      <w:pPr>
        <w:pStyle w:val="C0-CodeBlock"/>
        <w:divId w:val="199636076"/>
      </w:pPr>
      <w:proofErr w:type="spellStart"/>
      <w:r>
        <w:rPr>
          <w:rStyle w:val="hljs-keyword"/>
        </w:rPr>
        <w:t>func</w:t>
      </w:r>
      <w:proofErr w:type="spellEnd"/>
      <w:r>
        <w:rPr>
          <w:rStyle w:val="hljs-function"/>
        </w:rPr>
        <w:t xml:space="preserve"> </w:t>
      </w:r>
      <w:proofErr w:type="spellStart"/>
      <w:r>
        <w:rPr>
          <w:rStyle w:val="hljs-title"/>
        </w:rPr>
        <w:t>initPtoS</w:t>
      </w:r>
      <w:proofErr w:type="spellEnd"/>
      <w:r>
        <w:rPr>
          <w:rStyle w:val="hljs-params"/>
        </w:rPr>
        <w:t xml:space="preserve">(N, S </w:t>
      </w:r>
      <w:r>
        <w:rPr>
          <w:rStyle w:val="hljs-type"/>
        </w:rPr>
        <w:t>string</w:t>
      </w:r>
      <w:r>
        <w:rPr>
          <w:rStyle w:val="hljs-params"/>
        </w:rPr>
        <w:t xml:space="preserve">, Y </w:t>
      </w:r>
      <w:r>
        <w:rPr>
          <w:rStyle w:val="hljs-type"/>
        </w:rPr>
        <w:t>int</w:t>
      </w:r>
      <w:r>
        <w:rPr>
          <w:rStyle w:val="hljs-params"/>
        </w:rPr>
        <w:t>)</w:t>
      </w:r>
      <w:r>
        <w:t xml:space="preserve"> *Entry {</w:t>
      </w:r>
    </w:p>
    <w:p w14:paraId="0BDE2C3C" w14:textId="77777777" w:rsidR="00465B7E" w:rsidRDefault="00465B7E" w:rsidP="005A7BDD">
      <w:pPr>
        <w:pStyle w:val="C0-CodeBlock"/>
        <w:divId w:val="199636076"/>
      </w:pPr>
      <w:r>
        <w:t xml:space="preserve">    </w:t>
      </w:r>
      <w:r>
        <w:rPr>
          <w:rStyle w:val="hljs-keyword"/>
        </w:rPr>
        <w:t>if</w:t>
      </w:r>
      <w:r>
        <w:t xml:space="preserve"> </w:t>
      </w:r>
      <w:proofErr w:type="spellStart"/>
      <w:r>
        <w:rPr>
          <w:rStyle w:val="hljs-builtin"/>
        </w:rPr>
        <w:t>len</w:t>
      </w:r>
      <w:proofErr w:type="spellEnd"/>
      <w:r>
        <w:t xml:space="preserve">(S) == </w:t>
      </w:r>
      <w:r>
        <w:rPr>
          <w:rStyle w:val="hljs-number"/>
        </w:rPr>
        <w:t>0</w:t>
      </w:r>
      <w:r>
        <w:t xml:space="preserve"> {</w:t>
      </w:r>
    </w:p>
    <w:p w14:paraId="6553B3B7" w14:textId="77777777" w:rsidR="00465B7E" w:rsidRDefault="00465B7E" w:rsidP="005A7BDD">
      <w:pPr>
        <w:pStyle w:val="C0-CodeBlock"/>
        <w:divId w:val="199636076"/>
      </w:pPr>
      <w:r>
        <w:t xml:space="preserve">        </w:t>
      </w:r>
      <w:r>
        <w:rPr>
          <w:rStyle w:val="hljs-keyword"/>
        </w:rPr>
        <w:t>return</w:t>
      </w:r>
      <w:r>
        <w:t xml:space="preserve"> &amp;Entry{Name: N, Surname: </w:t>
      </w:r>
      <w:r>
        <w:rPr>
          <w:rStyle w:val="hljs-string"/>
        </w:rPr>
        <w:t>"Unknown"</w:t>
      </w:r>
      <w:r>
        <w:t>, Year: Y}</w:t>
      </w:r>
    </w:p>
    <w:p w14:paraId="57225CFA" w14:textId="77777777" w:rsidR="00465B7E" w:rsidRDefault="00465B7E" w:rsidP="005A7BDD">
      <w:pPr>
        <w:pStyle w:val="C0-CodeBlock"/>
        <w:divId w:val="199636076"/>
      </w:pPr>
      <w:r>
        <w:t xml:space="preserve">    }</w:t>
      </w:r>
    </w:p>
    <w:p w14:paraId="5C55D96E" w14:textId="77777777" w:rsidR="00465B7E" w:rsidRDefault="00465B7E" w:rsidP="005A7BDD">
      <w:pPr>
        <w:pStyle w:val="C0-CodeBlock"/>
        <w:divId w:val="199636076"/>
      </w:pPr>
      <w:r>
        <w:t xml:space="preserve">    </w:t>
      </w:r>
      <w:r>
        <w:rPr>
          <w:rStyle w:val="hljs-keyword"/>
        </w:rPr>
        <w:t>return</w:t>
      </w:r>
      <w:r>
        <w:t xml:space="preserve"> &amp;Entry{Name: N, Surname: S, Year: Y}</w:t>
      </w:r>
    </w:p>
    <w:p w14:paraId="64833F67" w14:textId="77777777" w:rsidR="00465B7E" w:rsidRDefault="00465B7E" w:rsidP="005A7BDD">
      <w:pPr>
        <w:pStyle w:val="C0-CodeBlock"/>
        <w:divId w:val="199636076"/>
      </w:pPr>
      <w:r>
        <w:t>}</w:t>
      </w:r>
    </w:p>
    <w:p w14:paraId="070800C3" w14:textId="4B11C388" w:rsidR="0069004E" w:rsidRDefault="0069004E" w:rsidP="005A7BDD">
      <w:pPr>
        <w:pStyle w:val="P0-Paragraph"/>
      </w:pPr>
      <w:r>
        <w:t xml:space="preserve">The </w:t>
      </w:r>
      <w:proofErr w:type="spellStart"/>
      <w:r w:rsidRPr="005A7BDD">
        <w:rPr>
          <w:rStyle w:val="CS-InlineCode"/>
        </w:rPr>
        <w:t>initPtoS</w:t>
      </w:r>
      <w:proofErr w:type="spellEnd"/>
      <w:r w:rsidRPr="005A7BDD">
        <w:rPr>
          <w:rStyle w:val="CS-InlineCode"/>
        </w:rPr>
        <w:t>()</w:t>
      </w:r>
      <w:r>
        <w:t xml:space="preserve"> function also returns a pointer to a structure but also checks the length of the user input. Again, this </w:t>
      </w:r>
      <w:r w:rsidR="00717CA8">
        <w:t xml:space="preserve">kind of </w:t>
      </w:r>
      <w:r>
        <w:t xml:space="preserve">checking is </w:t>
      </w:r>
      <w:r w:rsidR="000B1759">
        <w:t>application specific</w:t>
      </w:r>
      <w:r w:rsidR="009858BB">
        <w:t>.</w:t>
      </w:r>
    </w:p>
    <w:p w14:paraId="15A75EF3" w14:textId="77777777" w:rsidR="00A4470E" w:rsidRDefault="00A4470E" w:rsidP="005A7BDD">
      <w:pPr>
        <w:pStyle w:val="C0-CodeBlock"/>
        <w:divId w:val="163908081"/>
      </w:pPr>
      <w:proofErr w:type="spellStart"/>
      <w:r>
        <w:rPr>
          <w:rStyle w:val="hljs-keyword"/>
        </w:rPr>
        <w:t>func</w:t>
      </w:r>
      <w:proofErr w:type="spellEnd"/>
      <w:r>
        <w:rPr>
          <w:rStyle w:val="hljs-function"/>
        </w:rPr>
        <w:t xml:space="preserve"> </w:t>
      </w:r>
      <w:r>
        <w:rPr>
          <w:rStyle w:val="hljs-title"/>
        </w:rPr>
        <w:t>main</w:t>
      </w:r>
      <w:r>
        <w:rPr>
          <w:rStyle w:val="hljs-params"/>
        </w:rPr>
        <w:t>()</w:t>
      </w:r>
      <w:r>
        <w:t xml:space="preserve"> {</w:t>
      </w:r>
    </w:p>
    <w:p w14:paraId="50F258F5" w14:textId="77777777" w:rsidR="00A4470E" w:rsidRDefault="00A4470E" w:rsidP="005A7BDD">
      <w:pPr>
        <w:pStyle w:val="C0-CodeBlock"/>
        <w:divId w:val="163908081"/>
      </w:pPr>
      <w:r>
        <w:t xml:space="preserve">    </w:t>
      </w:r>
      <w:proofErr w:type="spellStart"/>
      <w:r>
        <w:t>s1</w:t>
      </w:r>
      <w:proofErr w:type="spellEnd"/>
      <w:r>
        <w:t xml:space="preserve"> := </w:t>
      </w:r>
      <w:proofErr w:type="spellStart"/>
      <w:r>
        <w:t>zeroS</w:t>
      </w:r>
      <w:proofErr w:type="spellEnd"/>
      <w:r>
        <w:t>()</w:t>
      </w:r>
    </w:p>
    <w:p w14:paraId="7C4B902F" w14:textId="77777777" w:rsidR="00A4470E" w:rsidRDefault="00A4470E" w:rsidP="005A7BDD">
      <w:pPr>
        <w:pStyle w:val="C0-CodeBlock"/>
        <w:divId w:val="163908081"/>
      </w:pPr>
      <w:r>
        <w:t xml:space="preserve">    </w:t>
      </w:r>
      <w:proofErr w:type="spellStart"/>
      <w:r>
        <w:t>p1</w:t>
      </w:r>
      <w:proofErr w:type="spellEnd"/>
      <w:r>
        <w:t xml:space="preserve"> := </w:t>
      </w:r>
      <w:proofErr w:type="spellStart"/>
      <w:r>
        <w:t>zeroPtoS</w:t>
      </w:r>
      <w:proofErr w:type="spellEnd"/>
      <w:r>
        <w:t>()</w:t>
      </w:r>
    </w:p>
    <w:p w14:paraId="79E74B77" w14:textId="77777777" w:rsidR="00A4470E" w:rsidRDefault="00A4470E" w:rsidP="005A7BDD">
      <w:pPr>
        <w:pStyle w:val="C0-CodeBlock"/>
        <w:divId w:val="163908081"/>
      </w:pPr>
      <w:r>
        <w:t xml:space="preserve">    </w:t>
      </w:r>
      <w:proofErr w:type="spellStart"/>
      <w:r>
        <w:t>fmt.Println</w:t>
      </w:r>
      <w:proofErr w:type="spellEnd"/>
      <w:r>
        <w:t>(</w:t>
      </w:r>
      <w:r>
        <w:rPr>
          <w:rStyle w:val="hljs-string"/>
        </w:rPr>
        <w:t>"</w:t>
      </w:r>
      <w:proofErr w:type="spellStart"/>
      <w:r>
        <w:rPr>
          <w:rStyle w:val="hljs-string"/>
        </w:rPr>
        <w:t>s1</w:t>
      </w:r>
      <w:proofErr w:type="spellEnd"/>
      <w:r>
        <w:rPr>
          <w:rStyle w:val="hljs-string"/>
        </w:rPr>
        <w:t>:"</w:t>
      </w:r>
      <w:r>
        <w:t xml:space="preserve">, </w:t>
      </w:r>
      <w:proofErr w:type="spellStart"/>
      <w:r>
        <w:t>s1</w:t>
      </w:r>
      <w:proofErr w:type="spellEnd"/>
      <w:r>
        <w:t xml:space="preserve">, </w:t>
      </w:r>
      <w:r>
        <w:rPr>
          <w:rStyle w:val="hljs-string"/>
        </w:rPr>
        <w:t>"</w:t>
      </w:r>
      <w:proofErr w:type="spellStart"/>
      <w:r>
        <w:rPr>
          <w:rStyle w:val="hljs-string"/>
        </w:rPr>
        <w:t>p1</w:t>
      </w:r>
      <w:proofErr w:type="spellEnd"/>
      <w:r>
        <w:rPr>
          <w:rStyle w:val="hljs-string"/>
        </w:rPr>
        <w:t>:"</w:t>
      </w:r>
      <w:r>
        <w:t>, *</w:t>
      </w:r>
      <w:proofErr w:type="spellStart"/>
      <w:r>
        <w:t>p1</w:t>
      </w:r>
      <w:proofErr w:type="spellEnd"/>
      <w:r>
        <w:t>)</w:t>
      </w:r>
    </w:p>
    <w:p w14:paraId="3946FFC1" w14:textId="77777777" w:rsidR="00A4470E" w:rsidRDefault="00A4470E" w:rsidP="005A7BDD">
      <w:pPr>
        <w:pStyle w:val="C0-CodeBlock"/>
        <w:divId w:val="163908081"/>
      </w:pPr>
      <w:r>
        <w:t xml:space="preserve">    </w:t>
      </w:r>
      <w:proofErr w:type="spellStart"/>
      <w:r>
        <w:t>s2</w:t>
      </w:r>
      <w:proofErr w:type="spellEnd"/>
      <w:r>
        <w:t xml:space="preserve"> := </w:t>
      </w:r>
      <w:proofErr w:type="spellStart"/>
      <w:r>
        <w:t>initS</w:t>
      </w:r>
      <w:proofErr w:type="spellEnd"/>
      <w:r>
        <w:t>(</w:t>
      </w:r>
      <w:r>
        <w:rPr>
          <w:rStyle w:val="hljs-string"/>
        </w:rPr>
        <w:t>"Mihalis"</w:t>
      </w:r>
      <w:r>
        <w:t xml:space="preserve">, </w:t>
      </w:r>
      <w:r>
        <w:rPr>
          <w:rStyle w:val="hljs-string"/>
        </w:rPr>
        <w:t>"</w:t>
      </w:r>
      <w:proofErr w:type="spellStart"/>
      <w:r>
        <w:rPr>
          <w:rStyle w:val="hljs-string"/>
        </w:rPr>
        <w:t>Tsoukalos</w:t>
      </w:r>
      <w:proofErr w:type="spellEnd"/>
      <w:r>
        <w:rPr>
          <w:rStyle w:val="hljs-string"/>
        </w:rPr>
        <w:t>"</w:t>
      </w:r>
      <w:r>
        <w:t xml:space="preserve">, </w:t>
      </w:r>
      <w:r>
        <w:rPr>
          <w:rStyle w:val="hljs-number"/>
        </w:rPr>
        <w:t>2024</w:t>
      </w:r>
      <w:r>
        <w:t>)</w:t>
      </w:r>
    </w:p>
    <w:p w14:paraId="73CE5BC3" w14:textId="77777777" w:rsidR="00A4470E" w:rsidRDefault="00A4470E" w:rsidP="005A7BDD">
      <w:pPr>
        <w:pStyle w:val="C0-CodeBlock"/>
        <w:divId w:val="163908081"/>
      </w:pPr>
      <w:r>
        <w:t xml:space="preserve">    </w:t>
      </w:r>
      <w:proofErr w:type="spellStart"/>
      <w:r>
        <w:t>p2</w:t>
      </w:r>
      <w:proofErr w:type="spellEnd"/>
      <w:r>
        <w:t xml:space="preserve"> := </w:t>
      </w:r>
      <w:proofErr w:type="spellStart"/>
      <w:r>
        <w:t>initPtoS</w:t>
      </w:r>
      <w:proofErr w:type="spellEnd"/>
      <w:r>
        <w:t>(</w:t>
      </w:r>
      <w:r>
        <w:rPr>
          <w:rStyle w:val="hljs-string"/>
        </w:rPr>
        <w:t>"Mihalis"</w:t>
      </w:r>
      <w:r>
        <w:t xml:space="preserve">, </w:t>
      </w:r>
      <w:r>
        <w:rPr>
          <w:rStyle w:val="hljs-string"/>
        </w:rPr>
        <w:t>"</w:t>
      </w:r>
      <w:proofErr w:type="spellStart"/>
      <w:r>
        <w:rPr>
          <w:rStyle w:val="hljs-string"/>
        </w:rPr>
        <w:t>Tsoukalos</w:t>
      </w:r>
      <w:proofErr w:type="spellEnd"/>
      <w:r>
        <w:rPr>
          <w:rStyle w:val="hljs-string"/>
        </w:rPr>
        <w:t>"</w:t>
      </w:r>
      <w:r>
        <w:t xml:space="preserve">, </w:t>
      </w:r>
      <w:r>
        <w:rPr>
          <w:rStyle w:val="hljs-number"/>
        </w:rPr>
        <w:t>2024</w:t>
      </w:r>
      <w:r>
        <w:t>)</w:t>
      </w:r>
    </w:p>
    <w:p w14:paraId="4EA34113" w14:textId="77777777" w:rsidR="00A4470E" w:rsidRDefault="00A4470E" w:rsidP="005A7BDD">
      <w:pPr>
        <w:pStyle w:val="C0-CodeBlock"/>
        <w:divId w:val="163908081"/>
      </w:pPr>
      <w:r>
        <w:t xml:space="preserve">    </w:t>
      </w:r>
      <w:proofErr w:type="spellStart"/>
      <w:r>
        <w:t>fmt.Println</w:t>
      </w:r>
      <w:proofErr w:type="spellEnd"/>
      <w:r>
        <w:t>(</w:t>
      </w:r>
      <w:r>
        <w:rPr>
          <w:rStyle w:val="hljs-string"/>
        </w:rPr>
        <w:t>"</w:t>
      </w:r>
      <w:proofErr w:type="spellStart"/>
      <w:r>
        <w:rPr>
          <w:rStyle w:val="hljs-string"/>
        </w:rPr>
        <w:t>s2</w:t>
      </w:r>
      <w:proofErr w:type="spellEnd"/>
      <w:r>
        <w:rPr>
          <w:rStyle w:val="hljs-string"/>
        </w:rPr>
        <w:t>:"</w:t>
      </w:r>
      <w:r>
        <w:t xml:space="preserve">, </w:t>
      </w:r>
      <w:proofErr w:type="spellStart"/>
      <w:r>
        <w:t>s2</w:t>
      </w:r>
      <w:proofErr w:type="spellEnd"/>
      <w:r>
        <w:t xml:space="preserve">, </w:t>
      </w:r>
      <w:r>
        <w:rPr>
          <w:rStyle w:val="hljs-string"/>
        </w:rPr>
        <w:t>"</w:t>
      </w:r>
      <w:proofErr w:type="spellStart"/>
      <w:r>
        <w:rPr>
          <w:rStyle w:val="hljs-string"/>
        </w:rPr>
        <w:t>p2</w:t>
      </w:r>
      <w:proofErr w:type="spellEnd"/>
      <w:r>
        <w:rPr>
          <w:rStyle w:val="hljs-string"/>
        </w:rPr>
        <w:t>:"</w:t>
      </w:r>
      <w:r>
        <w:t>, *</w:t>
      </w:r>
      <w:proofErr w:type="spellStart"/>
      <w:r>
        <w:t>p2</w:t>
      </w:r>
      <w:proofErr w:type="spellEnd"/>
      <w:r>
        <w:t>)</w:t>
      </w:r>
    </w:p>
    <w:p w14:paraId="68044BD8" w14:textId="77777777" w:rsidR="00A4470E" w:rsidRDefault="00A4470E" w:rsidP="005A7BDD">
      <w:pPr>
        <w:pStyle w:val="C0-CodeBlock"/>
        <w:divId w:val="163908081"/>
      </w:pPr>
      <w:r>
        <w:t xml:space="preserve">    </w:t>
      </w:r>
      <w:proofErr w:type="spellStart"/>
      <w:r>
        <w:t>fmt.Println</w:t>
      </w:r>
      <w:proofErr w:type="spellEnd"/>
      <w:r>
        <w:t>(</w:t>
      </w:r>
      <w:r>
        <w:rPr>
          <w:rStyle w:val="hljs-string"/>
        </w:rPr>
        <w:t>"Year:"</w:t>
      </w:r>
      <w:r>
        <w:t xml:space="preserve">, </w:t>
      </w:r>
      <w:proofErr w:type="spellStart"/>
      <w:r>
        <w:t>s1.Year</w:t>
      </w:r>
      <w:proofErr w:type="spellEnd"/>
      <w:r>
        <w:t xml:space="preserve">, </w:t>
      </w:r>
      <w:proofErr w:type="spellStart"/>
      <w:r>
        <w:t>s2.Year</w:t>
      </w:r>
      <w:proofErr w:type="spellEnd"/>
      <w:r>
        <w:t xml:space="preserve">, </w:t>
      </w:r>
      <w:proofErr w:type="spellStart"/>
      <w:r>
        <w:t>p1.Year</w:t>
      </w:r>
      <w:proofErr w:type="spellEnd"/>
      <w:r>
        <w:t>, p2.Year)</w:t>
      </w:r>
    </w:p>
    <w:p w14:paraId="07DE846D" w14:textId="77777777" w:rsidR="00A4470E" w:rsidRDefault="00A4470E" w:rsidP="005A7BDD">
      <w:pPr>
        <w:pStyle w:val="C0-CodeBlock"/>
        <w:divId w:val="163908081"/>
      </w:pPr>
      <w:r>
        <w:t xml:space="preserve">    </w:t>
      </w:r>
      <w:proofErr w:type="spellStart"/>
      <w:r>
        <w:t>pS</w:t>
      </w:r>
      <w:proofErr w:type="spellEnd"/>
      <w:r>
        <w:t xml:space="preserve"> := </w:t>
      </w:r>
      <w:r>
        <w:rPr>
          <w:rStyle w:val="hljs-builtin"/>
        </w:rPr>
        <w:t>new</w:t>
      </w:r>
      <w:r>
        <w:t>(Entry)</w:t>
      </w:r>
    </w:p>
    <w:p w14:paraId="7E8AECBC" w14:textId="77777777" w:rsidR="00A4470E" w:rsidRDefault="00A4470E" w:rsidP="005A7BDD">
      <w:pPr>
        <w:pStyle w:val="C0-CodeBlock"/>
        <w:divId w:val="163908081"/>
      </w:pPr>
      <w:r>
        <w:t xml:space="preserve">    </w:t>
      </w:r>
      <w:proofErr w:type="spellStart"/>
      <w:r>
        <w:t>fmt.Println</w:t>
      </w:r>
      <w:proofErr w:type="spellEnd"/>
      <w:r>
        <w:t>(</w:t>
      </w:r>
      <w:r>
        <w:rPr>
          <w:rStyle w:val="hljs-string"/>
        </w:rPr>
        <w:t>"</w:t>
      </w:r>
      <w:proofErr w:type="spellStart"/>
      <w:r>
        <w:rPr>
          <w:rStyle w:val="hljs-string"/>
        </w:rPr>
        <w:t>pS</w:t>
      </w:r>
      <w:proofErr w:type="spellEnd"/>
      <w:r>
        <w:rPr>
          <w:rStyle w:val="hljs-string"/>
        </w:rPr>
        <w:t>:"</w:t>
      </w:r>
      <w:r>
        <w:t xml:space="preserve">, </w:t>
      </w:r>
      <w:proofErr w:type="spellStart"/>
      <w:r>
        <w:t>pS</w:t>
      </w:r>
      <w:proofErr w:type="spellEnd"/>
      <w:r>
        <w:t>)</w:t>
      </w:r>
    </w:p>
    <w:p w14:paraId="32A8EFC5" w14:textId="77777777" w:rsidR="00A4470E" w:rsidRDefault="00A4470E" w:rsidP="005A7BDD">
      <w:pPr>
        <w:pStyle w:val="C0-CodeBlock"/>
        <w:divId w:val="163908081"/>
      </w:pPr>
      <w:r>
        <w:t>}</w:t>
      </w:r>
    </w:p>
    <w:p w14:paraId="6991AD59" w14:textId="72A26C39" w:rsidR="0069004E" w:rsidRDefault="0069004E" w:rsidP="005A7BDD">
      <w:pPr>
        <w:pStyle w:val="P0-Paragraph"/>
      </w:pPr>
      <w:r>
        <w:t xml:space="preserve">The </w:t>
      </w:r>
      <w:r w:rsidRPr="005A7BDD">
        <w:rPr>
          <w:rStyle w:val="CS-InlineCode"/>
        </w:rPr>
        <w:t>new(Entry)</w:t>
      </w:r>
      <w:r>
        <w:t xml:space="preserve"> call returns a pointer to an </w:t>
      </w:r>
      <w:r w:rsidRPr="005A7BDD">
        <w:rPr>
          <w:rStyle w:val="CS-InlineCode"/>
        </w:rPr>
        <w:t>Entry</w:t>
      </w:r>
      <w:r>
        <w:t xml:space="preserve"> structure. </w:t>
      </w:r>
      <w:r w:rsidR="00271B2D">
        <w:t>As a rule of thumb</w:t>
      </w:r>
      <w:r>
        <w:t>, when you have to initialize lots of structure variables, it is considered good practice to create a function for doing so</w:t>
      </w:r>
      <w:r w:rsidR="000F0713">
        <w:t>,</w:t>
      </w:r>
      <w:r>
        <w:t xml:space="preserve"> as this is less </w:t>
      </w:r>
      <w:r w:rsidR="00596AFE">
        <w:t>error</w:t>
      </w:r>
      <w:r w:rsidR="000F0713">
        <w:t>-</w:t>
      </w:r>
      <w:r w:rsidR="00596AFE">
        <w:t>prone</w:t>
      </w:r>
      <w:r>
        <w:t>.</w:t>
      </w:r>
    </w:p>
    <w:p w14:paraId="14B429D8" w14:textId="77777777" w:rsidR="0069004E" w:rsidRDefault="0069004E" w:rsidP="005A7BDD">
      <w:pPr>
        <w:pStyle w:val="P0-Paragraph"/>
      </w:pPr>
      <w:r>
        <w:t xml:space="preserve">Running </w:t>
      </w:r>
      <w:proofErr w:type="spellStart"/>
      <w:r w:rsidRPr="005A7BDD">
        <w:rPr>
          <w:rStyle w:val="CS-InlineCode"/>
        </w:rPr>
        <w:t>structures.go</w:t>
      </w:r>
      <w:proofErr w:type="spellEnd"/>
      <w:r>
        <w:t xml:space="preserve"> creates the following output:</w:t>
      </w:r>
    </w:p>
    <w:p w14:paraId="5E847B21" w14:textId="77777777" w:rsidR="00A4470E" w:rsidRDefault="00A4470E" w:rsidP="005A7BDD">
      <w:pPr>
        <w:pStyle w:val="C0-ConsoleBlock"/>
        <w:divId w:val="1689480239"/>
      </w:pPr>
      <w:r>
        <w:lastRenderedPageBreak/>
        <w:t>s1: {  0} p1: {  0}</w:t>
      </w:r>
    </w:p>
    <w:p w14:paraId="1B748804" w14:textId="77777777" w:rsidR="00A4470E" w:rsidRDefault="00A4470E" w:rsidP="005A7BDD">
      <w:pPr>
        <w:pStyle w:val="C0-ConsoleBlock"/>
        <w:divId w:val="1689480239"/>
      </w:pPr>
      <w:proofErr w:type="spellStart"/>
      <w:r>
        <w:t>s2</w:t>
      </w:r>
      <w:proofErr w:type="spellEnd"/>
      <w:r>
        <w:t xml:space="preserve">: {Mihalis </w:t>
      </w:r>
      <w:proofErr w:type="spellStart"/>
      <w:r>
        <w:t>Tsoukalos</w:t>
      </w:r>
      <w:proofErr w:type="spellEnd"/>
      <w:r>
        <w:t xml:space="preserve"> 2024} </w:t>
      </w:r>
      <w:proofErr w:type="spellStart"/>
      <w:r>
        <w:t>p2</w:t>
      </w:r>
      <w:proofErr w:type="spellEnd"/>
      <w:r>
        <w:t xml:space="preserve">: {Mihalis </w:t>
      </w:r>
      <w:proofErr w:type="spellStart"/>
      <w:r>
        <w:t>Tsoukalos</w:t>
      </w:r>
      <w:proofErr w:type="spellEnd"/>
      <w:r>
        <w:t xml:space="preserve"> 2024}</w:t>
      </w:r>
    </w:p>
    <w:p w14:paraId="6092D1ED" w14:textId="77777777" w:rsidR="00A4470E" w:rsidRDefault="00A4470E" w:rsidP="005A7BDD">
      <w:pPr>
        <w:pStyle w:val="C0-ConsoleBlock"/>
        <w:divId w:val="1689480239"/>
      </w:pPr>
      <w:r>
        <w:t>Year: 0 2024 0 2024</w:t>
      </w:r>
    </w:p>
    <w:p w14:paraId="7B8C4E15" w14:textId="77777777" w:rsidR="00A4470E" w:rsidRDefault="00A4470E" w:rsidP="005A7BDD">
      <w:pPr>
        <w:pStyle w:val="C0-ConsoleBlock"/>
        <w:divId w:val="1689480239"/>
      </w:pPr>
      <w:proofErr w:type="spellStart"/>
      <w:r>
        <w:t>pS</w:t>
      </w:r>
      <w:proofErr w:type="spellEnd"/>
      <w:r>
        <w:t>: &amp;{  0}</w:t>
      </w:r>
    </w:p>
    <w:p w14:paraId="74D6B5F2" w14:textId="77777777" w:rsidR="0069004E" w:rsidRDefault="0069004E" w:rsidP="005A7BDD">
      <w:pPr>
        <w:pStyle w:val="P0-Paragraph"/>
      </w:pPr>
      <w:r>
        <w:t xml:space="preserve">As the zero value of a string is the empty string, </w:t>
      </w:r>
      <w:proofErr w:type="spellStart"/>
      <w:r w:rsidRPr="005A7BDD">
        <w:rPr>
          <w:rStyle w:val="CS-InlineCode"/>
        </w:rPr>
        <w:t>s1</w:t>
      </w:r>
      <w:proofErr w:type="spellEnd"/>
      <w:r>
        <w:t xml:space="preserve">, </w:t>
      </w:r>
      <w:proofErr w:type="spellStart"/>
      <w:r w:rsidRPr="005A7BDD">
        <w:rPr>
          <w:rStyle w:val="CS-InlineCode"/>
        </w:rPr>
        <w:t>p1</w:t>
      </w:r>
      <w:proofErr w:type="spellEnd"/>
      <w:r>
        <w:t xml:space="preserve">, and </w:t>
      </w:r>
      <w:proofErr w:type="spellStart"/>
      <w:r w:rsidRPr="005A7BDD">
        <w:rPr>
          <w:rStyle w:val="CS-InlineCode"/>
        </w:rPr>
        <w:t>pS</w:t>
      </w:r>
      <w:proofErr w:type="spellEnd"/>
      <w:r>
        <w:t xml:space="preserve"> do not show any data for the </w:t>
      </w:r>
      <w:r w:rsidRPr="005A7BDD">
        <w:rPr>
          <w:rStyle w:val="CS-InlineCode"/>
        </w:rPr>
        <w:t>Name</w:t>
      </w:r>
      <w:r>
        <w:t xml:space="preserve"> and </w:t>
      </w:r>
      <w:r w:rsidRPr="005A7BDD">
        <w:rPr>
          <w:rStyle w:val="CS-InlineCode"/>
        </w:rPr>
        <w:t>Surname</w:t>
      </w:r>
      <w:r>
        <w:t xml:space="preserve"> fields.</w:t>
      </w:r>
    </w:p>
    <w:p w14:paraId="6C0EF0E2" w14:textId="77777777" w:rsidR="0069004E" w:rsidRDefault="0069004E" w:rsidP="005A7BDD">
      <w:pPr>
        <w:pStyle w:val="P0-Paragraph"/>
      </w:pPr>
      <w:r>
        <w:t>The next subsection shows how to group structures of the same data type and use them as the elements of a slice.</w:t>
      </w:r>
    </w:p>
    <w:p w14:paraId="143C0491" w14:textId="77777777" w:rsidR="0069004E" w:rsidRPr="002B0E21" w:rsidRDefault="0069004E" w:rsidP="005A7BDD">
      <w:pPr>
        <w:pStyle w:val="HS-Heading2"/>
      </w:pPr>
      <w:r w:rsidRPr="002B0E21">
        <w:t>Slices of structures</w:t>
      </w:r>
    </w:p>
    <w:p w14:paraId="5D87E8E5" w14:textId="20D68622" w:rsidR="0069004E" w:rsidRDefault="0069004E" w:rsidP="005A7BDD">
      <w:pPr>
        <w:pStyle w:val="P0-Paragraph"/>
      </w:pPr>
      <w:r>
        <w:t xml:space="preserve">You can create slices of structures </w:t>
      </w:r>
      <w:r w:rsidR="00B42B6C">
        <w:t>to</w:t>
      </w:r>
      <w:r>
        <w:t xml:space="preserve"> group and handle multiple structures under a single variable name. However, accessing a field of a given structure requires knowing the exact place of the structure in the slice.</w:t>
      </w:r>
    </w:p>
    <w:p w14:paraId="41FE7833" w14:textId="35C8CE96" w:rsidR="0069004E" w:rsidRDefault="00B42B6C" w:rsidP="005A7BDD">
      <w:pPr>
        <w:pStyle w:val="P0-Paragraph"/>
      </w:pPr>
      <w:r>
        <w:t>H</w:t>
      </w:r>
      <w:r w:rsidR="0069004E">
        <w:t>ave a look at the following figure to better understand how a slice of structures works and how you can access the fields of a specific slice element.</w:t>
      </w:r>
    </w:p>
    <w:p w14:paraId="5A5622A7" w14:textId="0A02A45F" w:rsidR="0069004E" w:rsidRPr="002B0E21" w:rsidRDefault="006F01CD" w:rsidP="005A7BDD">
      <w:pPr>
        <w:pStyle w:val="F0-Figure"/>
      </w:pPr>
      <w:r w:rsidRPr="002B0E21">
        <w:rPr>
          <w:noProof/>
          <w:lang w:val="en-US"/>
        </w:rPr>
        <w:lastRenderedPageBreak/>
        <w:drawing>
          <wp:inline distT="0" distB="0" distL="0" distR="0" wp14:anchorId="095EBCB8" wp14:editId="0EC697FE">
            <wp:extent cx="4590757" cy="2375917"/>
            <wp:effectExtent l="0" t="0" r="0" b="0"/>
            <wp:docPr id="1530040272" name="Picture 1" descr="A black background with a black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040272" name="Picture 1" descr="A black background with a black squar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34484" cy="2450302"/>
                    </a:xfrm>
                    <a:prstGeom prst="rect">
                      <a:avLst/>
                    </a:prstGeom>
                  </pic:spPr>
                </pic:pic>
              </a:graphicData>
            </a:graphic>
          </wp:inline>
        </w:drawing>
      </w:r>
    </w:p>
    <w:p w14:paraId="357C509D" w14:textId="77777777" w:rsidR="0069004E" w:rsidRDefault="0069004E" w:rsidP="005A7BDD">
      <w:pPr>
        <w:pStyle w:val="F0-FigureCaption"/>
      </w:pPr>
      <w:r w:rsidRPr="002B0E21">
        <w:rPr>
          <w:lang w:val="en-US"/>
        </w:rPr>
        <w:t>Figure 3.1: A slice of structures</w:t>
      </w:r>
    </w:p>
    <w:p w14:paraId="1C438D9D" w14:textId="5A13DB04" w:rsidR="003C6A55" w:rsidRPr="002B0E21" w:rsidRDefault="003C6A55" w:rsidP="005A7BDD">
      <w:pPr>
        <w:pStyle w:val="C-Comment"/>
      </w:pPr>
      <w:r>
        <w:t>Insert Image B21003_03_01</w:t>
      </w:r>
    </w:p>
    <w:p w14:paraId="7D2D58BE" w14:textId="5C1ECC01" w:rsidR="0069004E" w:rsidRDefault="0069004E" w:rsidP="005A7BDD">
      <w:pPr>
        <w:pStyle w:val="P0-Paragraph"/>
      </w:pPr>
      <w:r>
        <w:t xml:space="preserve">So each slice element is a structure that is accessed using a slice index. Once we select the slice element we want, we can select </w:t>
      </w:r>
      <w:r w:rsidR="00D52389">
        <w:t xml:space="preserve">any </w:t>
      </w:r>
      <w:r w:rsidR="00574226">
        <w:t xml:space="preserve">one </w:t>
      </w:r>
      <w:r w:rsidR="00D52389">
        <w:t xml:space="preserve">of </w:t>
      </w:r>
      <w:r>
        <w:t>its field</w:t>
      </w:r>
      <w:r w:rsidR="00D52389">
        <w:t>s</w:t>
      </w:r>
      <w:r>
        <w:t>.</w:t>
      </w:r>
    </w:p>
    <w:p w14:paraId="4FB27CB0" w14:textId="2266BF41" w:rsidR="0069004E" w:rsidRDefault="0069004E" w:rsidP="005A7BDD">
      <w:pPr>
        <w:pStyle w:val="P0-Paragraph"/>
      </w:pPr>
      <w:r>
        <w:t xml:space="preserve">As the whole process can be a little perplexing, the code </w:t>
      </w:r>
      <w:r w:rsidR="00F75726">
        <w:t xml:space="preserve">that follows </w:t>
      </w:r>
      <w:r>
        <w:t xml:space="preserve">sheds some light and clarifies things. Type the following code and save it as </w:t>
      </w:r>
      <w:proofErr w:type="spellStart"/>
      <w:r w:rsidRPr="005A7BDD">
        <w:rPr>
          <w:rStyle w:val="CS-InlineCode"/>
        </w:rPr>
        <w:t>sliceStruct.go</w:t>
      </w:r>
      <w:proofErr w:type="spellEnd"/>
      <w:r>
        <w:t xml:space="preserve">. You can also find it by the same name in the </w:t>
      </w:r>
      <w:r w:rsidRPr="005A7BDD">
        <w:rPr>
          <w:rStyle w:val="CS-InlineCode"/>
        </w:rPr>
        <w:t>ch03</w:t>
      </w:r>
      <w:r>
        <w:t xml:space="preserve"> directory in the GitHub repository of the book</w:t>
      </w:r>
      <w:r w:rsidR="00B91994">
        <w:t>.</w:t>
      </w:r>
    </w:p>
    <w:p w14:paraId="5F5BD8F2" w14:textId="77777777" w:rsidR="00A4470E" w:rsidRDefault="00A4470E" w:rsidP="005A7BDD">
      <w:pPr>
        <w:pStyle w:val="C0-CodeBlock"/>
        <w:divId w:val="1296571158"/>
      </w:pPr>
      <w:r>
        <w:rPr>
          <w:rStyle w:val="hljs-keyword"/>
        </w:rPr>
        <w:t>package</w:t>
      </w:r>
      <w:r>
        <w:t xml:space="preserve"> main</w:t>
      </w:r>
    </w:p>
    <w:p w14:paraId="619E95AD" w14:textId="77777777" w:rsidR="00A4470E" w:rsidRDefault="00A4470E" w:rsidP="005A7BDD">
      <w:pPr>
        <w:pStyle w:val="C0-CodeBlock"/>
        <w:divId w:val="1296571158"/>
      </w:pPr>
      <w:r>
        <w:rPr>
          <w:rStyle w:val="hljs-keyword"/>
        </w:rPr>
        <w:t>import</w:t>
      </w:r>
      <w:r>
        <w:t xml:space="preserve"> (</w:t>
      </w:r>
    </w:p>
    <w:p w14:paraId="1BE0FEEB" w14:textId="77777777" w:rsidR="00A4470E" w:rsidRDefault="00A4470E" w:rsidP="005A7BDD">
      <w:pPr>
        <w:pStyle w:val="C0-CodeBlock"/>
        <w:divId w:val="1296571158"/>
      </w:pPr>
      <w:r>
        <w:t xml:space="preserve">    </w:t>
      </w:r>
      <w:r>
        <w:rPr>
          <w:rStyle w:val="hljs-string"/>
        </w:rPr>
        <w:t>"</w:t>
      </w:r>
      <w:proofErr w:type="spellStart"/>
      <w:r>
        <w:rPr>
          <w:rStyle w:val="hljs-string"/>
        </w:rPr>
        <w:t>fmt</w:t>
      </w:r>
      <w:proofErr w:type="spellEnd"/>
      <w:r>
        <w:rPr>
          <w:rStyle w:val="hljs-string"/>
        </w:rPr>
        <w:t>"</w:t>
      </w:r>
    </w:p>
    <w:p w14:paraId="21A03485" w14:textId="77777777" w:rsidR="00A4470E" w:rsidRDefault="00A4470E" w:rsidP="005A7BDD">
      <w:pPr>
        <w:pStyle w:val="C0-CodeBlock"/>
        <w:divId w:val="1296571158"/>
      </w:pPr>
      <w:r>
        <w:lastRenderedPageBreak/>
        <w:t xml:space="preserve">    </w:t>
      </w:r>
      <w:r>
        <w:rPr>
          <w:rStyle w:val="hljs-string"/>
        </w:rPr>
        <w:t>"</w:t>
      </w:r>
      <w:proofErr w:type="spellStart"/>
      <w:r>
        <w:rPr>
          <w:rStyle w:val="hljs-string"/>
        </w:rPr>
        <w:t>strconv</w:t>
      </w:r>
      <w:proofErr w:type="spellEnd"/>
      <w:r>
        <w:rPr>
          <w:rStyle w:val="hljs-string"/>
        </w:rPr>
        <w:t>"</w:t>
      </w:r>
    </w:p>
    <w:p w14:paraId="1A0BA02B" w14:textId="77777777" w:rsidR="00A4470E" w:rsidRDefault="00A4470E" w:rsidP="005A7BDD">
      <w:pPr>
        <w:pStyle w:val="C0-CodeBlock"/>
        <w:divId w:val="1296571158"/>
      </w:pPr>
      <w:r>
        <w:t>)</w:t>
      </w:r>
    </w:p>
    <w:p w14:paraId="4B0C60E5" w14:textId="77777777" w:rsidR="00A4470E" w:rsidRDefault="00A4470E" w:rsidP="005A7BDD">
      <w:pPr>
        <w:pStyle w:val="C0-CodeBlock"/>
        <w:divId w:val="1296571158"/>
      </w:pPr>
    </w:p>
    <w:p w14:paraId="34EE11C6" w14:textId="77777777" w:rsidR="00A4470E" w:rsidRDefault="00A4470E" w:rsidP="005A7BDD">
      <w:pPr>
        <w:pStyle w:val="C0-CodeBlock"/>
        <w:divId w:val="1296571158"/>
      </w:pPr>
      <w:r>
        <w:rPr>
          <w:rStyle w:val="hljs-keyword"/>
        </w:rPr>
        <w:t>type</w:t>
      </w:r>
      <w:r>
        <w:t xml:space="preserve"> record </w:t>
      </w:r>
      <w:r>
        <w:rPr>
          <w:rStyle w:val="hljs-keyword"/>
        </w:rPr>
        <w:t>struct</w:t>
      </w:r>
      <w:r>
        <w:t xml:space="preserve"> {</w:t>
      </w:r>
    </w:p>
    <w:p w14:paraId="2C2CB7F1" w14:textId="77777777" w:rsidR="00A4470E" w:rsidRDefault="00A4470E" w:rsidP="005A7BDD">
      <w:pPr>
        <w:pStyle w:val="C0-CodeBlock"/>
        <w:divId w:val="1296571158"/>
      </w:pPr>
      <w:r>
        <w:t xml:space="preserve">    Field1 </w:t>
      </w:r>
      <w:r>
        <w:rPr>
          <w:rStyle w:val="hljs-type"/>
        </w:rPr>
        <w:t>int</w:t>
      </w:r>
    </w:p>
    <w:p w14:paraId="4A995850" w14:textId="77777777" w:rsidR="00A4470E" w:rsidRDefault="00A4470E" w:rsidP="005A7BDD">
      <w:pPr>
        <w:pStyle w:val="C0-CodeBlock"/>
        <w:divId w:val="1296571158"/>
      </w:pPr>
      <w:r>
        <w:t xml:space="preserve">    Field2 </w:t>
      </w:r>
      <w:r>
        <w:rPr>
          <w:rStyle w:val="hljs-type"/>
        </w:rPr>
        <w:t>string</w:t>
      </w:r>
    </w:p>
    <w:p w14:paraId="77DDE501" w14:textId="77777777" w:rsidR="00A4470E" w:rsidRDefault="00A4470E" w:rsidP="005A7BDD">
      <w:pPr>
        <w:pStyle w:val="C0-CodeBlock"/>
        <w:divId w:val="1296571158"/>
      </w:pPr>
      <w:r>
        <w:t>}</w:t>
      </w:r>
    </w:p>
    <w:p w14:paraId="16A73F71" w14:textId="77777777" w:rsidR="00A4470E" w:rsidRDefault="00A4470E" w:rsidP="005A7BDD">
      <w:pPr>
        <w:pStyle w:val="C0-CodeBlock"/>
        <w:divId w:val="1296571158"/>
      </w:pPr>
    </w:p>
    <w:p w14:paraId="29399111" w14:textId="77777777" w:rsidR="00A4470E" w:rsidRDefault="00A4470E" w:rsidP="005A7BDD">
      <w:pPr>
        <w:pStyle w:val="C0-CodeBlock"/>
        <w:divId w:val="1296571158"/>
      </w:pPr>
      <w:proofErr w:type="spellStart"/>
      <w:r>
        <w:rPr>
          <w:rStyle w:val="hljs-keyword"/>
        </w:rPr>
        <w:t>func</w:t>
      </w:r>
      <w:proofErr w:type="spellEnd"/>
      <w:r>
        <w:rPr>
          <w:rStyle w:val="hljs-function"/>
        </w:rPr>
        <w:t xml:space="preserve"> </w:t>
      </w:r>
      <w:r>
        <w:rPr>
          <w:rStyle w:val="hljs-title"/>
        </w:rPr>
        <w:t>main</w:t>
      </w:r>
      <w:r>
        <w:rPr>
          <w:rStyle w:val="hljs-params"/>
        </w:rPr>
        <w:t>()</w:t>
      </w:r>
      <w:r>
        <w:t xml:space="preserve"> {</w:t>
      </w:r>
    </w:p>
    <w:p w14:paraId="207F09CD" w14:textId="77777777" w:rsidR="00A4470E" w:rsidRDefault="00A4470E" w:rsidP="005A7BDD">
      <w:pPr>
        <w:pStyle w:val="C0-CodeBlock"/>
        <w:divId w:val="1296571158"/>
      </w:pPr>
      <w:r>
        <w:t xml:space="preserve">    s := []record{}</w:t>
      </w:r>
    </w:p>
    <w:p w14:paraId="44A7C208" w14:textId="77777777" w:rsidR="00A4470E" w:rsidRDefault="00A4470E" w:rsidP="005A7BDD">
      <w:pPr>
        <w:pStyle w:val="C0-CodeBlock"/>
        <w:divId w:val="1296571158"/>
      </w:pPr>
      <w:r>
        <w:t xml:space="preserve">    </w:t>
      </w:r>
      <w:r>
        <w:rPr>
          <w:rStyle w:val="hljs-keyword"/>
        </w:rPr>
        <w:t>for</w:t>
      </w:r>
      <w:r>
        <w:t xml:space="preserve"> </w:t>
      </w:r>
      <w:proofErr w:type="spellStart"/>
      <w:r>
        <w:t>i</w:t>
      </w:r>
      <w:proofErr w:type="spellEnd"/>
      <w:r>
        <w:t xml:space="preserve"> := </w:t>
      </w:r>
      <w:r>
        <w:rPr>
          <w:rStyle w:val="hljs-number"/>
        </w:rPr>
        <w:t>0</w:t>
      </w:r>
      <w:r>
        <w:t xml:space="preserve">; </w:t>
      </w:r>
      <w:proofErr w:type="spellStart"/>
      <w:r>
        <w:t>i</w:t>
      </w:r>
      <w:proofErr w:type="spellEnd"/>
      <w:r>
        <w:t xml:space="preserve"> &lt; </w:t>
      </w:r>
      <w:r>
        <w:rPr>
          <w:rStyle w:val="hljs-number"/>
        </w:rPr>
        <w:t>10</w:t>
      </w:r>
      <w:r>
        <w:t xml:space="preserve">; </w:t>
      </w:r>
      <w:proofErr w:type="spellStart"/>
      <w:r>
        <w:t>i</w:t>
      </w:r>
      <w:proofErr w:type="spellEnd"/>
      <w:r>
        <w:t>++ {</w:t>
      </w:r>
    </w:p>
    <w:p w14:paraId="72CB8E76" w14:textId="77777777" w:rsidR="00A4470E" w:rsidRDefault="00A4470E" w:rsidP="005A7BDD">
      <w:pPr>
        <w:pStyle w:val="C0-CodeBlock"/>
        <w:divId w:val="1296571158"/>
      </w:pPr>
      <w:r>
        <w:t xml:space="preserve">        text := </w:t>
      </w:r>
      <w:r>
        <w:rPr>
          <w:rStyle w:val="hljs-string"/>
        </w:rPr>
        <w:t>"text"</w:t>
      </w:r>
      <w:r>
        <w:t xml:space="preserve"> + </w:t>
      </w:r>
      <w:proofErr w:type="spellStart"/>
      <w:r>
        <w:t>strconv.Itoa</w:t>
      </w:r>
      <w:proofErr w:type="spellEnd"/>
      <w:r>
        <w:t>(</w:t>
      </w:r>
      <w:proofErr w:type="spellStart"/>
      <w:r>
        <w:t>i</w:t>
      </w:r>
      <w:proofErr w:type="spellEnd"/>
      <w:r>
        <w:t>)</w:t>
      </w:r>
    </w:p>
    <w:p w14:paraId="062531BE" w14:textId="77777777" w:rsidR="00A4470E" w:rsidRDefault="00A4470E" w:rsidP="005A7BDD">
      <w:pPr>
        <w:pStyle w:val="C0-CodeBlock"/>
        <w:divId w:val="1296571158"/>
      </w:pPr>
      <w:r>
        <w:t xml:space="preserve">        temp := record{</w:t>
      </w:r>
      <w:proofErr w:type="spellStart"/>
      <w:r>
        <w:t>Field1</w:t>
      </w:r>
      <w:proofErr w:type="spellEnd"/>
      <w:r>
        <w:t xml:space="preserve">: </w:t>
      </w:r>
      <w:proofErr w:type="spellStart"/>
      <w:r>
        <w:t>i</w:t>
      </w:r>
      <w:proofErr w:type="spellEnd"/>
      <w:r>
        <w:t xml:space="preserve">, </w:t>
      </w:r>
      <w:proofErr w:type="spellStart"/>
      <w:r>
        <w:t>Field2</w:t>
      </w:r>
      <w:proofErr w:type="spellEnd"/>
      <w:r>
        <w:t>: text}</w:t>
      </w:r>
    </w:p>
    <w:p w14:paraId="5BF1F6A7" w14:textId="77777777" w:rsidR="00A4470E" w:rsidRDefault="00A4470E" w:rsidP="005A7BDD">
      <w:pPr>
        <w:pStyle w:val="C0-CodeBlock"/>
        <w:divId w:val="1296571158"/>
      </w:pPr>
      <w:r>
        <w:t xml:space="preserve">        s = </w:t>
      </w:r>
      <w:r>
        <w:rPr>
          <w:rStyle w:val="hljs-builtin"/>
        </w:rPr>
        <w:t>append</w:t>
      </w:r>
      <w:r>
        <w:t>(s, temp)</w:t>
      </w:r>
    </w:p>
    <w:p w14:paraId="6C903A15" w14:textId="77777777" w:rsidR="00A4470E" w:rsidRDefault="00A4470E" w:rsidP="005A7BDD">
      <w:pPr>
        <w:pStyle w:val="C0-CodeBlock"/>
        <w:divId w:val="1296571158"/>
      </w:pPr>
      <w:r>
        <w:t xml:space="preserve">    }</w:t>
      </w:r>
    </w:p>
    <w:p w14:paraId="77519CBF" w14:textId="2721F737" w:rsidR="0069004E" w:rsidRDefault="0069004E" w:rsidP="005A7BDD">
      <w:pPr>
        <w:pStyle w:val="P0-Paragraph"/>
      </w:pPr>
      <w:r>
        <w:t xml:space="preserve">You still need </w:t>
      </w:r>
      <w:r w:rsidRPr="005A7BDD">
        <w:rPr>
          <w:rStyle w:val="CS-InlineCode"/>
        </w:rPr>
        <w:t>append()</w:t>
      </w:r>
      <w:r>
        <w:t xml:space="preserve"> to add a new structure to </w:t>
      </w:r>
      <w:r w:rsidR="00E315DA">
        <w:t>a</w:t>
      </w:r>
      <w:r>
        <w:t xml:space="preserve"> slice</w:t>
      </w:r>
      <w:r w:rsidR="00B91994">
        <w:t>.</w:t>
      </w:r>
    </w:p>
    <w:p w14:paraId="5D5A67AC" w14:textId="77777777" w:rsidR="00A4470E" w:rsidRDefault="00A4470E" w:rsidP="005A7BDD">
      <w:pPr>
        <w:pStyle w:val="C0-CodeBlock"/>
        <w:divId w:val="222255718"/>
      </w:pPr>
      <w:r>
        <w:t xml:space="preserve">    </w:t>
      </w:r>
      <w:r>
        <w:rPr>
          <w:rStyle w:val="hljs-comment"/>
        </w:rPr>
        <w:t>// Accessing the fields of the first element</w:t>
      </w:r>
    </w:p>
    <w:p w14:paraId="70481A4E" w14:textId="77777777" w:rsidR="00A4470E" w:rsidRDefault="00A4470E" w:rsidP="005A7BDD">
      <w:pPr>
        <w:pStyle w:val="C0-CodeBlock"/>
        <w:divId w:val="222255718"/>
      </w:pPr>
      <w:r>
        <w:t xml:space="preserve">    </w:t>
      </w:r>
      <w:proofErr w:type="spellStart"/>
      <w:r>
        <w:t>fmt.Println</w:t>
      </w:r>
      <w:proofErr w:type="spellEnd"/>
      <w:r>
        <w:t>(</w:t>
      </w:r>
      <w:r>
        <w:rPr>
          <w:rStyle w:val="hljs-string"/>
        </w:rPr>
        <w:t>"Index 0:"</w:t>
      </w:r>
      <w:r>
        <w:t>, s[</w:t>
      </w:r>
      <w:r>
        <w:rPr>
          <w:rStyle w:val="hljs-number"/>
        </w:rPr>
        <w:t>0</w:t>
      </w:r>
      <w:r>
        <w:t>].</w:t>
      </w:r>
      <w:proofErr w:type="spellStart"/>
      <w:r>
        <w:t>Field1</w:t>
      </w:r>
      <w:proofErr w:type="spellEnd"/>
      <w:r>
        <w:t>, s[</w:t>
      </w:r>
      <w:r>
        <w:rPr>
          <w:rStyle w:val="hljs-number"/>
        </w:rPr>
        <w:t>0</w:t>
      </w:r>
      <w:r>
        <w:t>].</w:t>
      </w:r>
      <w:proofErr w:type="spellStart"/>
      <w:r>
        <w:t>Field2</w:t>
      </w:r>
      <w:proofErr w:type="spellEnd"/>
      <w:r>
        <w:t>)</w:t>
      </w:r>
    </w:p>
    <w:p w14:paraId="192626F6" w14:textId="77777777" w:rsidR="00A4470E" w:rsidRDefault="00A4470E" w:rsidP="005A7BDD">
      <w:pPr>
        <w:pStyle w:val="C0-CodeBlock"/>
        <w:divId w:val="222255718"/>
      </w:pPr>
      <w:r>
        <w:t xml:space="preserve">    </w:t>
      </w:r>
      <w:proofErr w:type="spellStart"/>
      <w:r>
        <w:t>fmt.Println</w:t>
      </w:r>
      <w:proofErr w:type="spellEnd"/>
      <w:r>
        <w:t>(</w:t>
      </w:r>
      <w:r>
        <w:rPr>
          <w:rStyle w:val="hljs-string"/>
        </w:rPr>
        <w:t>"Number of structures:"</w:t>
      </w:r>
      <w:r>
        <w:t xml:space="preserve">, </w:t>
      </w:r>
      <w:proofErr w:type="spellStart"/>
      <w:r>
        <w:rPr>
          <w:rStyle w:val="hljs-builtin"/>
        </w:rPr>
        <w:t>len</w:t>
      </w:r>
      <w:proofErr w:type="spellEnd"/>
      <w:r>
        <w:t>(s))</w:t>
      </w:r>
    </w:p>
    <w:p w14:paraId="67B17252" w14:textId="77777777" w:rsidR="00A4470E" w:rsidRDefault="00A4470E" w:rsidP="005A7BDD">
      <w:pPr>
        <w:pStyle w:val="C0-CodeBlock"/>
        <w:divId w:val="222255718"/>
      </w:pPr>
      <w:r>
        <w:t xml:space="preserve">    sum := </w:t>
      </w:r>
      <w:r>
        <w:rPr>
          <w:rStyle w:val="hljs-number"/>
        </w:rPr>
        <w:t>0</w:t>
      </w:r>
    </w:p>
    <w:p w14:paraId="1D7BB485" w14:textId="77777777" w:rsidR="00A4470E" w:rsidRDefault="00A4470E" w:rsidP="005A7BDD">
      <w:pPr>
        <w:pStyle w:val="C0-CodeBlock"/>
        <w:divId w:val="222255718"/>
      </w:pPr>
      <w:r>
        <w:t xml:space="preserve">    </w:t>
      </w:r>
      <w:r>
        <w:rPr>
          <w:rStyle w:val="hljs-keyword"/>
        </w:rPr>
        <w:t>for</w:t>
      </w:r>
      <w:r>
        <w:t xml:space="preserve"> _, k := </w:t>
      </w:r>
      <w:r>
        <w:rPr>
          <w:rStyle w:val="hljs-keyword"/>
        </w:rPr>
        <w:t>range</w:t>
      </w:r>
      <w:r>
        <w:t xml:space="preserve"> s {</w:t>
      </w:r>
    </w:p>
    <w:p w14:paraId="2DC9080B" w14:textId="77777777" w:rsidR="00A4470E" w:rsidRDefault="00A4470E" w:rsidP="005A7BDD">
      <w:pPr>
        <w:pStyle w:val="C0-CodeBlock"/>
        <w:divId w:val="222255718"/>
      </w:pPr>
      <w:r>
        <w:t xml:space="preserve">        sum += k.Field1</w:t>
      </w:r>
    </w:p>
    <w:p w14:paraId="14464A8B" w14:textId="77777777" w:rsidR="00A4470E" w:rsidRDefault="00A4470E" w:rsidP="005A7BDD">
      <w:pPr>
        <w:pStyle w:val="C0-CodeBlock"/>
        <w:divId w:val="222255718"/>
      </w:pPr>
      <w:r>
        <w:t xml:space="preserve">    }</w:t>
      </w:r>
    </w:p>
    <w:p w14:paraId="67A660FA" w14:textId="77777777" w:rsidR="00A4470E" w:rsidRDefault="00A4470E" w:rsidP="005A7BDD">
      <w:pPr>
        <w:pStyle w:val="C0-CodeBlock"/>
        <w:divId w:val="222255718"/>
      </w:pPr>
      <w:r>
        <w:t xml:space="preserve">    </w:t>
      </w:r>
      <w:proofErr w:type="spellStart"/>
      <w:r>
        <w:t>fmt.Println</w:t>
      </w:r>
      <w:proofErr w:type="spellEnd"/>
      <w:r>
        <w:t>(</w:t>
      </w:r>
      <w:r>
        <w:rPr>
          <w:rStyle w:val="hljs-string"/>
        </w:rPr>
        <w:t>"Sum:"</w:t>
      </w:r>
      <w:r>
        <w:t>, sum)</w:t>
      </w:r>
    </w:p>
    <w:p w14:paraId="74E356A5" w14:textId="77777777" w:rsidR="00A4470E" w:rsidRDefault="00A4470E" w:rsidP="005A7BDD">
      <w:pPr>
        <w:pStyle w:val="C0-CodeBlock"/>
        <w:divId w:val="222255718"/>
      </w:pPr>
      <w:r>
        <w:t>}</w:t>
      </w:r>
    </w:p>
    <w:p w14:paraId="431CE227" w14:textId="77777777" w:rsidR="0069004E" w:rsidRDefault="0069004E" w:rsidP="005A7BDD">
      <w:pPr>
        <w:pStyle w:val="P0-Paragraph"/>
      </w:pPr>
      <w:r>
        <w:t xml:space="preserve">Running </w:t>
      </w:r>
      <w:proofErr w:type="spellStart"/>
      <w:r w:rsidRPr="005A7BDD">
        <w:rPr>
          <w:rStyle w:val="CS-InlineCode"/>
        </w:rPr>
        <w:t>sliceStruct.go</w:t>
      </w:r>
      <w:proofErr w:type="spellEnd"/>
      <w:r>
        <w:t xml:space="preserve"> produces the following output:</w:t>
      </w:r>
    </w:p>
    <w:p w14:paraId="3A3BE300" w14:textId="77777777" w:rsidR="00A4470E" w:rsidRDefault="00A4470E" w:rsidP="005A7BDD">
      <w:pPr>
        <w:pStyle w:val="C0-ConsoleBlock"/>
        <w:divId w:val="460150992"/>
      </w:pPr>
      <w:r>
        <w:t>Index 0: 0 text0</w:t>
      </w:r>
    </w:p>
    <w:p w14:paraId="26804D78" w14:textId="77777777" w:rsidR="00A4470E" w:rsidRDefault="00A4470E" w:rsidP="005A7BDD">
      <w:pPr>
        <w:pStyle w:val="C0-ConsoleBlock"/>
        <w:divId w:val="460150992"/>
      </w:pPr>
      <w:r>
        <w:lastRenderedPageBreak/>
        <w:t>Number of structures: 10</w:t>
      </w:r>
    </w:p>
    <w:p w14:paraId="2328BF99" w14:textId="77777777" w:rsidR="00A4470E" w:rsidRDefault="00A4470E" w:rsidP="005A7BDD">
      <w:pPr>
        <w:pStyle w:val="C0-ConsoleBlock"/>
        <w:divId w:val="460150992"/>
      </w:pPr>
      <w:r>
        <w:t>Sum: 45</w:t>
      </w:r>
    </w:p>
    <w:p w14:paraId="1CA4DA47" w14:textId="5D15D3B8" w:rsidR="0069004E" w:rsidRDefault="0069004E" w:rsidP="005A7BDD">
      <w:pPr>
        <w:pStyle w:val="P0-Paragraph"/>
      </w:pPr>
      <w:r>
        <w:t xml:space="preserve">We revisit structures in </w:t>
      </w:r>
      <w:r w:rsidR="00D5243D" w:rsidRPr="005A7BDD">
        <w:rPr>
          <w:rStyle w:val="CS-Italic"/>
        </w:rPr>
        <w:t>Chapter 5</w:t>
      </w:r>
      <w:r w:rsidR="00C535FA">
        <w:t xml:space="preserve">, </w:t>
      </w:r>
      <w:r>
        <w:t xml:space="preserve">where we discuss reflection, as well as </w:t>
      </w:r>
      <w:r w:rsidRPr="005A7BDD">
        <w:rPr>
          <w:rStyle w:val="CS-Italic"/>
        </w:rPr>
        <w:t xml:space="preserve">Chapter </w:t>
      </w:r>
      <w:r w:rsidR="00842F8A" w:rsidRPr="005A7BDD">
        <w:rPr>
          <w:rStyle w:val="CS-Italic"/>
        </w:rPr>
        <w:t>7</w:t>
      </w:r>
      <w:r>
        <w:t xml:space="preserve">, </w:t>
      </w:r>
      <w:r w:rsidRPr="005A7BDD">
        <w:rPr>
          <w:rStyle w:val="CS-Italic"/>
        </w:rPr>
        <w:t>Telling a UNIX System What to Do</w:t>
      </w:r>
      <w:r w:rsidR="00C535FA">
        <w:t>,</w:t>
      </w:r>
      <w:r>
        <w:t xml:space="preserve"> where we learn how to work with JSON data using structures. For now, let us discuss regular expressions and pattern matching.</w:t>
      </w:r>
    </w:p>
    <w:p w14:paraId="7B569A33" w14:textId="77777777" w:rsidR="0069004E" w:rsidRPr="002B0E21" w:rsidRDefault="0069004E" w:rsidP="005A7BDD">
      <w:pPr>
        <w:pStyle w:val="HS-Heading1"/>
      </w:pPr>
      <w:r w:rsidRPr="002B0E21">
        <w:t>Regular expressions and pattern matching</w:t>
      </w:r>
    </w:p>
    <w:p w14:paraId="3060CFE9" w14:textId="725FC9FB" w:rsidR="00D777D5" w:rsidRPr="0099640C" w:rsidRDefault="00D777D5" w:rsidP="005A7BDD">
      <w:pPr>
        <w:pStyle w:val="P0-Paragraph"/>
      </w:pPr>
      <w:r w:rsidRPr="0099640C">
        <w:t>You might wonder why we are talking about regular expressions and pattern matching in this chapter. The reason is simple. In a while, you will learn how to store and read CSV data from plain text files, and you should be able to tell whether the data is valid or not.</w:t>
      </w:r>
    </w:p>
    <w:p w14:paraId="44669083" w14:textId="59B49CA8" w:rsidR="0069004E" w:rsidRDefault="0069004E" w:rsidP="005A7BDD">
      <w:pPr>
        <w:pStyle w:val="P0-Paragraph"/>
      </w:pPr>
      <w:r>
        <w:t>Pattern matching is a technique for searching a string for some set of characters</w:t>
      </w:r>
      <w:r w:rsidR="00C535FA">
        <w:t>,</w:t>
      </w:r>
      <w:r>
        <w:t xml:space="preserve"> based on a specific search pattern that is based on regular expressions and grammars.</w:t>
      </w:r>
    </w:p>
    <w:p w14:paraId="2DC2C057" w14:textId="0154158E" w:rsidR="0069004E" w:rsidRDefault="0069004E" w:rsidP="005A7BDD">
      <w:pPr>
        <w:pStyle w:val="P0-Paragraph"/>
      </w:pPr>
      <w:r>
        <w:t xml:space="preserve">A regular expression is a sequence of characters that defines a search pattern. Every regular expression is compiled into a recognizer by building a generalized transition diagram called a finite automaton. A finite automaton can be either deterministic or nondeterministic. Nondeterministic means that more than one transition out of a state can be possible for the same input. A recognizer is a program that takes a string </w:t>
      </w:r>
      <w:r w:rsidRPr="005A7BDD">
        <w:rPr>
          <w:rStyle w:val="CS-InlineCode"/>
        </w:rPr>
        <w:t>x</w:t>
      </w:r>
      <w:r>
        <w:t xml:space="preserve"> as input and </w:t>
      </w:r>
      <w:r w:rsidR="007516AC">
        <w:t>can</w:t>
      </w:r>
      <w:r>
        <w:t xml:space="preserve"> tell whether </w:t>
      </w:r>
      <w:r w:rsidRPr="005A7BDD">
        <w:rPr>
          <w:rStyle w:val="CS-InlineCode"/>
        </w:rPr>
        <w:t>x</w:t>
      </w:r>
      <w:r>
        <w:t xml:space="preserve"> is a sentence of a given language</w:t>
      </w:r>
      <w:r w:rsidR="00C45E6C">
        <w:t xml:space="preserve"> or not</w:t>
      </w:r>
      <w:r>
        <w:t>.</w:t>
      </w:r>
    </w:p>
    <w:p w14:paraId="23599FC6" w14:textId="18971473" w:rsidR="0069004E" w:rsidRDefault="0069004E" w:rsidP="005A7BDD">
      <w:pPr>
        <w:pStyle w:val="P0-Paragraph"/>
      </w:pPr>
      <w:r>
        <w:lastRenderedPageBreak/>
        <w:t xml:space="preserve">A grammar is a set of production rules for strings in a formal language—the production rules describe how to create strings from the alphabet of the language </w:t>
      </w:r>
      <w:r w:rsidR="00216D9E">
        <w:t xml:space="preserve">which </w:t>
      </w:r>
      <w:r>
        <w:t>are valid according to the syntax of the language. A grammar does not describe the meaning of a string or what can be done with it in whatever context—it only describes its form. What is important here is to realize that grammars are at the heart of regular expressions because</w:t>
      </w:r>
      <w:r w:rsidR="006F19A4">
        <w:t>,</w:t>
      </w:r>
      <w:r>
        <w:t xml:space="preserve"> without a grammar, you cannot define </w:t>
      </w:r>
      <w:r w:rsidR="00490040">
        <w:t>and therefore</w:t>
      </w:r>
      <w:r>
        <w:t xml:space="preserve"> use a regular expression.</w:t>
      </w:r>
    </w:p>
    <w:p w14:paraId="09D69F90" w14:textId="60571080" w:rsidR="006D4F64" w:rsidRPr="002B0E21" w:rsidRDefault="006D4F64" w:rsidP="005A7BDD">
      <w:pPr>
        <w:pStyle w:val="HS-Heading2"/>
      </w:pPr>
      <w:r w:rsidRPr="002B0E21">
        <w:t xml:space="preserve">About </w:t>
      </w:r>
      <w:proofErr w:type="spellStart"/>
      <w:r w:rsidRPr="002B0E21">
        <w:t>regexp.Compile</w:t>
      </w:r>
      <w:proofErr w:type="spellEnd"/>
      <w:r w:rsidRPr="002B0E21">
        <w:t xml:space="preserve"> and </w:t>
      </w:r>
      <w:proofErr w:type="spellStart"/>
      <w:r w:rsidRPr="002B0E21">
        <w:t>regexp.MustCompile</w:t>
      </w:r>
      <w:proofErr w:type="spellEnd"/>
    </w:p>
    <w:p w14:paraId="23D3FEEC" w14:textId="12E97C60" w:rsidR="009912A6" w:rsidRDefault="009912A6" w:rsidP="005A7BDD">
      <w:pPr>
        <w:pStyle w:val="P0-Paragraph"/>
      </w:pPr>
      <w:r>
        <w:t xml:space="preserve">The Go package responsible for defining regular expressions and performing pattern matching is called </w:t>
      </w:r>
      <w:proofErr w:type="spellStart"/>
      <w:r w:rsidRPr="005A7BDD">
        <w:rPr>
          <w:rStyle w:val="CS-InlineCode"/>
        </w:rPr>
        <w:t>regexp</w:t>
      </w:r>
      <w:proofErr w:type="spellEnd"/>
      <w:r>
        <w:t>. Inside that package exist</w:t>
      </w:r>
      <w:r w:rsidR="006F19A4">
        <w:t>s</w:t>
      </w:r>
      <w:r>
        <w:t xml:space="preserve"> </w:t>
      </w:r>
      <w:proofErr w:type="spellStart"/>
      <w:r w:rsidRPr="005A7BDD">
        <w:rPr>
          <w:rStyle w:val="CS-InlineCode"/>
        </w:rPr>
        <w:t>regexp.Compile</w:t>
      </w:r>
      <w:proofErr w:type="spellEnd"/>
      <w:r w:rsidRPr="005A7BDD">
        <w:rPr>
          <w:rStyle w:val="CS-InlineCode"/>
        </w:rPr>
        <w:t>()</w:t>
      </w:r>
      <w:r w:rsidRPr="009912A6">
        <w:t xml:space="preserve"> and </w:t>
      </w:r>
      <w:proofErr w:type="spellStart"/>
      <w:r w:rsidRPr="005A7BDD">
        <w:rPr>
          <w:rStyle w:val="CS-InlineCode"/>
        </w:rPr>
        <w:t>regexp.MustCompile</w:t>
      </w:r>
      <w:proofErr w:type="spellEnd"/>
      <w:r w:rsidRPr="005A7BDD">
        <w:rPr>
          <w:rStyle w:val="CS-InlineCode"/>
        </w:rPr>
        <w:t>()</w:t>
      </w:r>
      <w:r w:rsidR="006F19A4">
        <w:t xml:space="preserve">, which </w:t>
      </w:r>
      <w:r w:rsidR="004D73C7">
        <w:t>have similar capabilities.</w:t>
      </w:r>
    </w:p>
    <w:p w14:paraId="5839EF91" w14:textId="7D7598B8" w:rsidR="00DC70C9" w:rsidRDefault="00A7537F" w:rsidP="005A7BDD">
      <w:pPr>
        <w:pStyle w:val="P0-Paragraph"/>
      </w:pPr>
      <w:r>
        <w:t>Both</w:t>
      </w:r>
      <w:r w:rsidR="006F19A4">
        <w:t xml:space="preserve"> the</w:t>
      </w:r>
      <w:r>
        <w:t xml:space="preserve"> </w:t>
      </w:r>
      <w:proofErr w:type="spellStart"/>
      <w:r w:rsidR="00DC70C9" w:rsidRPr="005A7BDD">
        <w:rPr>
          <w:rStyle w:val="CS-InlineCode"/>
        </w:rPr>
        <w:t>regexp.MustCompile</w:t>
      </w:r>
      <w:proofErr w:type="spellEnd"/>
      <w:r w:rsidR="00DC70C9" w:rsidRPr="005A7BDD">
        <w:rPr>
          <w:rStyle w:val="CS-InlineCode"/>
        </w:rPr>
        <w:t>()</w:t>
      </w:r>
      <w:r w:rsidR="00DC70C9">
        <w:t xml:space="preserve"> </w:t>
      </w:r>
      <w:r>
        <w:t xml:space="preserve">and </w:t>
      </w:r>
      <w:proofErr w:type="spellStart"/>
      <w:r w:rsidRPr="005A7BDD">
        <w:rPr>
          <w:rStyle w:val="CS-InlineCode"/>
        </w:rPr>
        <w:t>regexp.Compile</w:t>
      </w:r>
      <w:proofErr w:type="spellEnd"/>
      <w:r w:rsidRPr="005A7BDD">
        <w:rPr>
          <w:rStyle w:val="CS-InlineCode"/>
        </w:rPr>
        <w:t>()</w:t>
      </w:r>
      <w:r>
        <w:t xml:space="preserve"> </w:t>
      </w:r>
      <w:r w:rsidR="00DC70C9">
        <w:t>function</w:t>
      </w:r>
      <w:r>
        <w:t>s</w:t>
      </w:r>
      <w:r w:rsidR="00DC70C9">
        <w:t xml:space="preserve"> parse the given regular expression and return a</w:t>
      </w:r>
      <w:r>
        <w:t xml:space="preserve"> pointer to a</w:t>
      </w:r>
      <w:r w:rsidR="00DC70C9">
        <w:t xml:space="preserve"> </w:t>
      </w:r>
      <w:proofErr w:type="spellStart"/>
      <w:r w:rsidR="00DC70C9" w:rsidRPr="005A7BDD">
        <w:rPr>
          <w:rStyle w:val="CS-InlineCode"/>
        </w:rPr>
        <w:t>regexp.Regexp</w:t>
      </w:r>
      <w:proofErr w:type="spellEnd"/>
      <w:r w:rsidR="00DC70C9">
        <w:t xml:space="preserve"> variable that can be used for matching—</w:t>
      </w:r>
      <w:proofErr w:type="spellStart"/>
      <w:r w:rsidR="00DC70C9" w:rsidRPr="005A7BDD">
        <w:rPr>
          <w:rStyle w:val="CS-InlineCode"/>
        </w:rPr>
        <w:t>regexp.Regexp</w:t>
      </w:r>
      <w:proofErr w:type="spellEnd"/>
      <w:r w:rsidR="00DC70C9">
        <w:t xml:space="preserve"> is the representation of a compiled regular expression.</w:t>
      </w:r>
      <w:r w:rsidR="00705D4B">
        <w:t xml:space="preserve"> </w:t>
      </w:r>
      <w:r w:rsidR="00DC70C9">
        <w:t xml:space="preserve">The </w:t>
      </w:r>
      <w:proofErr w:type="spellStart"/>
      <w:r w:rsidR="00DC70C9" w:rsidRPr="005A7BDD">
        <w:rPr>
          <w:rStyle w:val="CS-InlineCode"/>
        </w:rPr>
        <w:t>re.Match</w:t>
      </w:r>
      <w:proofErr w:type="spellEnd"/>
      <w:r w:rsidR="00DC70C9" w:rsidRPr="005A7BDD">
        <w:rPr>
          <w:rStyle w:val="CS-InlineCode"/>
        </w:rPr>
        <w:t>()</w:t>
      </w:r>
      <w:r w:rsidR="00DC70C9">
        <w:t xml:space="preserve"> method returns </w:t>
      </w:r>
      <w:r w:rsidR="00DC70C9" w:rsidRPr="005A7BDD">
        <w:rPr>
          <w:rStyle w:val="CS-InlineCode"/>
        </w:rPr>
        <w:t>true</w:t>
      </w:r>
      <w:r w:rsidR="00DC70C9">
        <w:t xml:space="preserve"> if the given byte slice matches the </w:t>
      </w:r>
      <w:r w:rsidR="00DC70C9" w:rsidRPr="005A7BDD">
        <w:rPr>
          <w:rStyle w:val="CS-InlineCode"/>
        </w:rPr>
        <w:t>re</w:t>
      </w:r>
      <w:r w:rsidR="00DC70C9">
        <w:t xml:space="preserve"> regular expression, which is a </w:t>
      </w:r>
      <w:proofErr w:type="spellStart"/>
      <w:r w:rsidR="00DC70C9" w:rsidRPr="005A7BDD">
        <w:rPr>
          <w:rStyle w:val="CS-InlineCode"/>
        </w:rPr>
        <w:t>regexp.Regexp</w:t>
      </w:r>
      <w:proofErr w:type="spellEnd"/>
      <w:r w:rsidR="00DC70C9">
        <w:t xml:space="preserve"> variable, and </w:t>
      </w:r>
      <w:r w:rsidR="00DC70C9" w:rsidRPr="005A7BDD">
        <w:rPr>
          <w:rStyle w:val="CS-InlineCode"/>
        </w:rPr>
        <w:t>false</w:t>
      </w:r>
      <w:r w:rsidR="00DC70C9">
        <w:t xml:space="preserve"> otherwise.</w:t>
      </w:r>
    </w:p>
    <w:p w14:paraId="2715879E" w14:textId="434EA045" w:rsidR="00224CDC" w:rsidRDefault="00141E38" w:rsidP="005A7BDD">
      <w:pPr>
        <w:pStyle w:val="P0-Paragraph"/>
      </w:pPr>
      <w:r>
        <w:t xml:space="preserve">The main and crucial difference between </w:t>
      </w:r>
      <w:proofErr w:type="spellStart"/>
      <w:r w:rsidRPr="005A7BDD">
        <w:rPr>
          <w:rStyle w:val="CS-InlineCode"/>
        </w:rPr>
        <w:t>regexp.Compile</w:t>
      </w:r>
      <w:proofErr w:type="spellEnd"/>
      <w:r w:rsidRPr="005A7BDD">
        <w:rPr>
          <w:rStyle w:val="CS-InlineCode"/>
        </w:rPr>
        <w:t>()</w:t>
      </w:r>
      <w:r w:rsidRPr="009912A6">
        <w:t xml:space="preserve"> and </w:t>
      </w:r>
      <w:proofErr w:type="spellStart"/>
      <w:r w:rsidRPr="005A7BDD">
        <w:rPr>
          <w:rStyle w:val="CS-InlineCode"/>
        </w:rPr>
        <w:t>regexp.MustCompile</w:t>
      </w:r>
      <w:proofErr w:type="spellEnd"/>
      <w:r w:rsidRPr="005A7BDD">
        <w:rPr>
          <w:rStyle w:val="CS-InlineCode"/>
        </w:rPr>
        <w:t>()</w:t>
      </w:r>
      <w:r>
        <w:t xml:space="preserve"> is</w:t>
      </w:r>
      <w:r w:rsidR="0044491E">
        <w:t xml:space="preserve"> </w:t>
      </w:r>
      <w:r w:rsidR="00F752F6">
        <w:t xml:space="preserve">that </w:t>
      </w:r>
      <w:r w:rsidR="0044491E">
        <w:t xml:space="preserve">the former returns a </w:t>
      </w:r>
      <w:r w:rsidR="0044491E" w:rsidRPr="005A7BDD">
        <w:rPr>
          <w:rStyle w:val="CS-InlineCode"/>
        </w:rPr>
        <w:t>*</w:t>
      </w:r>
      <w:proofErr w:type="spellStart"/>
      <w:r w:rsidR="0044491E" w:rsidRPr="005A7BDD">
        <w:rPr>
          <w:rStyle w:val="CS-InlineCode"/>
        </w:rPr>
        <w:t>regexp.Regexp</w:t>
      </w:r>
      <w:proofErr w:type="spellEnd"/>
      <w:r w:rsidR="0044491E">
        <w:t xml:space="preserve"> </w:t>
      </w:r>
      <w:r w:rsidR="0004080F">
        <w:t xml:space="preserve">pointer </w:t>
      </w:r>
      <w:r w:rsidR="0044491E">
        <w:t xml:space="preserve">and an </w:t>
      </w:r>
      <w:r w:rsidR="0044491E" w:rsidRPr="005A7BDD">
        <w:rPr>
          <w:rStyle w:val="CS-InlineCode"/>
        </w:rPr>
        <w:t>error</w:t>
      </w:r>
      <w:r w:rsidR="0004080F">
        <w:t xml:space="preserve"> variable</w:t>
      </w:r>
      <w:r w:rsidR="0044491E">
        <w:t xml:space="preserve">, whereas the latter returns a </w:t>
      </w:r>
      <w:r w:rsidR="0044491E" w:rsidRPr="005A7BDD">
        <w:rPr>
          <w:rStyle w:val="CS-InlineCode"/>
        </w:rPr>
        <w:t>*</w:t>
      </w:r>
      <w:proofErr w:type="spellStart"/>
      <w:r w:rsidR="0044491E" w:rsidRPr="005A7BDD">
        <w:rPr>
          <w:rStyle w:val="CS-InlineCode"/>
        </w:rPr>
        <w:t>regexp.Regexp</w:t>
      </w:r>
      <w:proofErr w:type="spellEnd"/>
      <w:r w:rsidR="0004080F">
        <w:t xml:space="preserve"> pointer only. As a result, </w:t>
      </w:r>
      <w:r w:rsidR="00DE1A87">
        <w:t>if there is</w:t>
      </w:r>
      <w:r w:rsidR="0004080F">
        <w:t xml:space="preserve"> some kind of error</w:t>
      </w:r>
      <w:r w:rsidR="00246180">
        <w:t xml:space="preserve"> </w:t>
      </w:r>
      <w:r w:rsidR="00DE1A87">
        <w:t xml:space="preserve">in </w:t>
      </w:r>
      <w:r w:rsidR="00246180">
        <w:t>the parsing of the regular expression</w:t>
      </w:r>
      <w:r w:rsidR="0004080F">
        <w:t>,</w:t>
      </w:r>
      <w:r w:rsidR="004623D6">
        <w:t xml:space="preserve"> </w:t>
      </w:r>
      <w:proofErr w:type="spellStart"/>
      <w:r w:rsidR="004623D6" w:rsidRPr="005A7BDD">
        <w:rPr>
          <w:rStyle w:val="CS-InlineCode"/>
        </w:rPr>
        <w:t>regexp.MustCompile</w:t>
      </w:r>
      <w:proofErr w:type="spellEnd"/>
      <w:r w:rsidR="004623D6" w:rsidRPr="005A7BDD">
        <w:rPr>
          <w:rStyle w:val="CS-InlineCode"/>
        </w:rPr>
        <w:t>()</w:t>
      </w:r>
      <w:r w:rsidR="0004080F">
        <w:t xml:space="preserve"> </w:t>
      </w:r>
      <w:r w:rsidR="004623D6">
        <w:t>is going to panic and therefore crash your program!</w:t>
      </w:r>
    </w:p>
    <w:p w14:paraId="7A791F7C" w14:textId="4AFFCDA5" w:rsidR="00141E38" w:rsidRDefault="00705D4B" w:rsidP="005A7BDD">
      <w:pPr>
        <w:pStyle w:val="P0-Paragraph"/>
      </w:pPr>
      <w:r>
        <w:lastRenderedPageBreak/>
        <w:t xml:space="preserve">However, </w:t>
      </w:r>
      <w:proofErr w:type="spellStart"/>
      <w:r w:rsidRPr="005A7BDD">
        <w:rPr>
          <w:rStyle w:val="CS-InlineCode"/>
        </w:rPr>
        <w:t>regexp.MustCompile</w:t>
      </w:r>
      <w:proofErr w:type="spellEnd"/>
      <w:r w:rsidRPr="005A7BDD">
        <w:rPr>
          <w:rStyle w:val="CS-InlineCode"/>
        </w:rPr>
        <w:t>()</w:t>
      </w:r>
      <w:r>
        <w:t xml:space="preserve"> panicking is not necessarily a bad thing because if a regular expression cannot be parsed, you will know that your expression is invalid early in the process.</w:t>
      </w:r>
      <w:r w:rsidR="00984EAB">
        <w:t xml:space="preserve"> At the end of the day, it is the developer that decides the overall policy regarding regular expression</w:t>
      </w:r>
      <w:r w:rsidR="00224CDC">
        <w:t xml:space="preserve"> parsing</w:t>
      </w:r>
      <w:r w:rsidR="00984EAB">
        <w:t>.</w:t>
      </w:r>
    </w:p>
    <w:p w14:paraId="4CEA0B19" w14:textId="4C9651AA" w:rsidR="00BD790A" w:rsidRDefault="00D15C84" w:rsidP="005A7BDD">
      <w:pPr>
        <w:pStyle w:val="P0-Paragraph"/>
      </w:pPr>
      <w:r w:rsidRPr="0099640C">
        <w:t xml:space="preserve">There are times </w:t>
      </w:r>
      <w:r w:rsidR="000E2152">
        <w:t>when</w:t>
      </w:r>
      <w:r w:rsidR="000E2152" w:rsidRPr="0099640C">
        <w:t xml:space="preserve"> </w:t>
      </w:r>
      <w:r w:rsidR="000E2152">
        <w:t xml:space="preserve">we </w:t>
      </w:r>
      <w:r w:rsidRPr="0099640C">
        <w:t xml:space="preserve">want to find only those matches for a pattern that are followed or preceded by another given pattern. These kinds of operations are called lookahead and lookbehind, respectively. Go offers no support for either lookahead or lookbehind and will </w:t>
      </w:r>
      <w:r w:rsidR="000E2152">
        <w:t>throw</w:t>
      </w:r>
      <w:r w:rsidR="000E2152" w:rsidRPr="0099640C">
        <w:t xml:space="preserve"> </w:t>
      </w:r>
      <w:r w:rsidRPr="0099640C">
        <w:t xml:space="preserve">an error message when used. The general syntax of lookahead is </w:t>
      </w:r>
      <w:r w:rsidRPr="005A7BDD">
        <w:rPr>
          <w:rStyle w:val="CS-InlineCode"/>
        </w:rPr>
        <w:t>X(?=Y)</w:t>
      </w:r>
      <w:r w:rsidRPr="0099640C">
        <w:t>, which means</w:t>
      </w:r>
      <w:r w:rsidR="003F397A">
        <w:t>,</w:t>
      </w:r>
      <w:r w:rsidRPr="0099640C">
        <w:t xml:space="preserve"> match </w:t>
      </w:r>
      <w:r w:rsidRPr="005A7BDD">
        <w:rPr>
          <w:rStyle w:val="CS-InlineCode"/>
        </w:rPr>
        <w:t>X</w:t>
      </w:r>
      <w:r w:rsidRPr="0099640C">
        <w:t xml:space="preserve"> only if it is followed by </w:t>
      </w:r>
      <w:r w:rsidRPr="005A7BDD">
        <w:rPr>
          <w:rStyle w:val="CS-InlineCode"/>
        </w:rPr>
        <w:t>Y</w:t>
      </w:r>
      <w:r w:rsidRPr="0099640C">
        <w:t>.</w:t>
      </w:r>
      <w:r w:rsidR="003F397A">
        <w:t xml:space="preserve"> </w:t>
      </w:r>
      <w:r w:rsidR="00126690">
        <w:t>The difference between</w:t>
      </w:r>
      <w:r w:rsidR="007376FF">
        <w:t xml:space="preserve"> </w:t>
      </w:r>
      <w:proofErr w:type="spellStart"/>
      <w:r w:rsidR="007376FF" w:rsidRPr="005A7BDD">
        <w:rPr>
          <w:rStyle w:val="CS-InlineCode"/>
        </w:rPr>
        <w:t>regexp.Compile</w:t>
      </w:r>
      <w:proofErr w:type="spellEnd"/>
      <w:r w:rsidR="007376FF" w:rsidRPr="005A7BDD">
        <w:rPr>
          <w:rStyle w:val="CS-InlineCode"/>
        </w:rPr>
        <w:t>()</w:t>
      </w:r>
      <w:r w:rsidR="007376FF" w:rsidRPr="009912A6">
        <w:t xml:space="preserve"> and </w:t>
      </w:r>
      <w:proofErr w:type="spellStart"/>
      <w:r w:rsidR="007376FF" w:rsidRPr="005A7BDD">
        <w:rPr>
          <w:rStyle w:val="CS-InlineCode"/>
        </w:rPr>
        <w:t>regexp.MustCompile</w:t>
      </w:r>
      <w:proofErr w:type="spellEnd"/>
      <w:r w:rsidR="007376FF" w:rsidRPr="005A7BDD">
        <w:rPr>
          <w:rStyle w:val="CS-InlineCode"/>
        </w:rPr>
        <w:t>()</w:t>
      </w:r>
      <w:r w:rsidR="00126690">
        <w:t xml:space="preserve"> is illustrated in</w:t>
      </w:r>
      <w:r w:rsidR="00EF6C55">
        <w:t xml:space="preserve"> the </w:t>
      </w:r>
      <w:r w:rsidR="00EF6C55" w:rsidRPr="005A7BDD">
        <w:rPr>
          <w:rStyle w:val="CS-InlineCode"/>
        </w:rPr>
        <w:t>main()</w:t>
      </w:r>
      <w:r w:rsidR="00EF6C55">
        <w:t xml:space="preserve"> function of</w:t>
      </w:r>
      <w:r w:rsidR="00126690">
        <w:t xml:space="preserve"> </w:t>
      </w:r>
      <w:proofErr w:type="spellStart"/>
      <w:r w:rsidR="00126690" w:rsidRPr="005A7BDD">
        <w:rPr>
          <w:rStyle w:val="CS-InlineCode"/>
        </w:rPr>
        <w:t>diffRegExp.go</w:t>
      </w:r>
      <w:proofErr w:type="spellEnd"/>
      <w:r w:rsidR="00BD790A">
        <w:t>, which is going to be presented in two parts</w:t>
      </w:r>
      <w:r w:rsidR="005948BD">
        <w:t>.</w:t>
      </w:r>
    </w:p>
    <w:p w14:paraId="1A615AC9" w14:textId="77777777" w:rsidR="00A4470E" w:rsidRDefault="00A4470E" w:rsidP="005A7BDD">
      <w:pPr>
        <w:pStyle w:val="C0-CodeBlock"/>
        <w:divId w:val="428938354"/>
      </w:pPr>
      <w:proofErr w:type="spellStart"/>
      <w:r>
        <w:rPr>
          <w:rStyle w:val="hljs-keyword"/>
        </w:rPr>
        <w:t>func</w:t>
      </w:r>
      <w:proofErr w:type="spellEnd"/>
      <w:r>
        <w:rPr>
          <w:rStyle w:val="hljs-function"/>
        </w:rPr>
        <w:t xml:space="preserve"> </w:t>
      </w:r>
      <w:r>
        <w:rPr>
          <w:rStyle w:val="hljs-title"/>
        </w:rPr>
        <w:t>main</w:t>
      </w:r>
      <w:r>
        <w:rPr>
          <w:rStyle w:val="hljs-params"/>
        </w:rPr>
        <w:t>()</w:t>
      </w:r>
      <w:r>
        <w:t xml:space="preserve"> {</w:t>
      </w:r>
    </w:p>
    <w:p w14:paraId="23E4A0F8" w14:textId="77777777" w:rsidR="00A4470E" w:rsidRDefault="00A4470E" w:rsidP="005A7BDD">
      <w:pPr>
        <w:pStyle w:val="C0-CodeBlock"/>
        <w:divId w:val="428938354"/>
      </w:pPr>
      <w:r>
        <w:t xml:space="preserve">    </w:t>
      </w:r>
      <w:r>
        <w:rPr>
          <w:rStyle w:val="hljs-comment"/>
        </w:rPr>
        <w:t>// This is a raw string literal</w:t>
      </w:r>
    </w:p>
    <w:p w14:paraId="15001CAB" w14:textId="77777777" w:rsidR="00A4470E" w:rsidRDefault="00A4470E" w:rsidP="005A7BDD">
      <w:pPr>
        <w:pStyle w:val="C0-CodeBlock"/>
        <w:divId w:val="428938354"/>
      </w:pPr>
      <w:r>
        <w:t xml:space="preserve">    </w:t>
      </w:r>
      <w:r>
        <w:rPr>
          <w:rStyle w:val="hljs-keyword"/>
        </w:rPr>
        <w:t>var</w:t>
      </w:r>
      <w:r>
        <w:t xml:space="preserve"> re </w:t>
      </w:r>
      <w:r>
        <w:rPr>
          <w:rStyle w:val="hljs-type"/>
        </w:rPr>
        <w:t>string</w:t>
      </w:r>
      <w:r>
        <w:t xml:space="preserve"> = </w:t>
      </w:r>
      <w:r>
        <w:rPr>
          <w:rStyle w:val="hljs-string"/>
        </w:rPr>
        <w:t>`^.*(?=.{7,})(?=.*\d)$`</w:t>
      </w:r>
    </w:p>
    <w:p w14:paraId="68BE2A14" w14:textId="23EE664D" w:rsidR="00BD790A" w:rsidRDefault="00BD790A" w:rsidP="005A7BDD">
      <w:pPr>
        <w:pStyle w:val="P0-Paragraph"/>
      </w:pPr>
      <w:r>
        <w:t>What is wrong with that particular regular expression?</w:t>
      </w:r>
      <w:r w:rsidR="00635CAF">
        <w:t xml:space="preserve"> The problem is that it is using </w:t>
      </w:r>
      <w:r w:rsidR="00635CAF" w:rsidRPr="00635CAF">
        <w:t>lookahead</w:t>
      </w:r>
      <w:r w:rsidR="00635CAF">
        <w:t>, which is not supported</w:t>
      </w:r>
      <w:r w:rsidR="003E3E77">
        <w:t xml:space="preserve"> in Go.</w:t>
      </w:r>
    </w:p>
    <w:p w14:paraId="46647DEC" w14:textId="3DC7BF2C" w:rsidR="00BD790A" w:rsidRDefault="00BD790A" w:rsidP="005A7BDD">
      <w:pPr>
        <w:pStyle w:val="P0-Paragraph"/>
      </w:pPr>
      <w:r>
        <w:t>The second part is next:</w:t>
      </w:r>
    </w:p>
    <w:p w14:paraId="6DC23E33" w14:textId="77777777" w:rsidR="00F8013B" w:rsidRDefault="00F8013B" w:rsidP="005A7BDD">
      <w:pPr>
        <w:pStyle w:val="C0-CodeBlock"/>
        <w:divId w:val="675495353"/>
      </w:pPr>
      <w:r>
        <w:t xml:space="preserve">    </w:t>
      </w:r>
      <w:proofErr w:type="spellStart"/>
      <w:r>
        <w:t>exp1</w:t>
      </w:r>
      <w:proofErr w:type="spellEnd"/>
      <w:r>
        <w:t xml:space="preserve">, err := </w:t>
      </w:r>
      <w:proofErr w:type="spellStart"/>
      <w:r>
        <w:t>regexp.Compile</w:t>
      </w:r>
      <w:proofErr w:type="spellEnd"/>
      <w:r>
        <w:t>(re)</w:t>
      </w:r>
    </w:p>
    <w:p w14:paraId="4FD91A2B" w14:textId="77777777" w:rsidR="00F8013B" w:rsidRDefault="00F8013B" w:rsidP="005A7BDD">
      <w:pPr>
        <w:pStyle w:val="C0-CodeBlock"/>
        <w:divId w:val="675495353"/>
      </w:pPr>
      <w:r>
        <w:t xml:space="preserve">    </w:t>
      </w:r>
      <w:r>
        <w:rPr>
          <w:rStyle w:val="hljs-keyword"/>
        </w:rPr>
        <w:t>if</w:t>
      </w:r>
      <w:r>
        <w:t xml:space="preserve"> err != </w:t>
      </w:r>
      <w:r>
        <w:rPr>
          <w:rStyle w:val="hljs-literal"/>
        </w:rPr>
        <w:t>nil</w:t>
      </w:r>
      <w:r>
        <w:t xml:space="preserve"> {</w:t>
      </w:r>
    </w:p>
    <w:p w14:paraId="56CDD656" w14:textId="77777777" w:rsidR="00F8013B" w:rsidRDefault="00F8013B" w:rsidP="005A7BDD">
      <w:pPr>
        <w:pStyle w:val="C0-CodeBlock"/>
        <w:divId w:val="675495353"/>
      </w:pPr>
      <w:r>
        <w:t xml:space="preserve">        </w:t>
      </w:r>
      <w:proofErr w:type="spellStart"/>
      <w:r>
        <w:t>fmt.Println</w:t>
      </w:r>
      <w:proofErr w:type="spellEnd"/>
      <w:r>
        <w:t>(</w:t>
      </w:r>
      <w:r>
        <w:rPr>
          <w:rStyle w:val="hljs-string"/>
        </w:rPr>
        <w:t>"Error:"</w:t>
      </w:r>
      <w:r>
        <w:t>, err)</w:t>
      </w:r>
    </w:p>
    <w:p w14:paraId="31A47E9B" w14:textId="77777777" w:rsidR="00F8013B" w:rsidRDefault="00F8013B" w:rsidP="005A7BDD">
      <w:pPr>
        <w:pStyle w:val="C0-CodeBlock"/>
        <w:divId w:val="675495353"/>
      </w:pPr>
      <w:r>
        <w:t xml:space="preserve">    }</w:t>
      </w:r>
    </w:p>
    <w:p w14:paraId="0E99C03A" w14:textId="77777777" w:rsidR="00F8013B" w:rsidRDefault="00F8013B" w:rsidP="005A7BDD">
      <w:pPr>
        <w:pStyle w:val="C0-CodeBlock"/>
        <w:divId w:val="675495353"/>
      </w:pPr>
      <w:r>
        <w:t xml:space="preserve">    </w:t>
      </w:r>
      <w:proofErr w:type="spellStart"/>
      <w:r>
        <w:t>fmt.Println</w:t>
      </w:r>
      <w:proofErr w:type="spellEnd"/>
      <w:r>
        <w:t>(</w:t>
      </w:r>
      <w:r>
        <w:rPr>
          <w:rStyle w:val="hljs-string"/>
        </w:rPr>
        <w:t>"</w:t>
      </w:r>
      <w:proofErr w:type="spellStart"/>
      <w:r>
        <w:rPr>
          <w:rStyle w:val="hljs-string"/>
        </w:rPr>
        <w:t>RegExp</w:t>
      </w:r>
      <w:proofErr w:type="spellEnd"/>
      <w:r>
        <w:rPr>
          <w:rStyle w:val="hljs-string"/>
        </w:rPr>
        <w:t>:"</w:t>
      </w:r>
      <w:r>
        <w:t xml:space="preserve">, </w:t>
      </w:r>
      <w:proofErr w:type="spellStart"/>
      <w:r>
        <w:t>exp1</w:t>
      </w:r>
      <w:proofErr w:type="spellEnd"/>
      <w:r>
        <w:t>)</w:t>
      </w:r>
    </w:p>
    <w:p w14:paraId="3B702239" w14:textId="77777777" w:rsidR="00F8013B" w:rsidRDefault="00F8013B" w:rsidP="005A7BDD">
      <w:pPr>
        <w:pStyle w:val="C0-CodeBlock"/>
        <w:divId w:val="675495353"/>
      </w:pPr>
    </w:p>
    <w:p w14:paraId="57DDC48A" w14:textId="77777777" w:rsidR="00F8013B" w:rsidRDefault="00F8013B" w:rsidP="005A7BDD">
      <w:pPr>
        <w:pStyle w:val="C0-CodeBlock"/>
        <w:divId w:val="675495353"/>
      </w:pPr>
      <w:r>
        <w:lastRenderedPageBreak/>
        <w:t xml:space="preserve">    </w:t>
      </w:r>
      <w:proofErr w:type="spellStart"/>
      <w:r>
        <w:t>exp2</w:t>
      </w:r>
      <w:proofErr w:type="spellEnd"/>
      <w:r>
        <w:t xml:space="preserve"> := </w:t>
      </w:r>
      <w:proofErr w:type="spellStart"/>
      <w:r>
        <w:t>regexp.MustCompile</w:t>
      </w:r>
      <w:proofErr w:type="spellEnd"/>
      <w:r>
        <w:t>(re)</w:t>
      </w:r>
    </w:p>
    <w:p w14:paraId="71C9C82F" w14:textId="77777777" w:rsidR="00F8013B" w:rsidRDefault="00F8013B" w:rsidP="005A7BDD">
      <w:pPr>
        <w:pStyle w:val="C0-CodeBlock"/>
        <w:divId w:val="675495353"/>
      </w:pPr>
      <w:r>
        <w:t xml:space="preserve">    </w:t>
      </w:r>
      <w:proofErr w:type="spellStart"/>
      <w:r>
        <w:t>fmt.Println</w:t>
      </w:r>
      <w:proofErr w:type="spellEnd"/>
      <w:r>
        <w:t>(</w:t>
      </w:r>
      <w:proofErr w:type="spellStart"/>
      <w:r>
        <w:t>exp2</w:t>
      </w:r>
      <w:proofErr w:type="spellEnd"/>
      <w:r>
        <w:t>)</w:t>
      </w:r>
    </w:p>
    <w:p w14:paraId="65119C0C" w14:textId="77777777" w:rsidR="00F8013B" w:rsidRDefault="00F8013B" w:rsidP="005A7BDD">
      <w:pPr>
        <w:pStyle w:val="C0-CodeBlock"/>
        <w:divId w:val="675495353"/>
      </w:pPr>
      <w:r>
        <w:t>}</w:t>
      </w:r>
    </w:p>
    <w:p w14:paraId="082DEC08" w14:textId="53407744" w:rsidR="00126690" w:rsidRDefault="006D3FA9" w:rsidP="005A7BDD">
      <w:pPr>
        <w:pStyle w:val="P0-Paragraph"/>
      </w:pPr>
      <w:r>
        <w:t xml:space="preserve">In this second </w:t>
      </w:r>
      <w:r w:rsidR="00DA28DA">
        <w:t xml:space="preserve">code segment, the use of </w:t>
      </w:r>
      <w:proofErr w:type="spellStart"/>
      <w:r w:rsidR="00DA28DA" w:rsidRPr="005A7BDD">
        <w:rPr>
          <w:rStyle w:val="CS-InlineCode"/>
        </w:rPr>
        <w:t>regexp.Compile</w:t>
      </w:r>
      <w:proofErr w:type="spellEnd"/>
      <w:r w:rsidR="00DA28DA" w:rsidRPr="005A7BDD">
        <w:rPr>
          <w:rStyle w:val="CS-InlineCode"/>
        </w:rPr>
        <w:t>()</w:t>
      </w:r>
      <w:r w:rsidR="00DA28DA" w:rsidRPr="009912A6">
        <w:t xml:space="preserve"> and </w:t>
      </w:r>
      <w:proofErr w:type="spellStart"/>
      <w:r w:rsidR="00DA28DA" w:rsidRPr="005A7BDD">
        <w:rPr>
          <w:rStyle w:val="CS-InlineCode"/>
        </w:rPr>
        <w:t>regexp.MustCompile</w:t>
      </w:r>
      <w:proofErr w:type="spellEnd"/>
      <w:r w:rsidR="00DA28DA" w:rsidRPr="005A7BDD">
        <w:rPr>
          <w:rStyle w:val="CS-InlineCode"/>
        </w:rPr>
        <w:t>()</w:t>
      </w:r>
      <w:r w:rsidR="00DA28DA">
        <w:t xml:space="preserve"> is </w:t>
      </w:r>
      <w:r w:rsidR="00B54978">
        <w:t>illustrated</w:t>
      </w:r>
      <w:r w:rsidR="00DA28DA">
        <w:t>.</w:t>
      </w:r>
    </w:p>
    <w:p w14:paraId="63B8BD28" w14:textId="2455F043" w:rsidR="00EB7F72" w:rsidRDefault="00EB7F72" w:rsidP="005A7BDD">
      <w:pPr>
        <w:pStyle w:val="P0-Paragraph"/>
      </w:pPr>
      <w:r>
        <w:t xml:space="preserve">Running </w:t>
      </w:r>
      <w:proofErr w:type="spellStart"/>
      <w:r w:rsidRPr="005A7BDD">
        <w:rPr>
          <w:rStyle w:val="CS-InlineCode"/>
        </w:rPr>
        <w:t>diffRegExp.go</w:t>
      </w:r>
      <w:proofErr w:type="spellEnd"/>
      <w:r>
        <w:t xml:space="preserve"> produces</w:t>
      </w:r>
      <w:r w:rsidR="00644C06">
        <w:t xml:space="preserve"> the next output:</w:t>
      </w:r>
    </w:p>
    <w:p w14:paraId="1CEB5394" w14:textId="77777777" w:rsidR="00F8013B" w:rsidRDefault="00F8013B" w:rsidP="005A7BDD">
      <w:pPr>
        <w:pStyle w:val="C0-ConsoleBlock"/>
        <w:divId w:val="6836601"/>
      </w:pPr>
      <w:r>
        <w:rPr>
          <w:rStyle w:val="hljs-con-meta"/>
        </w:rPr>
        <w:t xml:space="preserve">$ </w:t>
      </w:r>
      <w:r w:rsidRPr="003E64CC">
        <w:t xml:space="preserve">go run </w:t>
      </w:r>
      <w:proofErr w:type="spellStart"/>
      <w:r w:rsidRPr="003E64CC">
        <w:t>diffRegExp.go</w:t>
      </w:r>
      <w:proofErr w:type="spellEnd"/>
    </w:p>
    <w:p w14:paraId="0AF20D57" w14:textId="77777777" w:rsidR="00F8013B" w:rsidRDefault="00F8013B" w:rsidP="005A7BDD">
      <w:pPr>
        <w:pStyle w:val="C0-ConsoleBlock"/>
        <w:divId w:val="6836601"/>
      </w:pPr>
      <w:r>
        <w:t xml:space="preserve">Error: error parsing </w:t>
      </w:r>
      <w:proofErr w:type="spellStart"/>
      <w:r>
        <w:t>regexp</w:t>
      </w:r>
      <w:proofErr w:type="spellEnd"/>
      <w:r>
        <w:t>: invalid or unsupported Perl syntax: `(?=`</w:t>
      </w:r>
    </w:p>
    <w:p w14:paraId="02F67B68" w14:textId="77777777" w:rsidR="00F8013B" w:rsidRDefault="00F8013B" w:rsidP="005A7BDD">
      <w:pPr>
        <w:pStyle w:val="C0-ConsoleBlock"/>
        <w:divId w:val="6836601"/>
      </w:pPr>
      <w:proofErr w:type="spellStart"/>
      <w:r>
        <w:t>RegExp</w:t>
      </w:r>
      <w:proofErr w:type="spellEnd"/>
      <w:r>
        <w:t>: &lt;nil&gt;</w:t>
      </w:r>
    </w:p>
    <w:p w14:paraId="44E8EC1E" w14:textId="77777777" w:rsidR="00F8013B" w:rsidRDefault="00F8013B" w:rsidP="005A7BDD">
      <w:pPr>
        <w:pStyle w:val="C0-ConsoleBlock"/>
        <w:divId w:val="6836601"/>
      </w:pPr>
      <w:r>
        <w:t xml:space="preserve">panic: </w:t>
      </w:r>
      <w:proofErr w:type="spellStart"/>
      <w:r>
        <w:t>regexp</w:t>
      </w:r>
      <w:proofErr w:type="spellEnd"/>
      <w:r>
        <w:t xml:space="preserve">: Compile(`^.*(?=.{7,})(?=.*\d)$`): error parsing </w:t>
      </w:r>
      <w:proofErr w:type="spellStart"/>
      <w:r>
        <w:t>regexp</w:t>
      </w:r>
      <w:proofErr w:type="spellEnd"/>
      <w:r>
        <w:t>: invalid or unsupported Perl syntax: `(?=`</w:t>
      </w:r>
    </w:p>
    <w:p w14:paraId="36B7229A" w14:textId="77777777" w:rsidR="00F8013B" w:rsidRDefault="00F8013B" w:rsidP="005A7BDD">
      <w:pPr>
        <w:pStyle w:val="C0-ConsoleBlock"/>
        <w:divId w:val="6836601"/>
      </w:pPr>
    </w:p>
    <w:p w14:paraId="2AB74769" w14:textId="77777777" w:rsidR="00F8013B" w:rsidRDefault="00F8013B" w:rsidP="005A7BDD">
      <w:pPr>
        <w:pStyle w:val="C0-ConsoleBlock"/>
        <w:divId w:val="6836601"/>
      </w:pPr>
      <w:r>
        <w:t>goroutine 1 [running]:</w:t>
      </w:r>
    </w:p>
    <w:p w14:paraId="543B5C56" w14:textId="77777777" w:rsidR="00F8013B" w:rsidRDefault="00F8013B" w:rsidP="005A7BDD">
      <w:pPr>
        <w:pStyle w:val="C0-ConsoleBlock"/>
        <w:divId w:val="6836601"/>
      </w:pPr>
      <w:proofErr w:type="spellStart"/>
      <w:r>
        <w:t>regexp.MustCompile</w:t>
      </w:r>
      <w:proofErr w:type="spellEnd"/>
      <w:r>
        <w:t>({</w:t>
      </w:r>
      <w:proofErr w:type="spellStart"/>
      <w:r>
        <w:t>0x100a0c681</w:t>
      </w:r>
      <w:proofErr w:type="spellEnd"/>
      <w:r>
        <w:t xml:space="preserve">, </w:t>
      </w:r>
      <w:proofErr w:type="spellStart"/>
      <w:r>
        <w:t>0x15</w:t>
      </w:r>
      <w:proofErr w:type="spellEnd"/>
      <w:r>
        <w:t>})</w:t>
      </w:r>
    </w:p>
    <w:p w14:paraId="04523D3E" w14:textId="77777777" w:rsidR="00F8013B" w:rsidRDefault="00F8013B" w:rsidP="005A7BDD">
      <w:pPr>
        <w:pStyle w:val="C0-ConsoleBlock"/>
        <w:divId w:val="6836601"/>
      </w:pPr>
      <w:r>
        <w:t xml:space="preserve">    /opt/homebrew/Cellar/go/1.20.6/</w:t>
      </w:r>
      <w:proofErr w:type="spellStart"/>
      <w:r>
        <w:t>libexec</w:t>
      </w:r>
      <w:proofErr w:type="spellEnd"/>
      <w:r>
        <w:t>/</w:t>
      </w:r>
      <w:proofErr w:type="spellStart"/>
      <w:r>
        <w:t>src</w:t>
      </w:r>
      <w:proofErr w:type="spellEnd"/>
      <w:r>
        <w:t>/</w:t>
      </w:r>
      <w:proofErr w:type="spellStart"/>
      <w:r>
        <w:t>regexp</w:t>
      </w:r>
      <w:proofErr w:type="spellEnd"/>
      <w:r>
        <w:t>/</w:t>
      </w:r>
      <w:proofErr w:type="spellStart"/>
      <w:r>
        <w:t>regexp.go:319</w:t>
      </w:r>
      <w:proofErr w:type="spellEnd"/>
      <w:r>
        <w:t xml:space="preserve"> +</w:t>
      </w:r>
      <w:proofErr w:type="spellStart"/>
      <w:r>
        <w:t>0xac</w:t>
      </w:r>
      <w:proofErr w:type="spellEnd"/>
    </w:p>
    <w:p w14:paraId="62041983" w14:textId="77777777" w:rsidR="00F8013B" w:rsidRDefault="00F8013B" w:rsidP="005A7BDD">
      <w:pPr>
        <w:pStyle w:val="C0-ConsoleBlock"/>
        <w:divId w:val="6836601"/>
      </w:pPr>
      <w:proofErr w:type="spellStart"/>
      <w:r>
        <w:t>main.main</w:t>
      </w:r>
      <w:proofErr w:type="spellEnd"/>
      <w:r>
        <w:t>()</w:t>
      </w:r>
    </w:p>
    <w:p w14:paraId="525393F3" w14:textId="77777777" w:rsidR="00F8013B" w:rsidRDefault="00F8013B" w:rsidP="005A7BDD">
      <w:pPr>
        <w:pStyle w:val="C0-ConsoleBlock"/>
        <w:divId w:val="6836601"/>
      </w:pPr>
      <w:r>
        <w:t xml:space="preserve">    /Users/</w:t>
      </w:r>
      <w:proofErr w:type="spellStart"/>
      <w:r>
        <w:t>mtsouk</w:t>
      </w:r>
      <w:proofErr w:type="spellEnd"/>
      <w:r>
        <w:t>/Desktop/</w:t>
      </w:r>
      <w:proofErr w:type="spellStart"/>
      <w:r>
        <w:t>mGo4th</w:t>
      </w:r>
      <w:proofErr w:type="spellEnd"/>
      <w:r>
        <w:t>/code/</w:t>
      </w:r>
      <w:proofErr w:type="spellStart"/>
      <w:r>
        <w:t>ch03</w:t>
      </w:r>
      <w:proofErr w:type="spellEnd"/>
      <w:r>
        <w:t>/</w:t>
      </w:r>
      <w:proofErr w:type="spellStart"/>
      <w:r>
        <w:t>diffRegExp.</w:t>
      </w:r>
      <w:proofErr w:type="gramStart"/>
      <w:r>
        <w:t>go:</w:t>
      </w:r>
      <w:proofErr w:type="gramEnd"/>
      <w:r>
        <w:t>20</w:t>
      </w:r>
      <w:proofErr w:type="spellEnd"/>
      <w:r>
        <w:t xml:space="preserve"> +</w:t>
      </w:r>
      <w:proofErr w:type="spellStart"/>
      <w:r>
        <w:t>0xf8</w:t>
      </w:r>
      <w:proofErr w:type="spellEnd"/>
    </w:p>
    <w:p w14:paraId="6B5FB78D" w14:textId="77777777" w:rsidR="00F8013B" w:rsidRDefault="00F8013B" w:rsidP="005A7BDD">
      <w:pPr>
        <w:pStyle w:val="C0-ConsoleBlock"/>
        <w:divId w:val="6836601"/>
      </w:pPr>
      <w:r>
        <w:t>exit status 2</w:t>
      </w:r>
    </w:p>
    <w:p w14:paraId="2CBB698D" w14:textId="32FDE1B6" w:rsidR="00492D58" w:rsidRDefault="00492D58" w:rsidP="005A7BDD">
      <w:pPr>
        <w:pStyle w:val="P0-Paragraph"/>
      </w:pPr>
      <w:r>
        <w:t>So, in the first case, we know that there is an error in the regular expression because of the return value of</w:t>
      </w:r>
      <w:r w:rsidR="00403175">
        <w:t xml:space="preserve"> </w:t>
      </w:r>
      <w:proofErr w:type="spellStart"/>
      <w:r w:rsidR="00403175" w:rsidRPr="005A7BDD">
        <w:rPr>
          <w:rStyle w:val="CS-InlineCode"/>
        </w:rPr>
        <w:t>regexp.Compile</w:t>
      </w:r>
      <w:proofErr w:type="spellEnd"/>
      <w:r w:rsidR="00403175" w:rsidRPr="005A7BDD">
        <w:rPr>
          <w:rStyle w:val="CS-InlineCode"/>
        </w:rPr>
        <w:t>()</w:t>
      </w:r>
      <w:r w:rsidR="003F397A">
        <w:t xml:space="preserve">, </w:t>
      </w:r>
      <w:r w:rsidR="00403175">
        <w:t xml:space="preserve">whereas when using </w:t>
      </w:r>
      <w:proofErr w:type="spellStart"/>
      <w:r w:rsidR="00403175" w:rsidRPr="005A7BDD">
        <w:rPr>
          <w:rStyle w:val="CS-InlineCode"/>
        </w:rPr>
        <w:t>regexp.MustCompile</w:t>
      </w:r>
      <w:proofErr w:type="spellEnd"/>
      <w:r w:rsidR="00403175" w:rsidRPr="005A7BDD">
        <w:rPr>
          <w:rStyle w:val="CS-InlineCode"/>
        </w:rPr>
        <w:t>()</w:t>
      </w:r>
      <w:r w:rsidR="00403175">
        <w:t xml:space="preserve"> with an erroneous regular expression, the program panics</w:t>
      </w:r>
      <w:r w:rsidR="00DF6AA6">
        <w:t xml:space="preserve"> and automatically terminates</w:t>
      </w:r>
      <w:r w:rsidR="00403175">
        <w:t>.</w:t>
      </w:r>
    </w:p>
    <w:p w14:paraId="759496FB" w14:textId="76FC3977" w:rsidR="009912A6" w:rsidRPr="002B0E21" w:rsidRDefault="00E07B4F" w:rsidP="005A7BDD">
      <w:pPr>
        <w:pStyle w:val="P0-Paragraph"/>
      </w:pPr>
      <w:r w:rsidRPr="002B0E21">
        <w:t>The next subsection shows how to define regular expressions.</w:t>
      </w:r>
    </w:p>
    <w:p w14:paraId="5574C6BD" w14:textId="7404B10B" w:rsidR="0069004E" w:rsidRPr="002B0E21" w:rsidRDefault="0069004E" w:rsidP="005A7BDD">
      <w:pPr>
        <w:pStyle w:val="HS-Heading2"/>
      </w:pPr>
      <w:r w:rsidRPr="002B0E21">
        <w:lastRenderedPageBreak/>
        <w:t>Go regular expressions</w:t>
      </w:r>
    </w:p>
    <w:p w14:paraId="7BF922E3" w14:textId="44FC92BC" w:rsidR="0069004E" w:rsidRDefault="0069004E" w:rsidP="005A7BDD">
      <w:pPr>
        <w:pStyle w:val="P0-Paragraph"/>
      </w:pPr>
      <w:r>
        <w:t xml:space="preserve">We begin this subsection by presenting some common match patterns used </w:t>
      </w:r>
      <w:r w:rsidR="00227B5F">
        <w:t xml:space="preserve">to </w:t>
      </w:r>
      <w:r>
        <w:t>construct regular expressions.</w:t>
      </w:r>
    </w:p>
    <w:tbl>
      <w:tblPr>
        <w:tblStyle w:val="TableGrid"/>
        <w:tblW w:w="0" w:type="auto"/>
        <w:tblLook w:val="04A0" w:firstRow="1" w:lastRow="0" w:firstColumn="1" w:lastColumn="0" w:noHBand="0" w:noVBand="1"/>
      </w:tblPr>
      <w:tblGrid>
        <w:gridCol w:w="3268"/>
        <w:gridCol w:w="4642"/>
      </w:tblGrid>
      <w:tr w:rsidR="00721134" w14:paraId="2BADFF7E" w14:textId="77777777">
        <w:tc>
          <w:tcPr>
            <w:tcW w:w="3681" w:type="dxa"/>
          </w:tcPr>
          <w:p w14:paraId="6B44E353" w14:textId="77777777" w:rsidR="00721134" w:rsidRPr="00F07BEF" w:rsidRDefault="00721134" w:rsidP="005A7BDD">
            <w:pPr>
              <w:pStyle w:val="TS-Table"/>
              <w:rPr>
                <w:rStyle w:val="CS-KeyWordPACKT"/>
              </w:rPr>
            </w:pPr>
            <w:r w:rsidRPr="005A7BDD">
              <w:rPr>
                <w:rStyle w:val="CS-Keyword"/>
              </w:rPr>
              <w:t>Expression</w:t>
            </w:r>
          </w:p>
        </w:tc>
        <w:tc>
          <w:tcPr>
            <w:tcW w:w="5335" w:type="dxa"/>
          </w:tcPr>
          <w:p w14:paraId="4CD1E794" w14:textId="77777777" w:rsidR="00721134" w:rsidRPr="005A7BDD" w:rsidRDefault="00721134" w:rsidP="005A7BDD">
            <w:pPr>
              <w:pStyle w:val="TS-Table"/>
              <w:rPr>
                <w:rStyle w:val="CS-Keyword"/>
              </w:rPr>
            </w:pPr>
            <w:r w:rsidRPr="005A7BDD">
              <w:rPr>
                <w:rStyle w:val="CS-Keyword"/>
              </w:rPr>
              <w:t>Description</w:t>
            </w:r>
          </w:p>
        </w:tc>
      </w:tr>
      <w:tr w:rsidR="00721134" w14:paraId="0722F382" w14:textId="77777777">
        <w:tc>
          <w:tcPr>
            <w:tcW w:w="3681" w:type="dxa"/>
          </w:tcPr>
          <w:p w14:paraId="4D2F5FBC" w14:textId="77777777" w:rsidR="00721134" w:rsidRPr="005A7BDD" w:rsidRDefault="00721134" w:rsidP="005A7BDD">
            <w:pPr>
              <w:pStyle w:val="TS-Table"/>
              <w:rPr>
                <w:rStyle w:val="CS-InlineCode"/>
              </w:rPr>
            </w:pPr>
            <w:r w:rsidRPr="005A7BDD">
              <w:rPr>
                <w:rStyle w:val="CS-InlineCode"/>
              </w:rPr>
              <w:t>.</w:t>
            </w:r>
          </w:p>
        </w:tc>
        <w:tc>
          <w:tcPr>
            <w:tcW w:w="5335" w:type="dxa"/>
          </w:tcPr>
          <w:p w14:paraId="2D789CC5" w14:textId="77777777" w:rsidR="00721134" w:rsidRDefault="00721134" w:rsidP="005A7BDD">
            <w:pPr>
              <w:pStyle w:val="TS-Table"/>
            </w:pPr>
            <w:r>
              <w:t>Matches any character</w:t>
            </w:r>
          </w:p>
        </w:tc>
      </w:tr>
      <w:tr w:rsidR="00721134" w14:paraId="0565C3F4" w14:textId="77777777">
        <w:tc>
          <w:tcPr>
            <w:tcW w:w="3681" w:type="dxa"/>
          </w:tcPr>
          <w:p w14:paraId="62E46FB5" w14:textId="77777777" w:rsidR="00721134" w:rsidRPr="005A7BDD" w:rsidRDefault="00721134" w:rsidP="005A7BDD">
            <w:pPr>
              <w:pStyle w:val="TS-Table"/>
              <w:rPr>
                <w:rStyle w:val="CS-InlineCode"/>
              </w:rPr>
            </w:pPr>
            <w:r w:rsidRPr="005A7BDD">
              <w:rPr>
                <w:rStyle w:val="CS-InlineCode"/>
              </w:rPr>
              <w:t>*</w:t>
            </w:r>
          </w:p>
        </w:tc>
        <w:tc>
          <w:tcPr>
            <w:tcW w:w="5335" w:type="dxa"/>
          </w:tcPr>
          <w:p w14:paraId="709E5668" w14:textId="28961E99" w:rsidR="00721134" w:rsidRDefault="00721134" w:rsidP="005A7BDD">
            <w:pPr>
              <w:pStyle w:val="TS-Table"/>
            </w:pPr>
            <w:r>
              <w:t>Means any number of times</w:t>
            </w:r>
            <w:r w:rsidR="00E84C39">
              <w:t>—</w:t>
            </w:r>
            <w:r>
              <w:t>cannot be used on its own</w:t>
            </w:r>
          </w:p>
        </w:tc>
      </w:tr>
      <w:tr w:rsidR="00721134" w14:paraId="33F69E06" w14:textId="77777777">
        <w:tc>
          <w:tcPr>
            <w:tcW w:w="3681" w:type="dxa"/>
          </w:tcPr>
          <w:p w14:paraId="2C1B17F9" w14:textId="77777777" w:rsidR="00721134" w:rsidRDefault="00721134" w:rsidP="005A7BDD">
            <w:pPr>
              <w:pStyle w:val="TS-Table"/>
            </w:pPr>
            <w:r w:rsidRPr="005A7BDD">
              <w:rPr>
                <w:rStyle w:val="CS-InlineCode"/>
              </w:rPr>
              <w:t>?</w:t>
            </w:r>
          </w:p>
        </w:tc>
        <w:tc>
          <w:tcPr>
            <w:tcW w:w="5335" w:type="dxa"/>
          </w:tcPr>
          <w:p w14:paraId="26736501" w14:textId="59C3E440" w:rsidR="00721134" w:rsidRDefault="00721134" w:rsidP="005A7BDD">
            <w:pPr>
              <w:pStyle w:val="TS-Table"/>
            </w:pPr>
            <w:r>
              <w:t xml:space="preserve">Zero or </w:t>
            </w:r>
            <w:r w:rsidR="00EE3048">
              <w:t>once</w:t>
            </w:r>
            <w:r w:rsidR="001C5A16">
              <w:t>—</w:t>
            </w:r>
            <w:r>
              <w:t>cannot be used on its own</w:t>
            </w:r>
          </w:p>
        </w:tc>
      </w:tr>
      <w:tr w:rsidR="00721134" w14:paraId="45FB1DB5" w14:textId="77777777">
        <w:tc>
          <w:tcPr>
            <w:tcW w:w="3681" w:type="dxa"/>
          </w:tcPr>
          <w:p w14:paraId="17190AAC" w14:textId="77777777" w:rsidR="00721134" w:rsidRDefault="00721134" w:rsidP="005A7BDD">
            <w:pPr>
              <w:pStyle w:val="TS-Table"/>
            </w:pPr>
            <w:r>
              <w:t>+</w:t>
            </w:r>
          </w:p>
        </w:tc>
        <w:tc>
          <w:tcPr>
            <w:tcW w:w="5335" w:type="dxa"/>
          </w:tcPr>
          <w:p w14:paraId="36BB2EB1" w14:textId="4B185B6B" w:rsidR="00721134" w:rsidRDefault="00721134" w:rsidP="005A7BDD">
            <w:pPr>
              <w:pStyle w:val="TS-Table"/>
            </w:pPr>
            <w:r>
              <w:t>Means one or more times</w:t>
            </w:r>
            <w:r w:rsidR="001C5A16">
              <w:t>—</w:t>
            </w:r>
            <w:r>
              <w:t>cannot be used on its own</w:t>
            </w:r>
            <w:r w:rsidR="001C5A16">
              <w:t xml:space="preserve"> </w:t>
            </w:r>
          </w:p>
        </w:tc>
      </w:tr>
      <w:tr w:rsidR="00721134" w14:paraId="1A286EC9" w14:textId="77777777">
        <w:tc>
          <w:tcPr>
            <w:tcW w:w="3681" w:type="dxa"/>
          </w:tcPr>
          <w:p w14:paraId="4DAF87B0" w14:textId="77777777" w:rsidR="00721134" w:rsidRPr="005A7BDD" w:rsidRDefault="00721134" w:rsidP="005A7BDD">
            <w:pPr>
              <w:pStyle w:val="TS-Table"/>
              <w:rPr>
                <w:rStyle w:val="CS-InlineCode"/>
              </w:rPr>
            </w:pPr>
            <w:r w:rsidRPr="005A7BDD">
              <w:rPr>
                <w:rStyle w:val="CS-InlineCode"/>
              </w:rPr>
              <w:t>^</w:t>
            </w:r>
          </w:p>
        </w:tc>
        <w:tc>
          <w:tcPr>
            <w:tcW w:w="5335" w:type="dxa"/>
          </w:tcPr>
          <w:p w14:paraId="61F54A18" w14:textId="77777777" w:rsidR="00721134" w:rsidRDefault="00721134" w:rsidP="005A7BDD">
            <w:pPr>
              <w:pStyle w:val="TS-Table"/>
            </w:pPr>
            <w:r>
              <w:t>This denotes the beginning of the line</w:t>
            </w:r>
          </w:p>
        </w:tc>
      </w:tr>
      <w:tr w:rsidR="00721134" w14:paraId="4339415D" w14:textId="77777777">
        <w:tc>
          <w:tcPr>
            <w:tcW w:w="3681" w:type="dxa"/>
          </w:tcPr>
          <w:p w14:paraId="1C2ED65C" w14:textId="6C7D219A" w:rsidR="00721134" w:rsidRPr="002B0E21" w:rsidRDefault="00FE3314" w:rsidP="005A7BDD">
            <w:pPr>
              <w:pStyle w:val="TS-Table"/>
            </w:pPr>
            <w:r w:rsidRPr="005A7BDD">
              <w:rPr>
                <w:rStyle w:val="CS-InlineCode"/>
              </w:rPr>
              <w:t>$</w:t>
            </w:r>
          </w:p>
        </w:tc>
        <w:tc>
          <w:tcPr>
            <w:tcW w:w="5335" w:type="dxa"/>
          </w:tcPr>
          <w:p w14:paraId="4BE249E2" w14:textId="77777777" w:rsidR="00721134" w:rsidRDefault="00721134" w:rsidP="005A7BDD">
            <w:pPr>
              <w:pStyle w:val="TS-Table"/>
            </w:pPr>
            <w:r>
              <w:t>This denotes the end of the line</w:t>
            </w:r>
          </w:p>
        </w:tc>
      </w:tr>
      <w:tr w:rsidR="00721134" w14:paraId="27213046" w14:textId="77777777">
        <w:tc>
          <w:tcPr>
            <w:tcW w:w="3681" w:type="dxa"/>
          </w:tcPr>
          <w:p w14:paraId="068D5399" w14:textId="77777777" w:rsidR="00721134" w:rsidRPr="005A7BDD" w:rsidRDefault="00721134" w:rsidP="005A7BDD">
            <w:pPr>
              <w:pStyle w:val="TS-Table"/>
              <w:rPr>
                <w:rStyle w:val="CS-InlineCode"/>
              </w:rPr>
            </w:pPr>
            <w:r w:rsidRPr="005A7BDD">
              <w:rPr>
                <w:rStyle w:val="CS-InlineCode"/>
              </w:rPr>
              <w:t>[]</w:t>
            </w:r>
          </w:p>
        </w:tc>
        <w:tc>
          <w:tcPr>
            <w:tcW w:w="5335" w:type="dxa"/>
          </w:tcPr>
          <w:p w14:paraId="76CCBAA5" w14:textId="77777777" w:rsidR="00721134" w:rsidRDefault="00721134" w:rsidP="005A7BDD">
            <w:pPr>
              <w:pStyle w:val="TS-Table"/>
            </w:pPr>
            <w:r w:rsidRPr="005A7BDD">
              <w:rPr>
                <w:rStyle w:val="CS-InlineCode"/>
              </w:rPr>
              <w:t>[]</w:t>
            </w:r>
            <w:r>
              <w:t xml:space="preserve"> is for grouping characters</w:t>
            </w:r>
          </w:p>
        </w:tc>
      </w:tr>
      <w:tr w:rsidR="00721134" w14:paraId="3F317EC9" w14:textId="77777777">
        <w:tc>
          <w:tcPr>
            <w:tcW w:w="3681" w:type="dxa"/>
          </w:tcPr>
          <w:p w14:paraId="3F45A94C" w14:textId="77777777" w:rsidR="00721134" w:rsidRDefault="00721134" w:rsidP="005A7BDD">
            <w:pPr>
              <w:pStyle w:val="TS-Table"/>
            </w:pPr>
            <w:r w:rsidRPr="005A7BDD">
              <w:rPr>
                <w:rStyle w:val="CS-InlineCode"/>
              </w:rPr>
              <w:t>[A-Z]</w:t>
            </w:r>
          </w:p>
        </w:tc>
        <w:tc>
          <w:tcPr>
            <w:tcW w:w="5335" w:type="dxa"/>
          </w:tcPr>
          <w:p w14:paraId="6E7CA777" w14:textId="77777777" w:rsidR="00721134" w:rsidRDefault="00721134" w:rsidP="005A7BDD">
            <w:pPr>
              <w:pStyle w:val="TS-Table"/>
            </w:pPr>
            <w:r>
              <w:t xml:space="preserve">This means all characters from capital </w:t>
            </w:r>
            <w:r w:rsidRPr="005A7BDD">
              <w:rPr>
                <w:rStyle w:val="CS-InlineCode"/>
              </w:rPr>
              <w:t>A</w:t>
            </w:r>
            <w:r>
              <w:t xml:space="preserve"> to capital </w:t>
            </w:r>
            <w:r w:rsidRPr="005A7BDD">
              <w:rPr>
                <w:rStyle w:val="CS-InlineCode"/>
              </w:rPr>
              <w:t>Z</w:t>
            </w:r>
          </w:p>
        </w:tc>
      </w:tr>
      <w:tr w:rsidR="00721134" w14:paraId="73AFFB32" w14:textId="77777777">
        <w:tc>
          <w:tcPr>
            <w:tcW w:w="3681" w:type="dxa"/>
          </w:tcPr>
          <w:p w14:paraId="68D9B6EA" w14:textId="77777777" w:rsidR="00721134" w:rsidRPr="005A7BDD" w:rsidRDefault="00721134" w:rsidP="005A7BDD">
            <w:pPr>
              <w:pStyle w:val="TS-Table"/>
              <w:rPr>
                <w:rStyle w:val="CS-InlineCode"/>
              </w:rPr>
            </w:pPr>
            <w:r w:rsidRPr="005A7BDD">
              <w:rPr>
                <w:rStyle w:val="CS-InlineCode"/>
              </w:rPr>
              <w:t>\d</w:t>
            </w:r>
          </w:p>
        </w:tc>
        <w:tc>
          <w:tcPr>
            <w:tcW w:w="5335" w:type="dxa"/>
          </w:tcPr>
          <w:p w14:paraId="034B1D4E" w14:textId="77777777" w:rsidR="00721134" w:rsidRDefault="00721134" w:rsidP="005A7BDD">
            <w:pPr>
              <w:pStyle w:val="TS-Table"/>
            </w:pPr>
            <w:r>
              <w:t xml:space="preserve">Any digit in </w:t>
            </w:r>
            <w:r w:rsidRPr="005A7BDD">
              <w:rPr>
                <w:rStyle w:val="CS-InlineCode"/>
              </w:rPr>
              <w:t>0-9</w:t>
            </w:r>
          </w:p>
        </w:tc>
      </w:tr>
      <w:tr w:rsidR="00721134" w14:paraId="75C0DAC2" w14:textId="77777777">
        <w:tc>
          <w:tcPr>
            <w:tcW w:w="3681" w:type="dxa"/>
          </w:tcPr>
          <w:p w14:paraId="4144A068" w14:textId="77777777" w:rsidR="00721134" w:rsidRPr="005A7BDD" w:rsidRDefault="00721134" w:rsidP="005A7BDD">
            <w:pPr>
              <w:pStyle w:val="TS-Table"/>
              <w:rPr>
                <w:rStyle w:val="CS-InlineCode"/>
              </w:rPr>
            </w:pPr>
            <w:r w:rsidRPr="005A7BDD">
              <w:rPr>
                <w:rStyle w:val="CS-InlineCode"/>
              </w:rPr>
              <w:t>\D</w:t>
            </w:r>
          </w:p>
        </w:tc>
        <w:tc>
          <w:tcPr>
            <w:tcW w:w="5335" w:type="dxa"/>
          </w:tcPr>
          <w:p w14:paraId="00CA8E47" w14:textId="77777777" w:rsidR="00721134" w:rsidRDefault="00721134" w:rsidP="005A7BDD">
            <w:pPr>
              <w:pStyle w:val="TS-Table"/>
            </w:pPr>
            <w:r>
              <w:t>A non-digit</w:t>
            </w:r>
          </w:p>
        </w:tc>
      </w:tr>
      <w:tr w:rsidR="00721134" w14:paraId="7B4AEFD1" w14:textId="77777777">
        <w:tc>
          <w:tcPr>
            <w:tcW w:w="3681" w:type="dxa"/>
          </w:tcPr>
          <w:p w14:paraId="029541B0" w14:textId="77777777" w:rsidR="00721134" w:rsidRPr="005A7BDD" w:rsidRDefault="00721134" w:rsidP="005A7BDD">
            <w:pPr>
              <w:pStyle w:val="TS-Table"/>
              <w:rPr>
                <w:rStyle w:val="CS-InlineCode"/>
              </w:rPr>
            </w:pPr>
            <w:r w:rsidRPr="005A7BDD">
              <w:rPr>
                <w:rStyle w:val="CS-InlineCode"/>
              </w:rPr>
              <w:t>\w</w:t>
            </w:r>
          </w:p>
        </w:tc>
        <w:tc>
          <w:tcPr>
            <w:tcW w:w="5335" w:type="dxa"/>
          </w:tcPr>
          <w:p w14:paraId="3305A9AC" w14:textId="77777777" w:rsidR="00721134" w:rsidRPr="00B92E6F" w:rsidRDefault="00721134" w:rsidP="005A7BDD">
            <w:pPr>
              <w:pStyle w:val="TS-Table"/>
            </w:pPr>
            <w:r>
              <w:t xml:space="preserve">Any word character: </w:t>
            </w:r>
            <w:r w:rsidRPr="005A7BDD">
              <w:rPr>
                <w:rStyle w:val="CS-InlineCode"/>
              </w:rPr>
              <w:t>[0-9A-Za-z_]</w:t>
            </w:r>
          </w:p>
        </w:tc>
      </w:tr>
      <w:tr w:rsidR="00721134" w14:paraId="2E1F0034" w14:textId="77777777">
        <w:tc>
          <w:tcPr>
            <w:tcW w:w="3681" w:type="dxa"/>
          </w:tcPr>
          <w:p w14:paraId="04DF2EF3" w14:textId="77777777" w:rsidR="00721134" w:rsidRPr="005A7BDD" w:rsidRDefault="00721134" w:rsidP="005A7BDD">
            <w:pPr>
              <w:pStyle w:val="TS-Table"/>
              <w:rPr>
                <w:rStyle w:val="CS-InlineCode"/>
              </w:rPr>
            </w:pPr>
            <w:r w:rsidRPr="005A7BDD">
              <w:rPr>
                <w:rStyle w:val="CS-InlineCode"/>
              </w:rPr>
              <w:t>\W</w:t>
            </w:r>
          </w:p>
        </w:tc>
        <w:tc>
          <w:tcPr>
            <w:tcW w:w="5335" w:type="dxa"/>
          </w:tcPr>
          <w:p w14:paraId="0118C3DF" w14:textId="77777777" w:rsidR="00721134" w:rsidRDefault="00721134" w:rsidP="005A7BDD">
            <w:pPr>
              <w:pStyle w:val="TS-Table"/>
            </w:pPr>
            <w:r>
              <w:t>Any non-word character</w:t>
            </w:r>
          </w:p>
        </w:tc>
      </w:tr>
      <w:tr w:rsidR="00721134" w14:paraId="77F2B838" w14:textId="77777777">
        <w:tc>
          <w:tcPr>
            <w:tcW w:w="3681" w:type="dxa"/>
          </w:tcPr>
          <w:p w14:paraId="76579B96" w14:textId="77777777" w:rsidR="00721134" w:rsidRPr="005A7BDD" w:rsidRDefault="00721134" w:rsidP="005A7BDD">
            <w:pPr>
              <w:pStyle w:val="TS-Table"/>
              <w:rPr>
                <w:rStyle w:val="CS-InlineCode"/>
              </w:rPr>
            </w:pPr>
            <w:r w:rsidRPr="005A7BDD">
              <w:rPr>
                <w:rStyle w:val="CS-InlineCode"/>
              </w:rPr>
              <w:t>\s</w:t>
            </w:r>
          </w:p>
        </w:tc>
        <w:tc>
          <w:tcPr>
            <w:tcW w:w="5335" w:type="dxa"/>
          </w:tcPr>
          <w:p w14:paraId="19F8C6E3" w14:textId="77777777" w:rsidR="00721134" w:rsidRDefault="00721134" w:rsidP="005A7BDD">
            <w:pPr>
              <w:pStyle w:val="TS-Table"/>
            </w:pPr>
            <w:r>
              <w:t>A whitespace character</w:t>
            </w:r>
          </w:p>
        </w:tc>
      </w:tr>
      <w:tr w:rsidR="00721134" w14:paraId="75F3F285" w14:textId="77777777">
        <w:tc>
          <w:tcPr>
            <w:tcW w:w="3681" w:type="dxa"/>
          </w:tcPr>
          <w:p w14:paraId="359240AB" w14:textId="77777777" w:rsidR="00721134" w:rsidRPr="005A7BDD" w:rsidRDefault="00721134" w:rsidP="005A7BDD">
            <w:pPr>
              <w:pStyle w:val="TS-Table"/>
              <w:rPr>
                <w:rStyle w:val="CS-InlineCode"/>
              </w:rPr>
            </w:pPr>
            <w:r w:rsidRPr="005A7BDD">
              <w:rPr>
                <w:rStyle w:val="CS-InlineCode"/>
              </w:rPr>
              <w:t>\S</w:t>
            </w:r>
          </w:p>
        </w:tc>
        <w:tc>
          <w:tcPr>
            <w:tcW w:w="5335" w:type="dxa"/>
          </w:tcPr>
          <w:p w14:paraId="46C7B191" w14:textId="77777777" w:rsidR="00721134" w:rsidRDefault="00721134" w:rsidP="005A7BDD">
            <w:pPr>
              <w:pStyle w:val="TS-Table"/>
            </w:pPr>
            <w:r>
              <w:t>A non-whitespace character</w:t>
            </w:r>
          </w:p>
        </w:tc>
      </w:tr>
    </w:tbl>
    <w:p w14:paraId="3BABB357" w14:textId="59A91442" w:rsidR="0069004E" w:rsidRDefault="0069004E" w:rsidP="005A7BDD">
      <w:pPr>
        <w:pStyle w:val="P0-Paragraph"/>
      </w:pPr>
      <w:r>
        <w:lastRenderedPageBreak/>
        <w:t xml:space="preserve">The characters presented in the previous table are used for constructing and defining the grammar of </w:t>
      </w:r>
      <w:r w:rsidR="003207C4">
        <w:t>a</w:t>
      </w:r>
      <w:r>
        <w:t xml:space="preserve"> regular expression.</w:t>
      </w:r>
    </w:p>
    <w:p w14:paraId="72B2A5AA" w14:textId="77777777" w:rsidR="0069004E" w:rsidRDefault="0069004E" w:rsidP="005A7BDD">
      <w:pPr>
        <w:pStyle w:val="I-InfoBox"/>
      </w:pPr>
      <w:r>
        <w:t xml:space="preserve">Creating separate functions for </w:t>
      </w:r>
      <w:r w:rsidRPr="0080108B">
        <w:t>pattern</w:t>
      </w:r>
      <w:r>
        <w:t xml:space="preserve"> matching can be handy because it allows you to reuse the functions without worrying about the context of the program.</w:t>
      </w:r>
    </w:p>
    <w:p w14:paraId="4A8A608B" w14:textId="206AE97A" w:rsidR="0069004E" w:rsidRDefault="0069004E" w:rsidP="005A7BDD">
      <w:pPr>
        <w:pStyle w:val="P0-Paragraph"/>
      </w:pPr>
      <w:r>
        <w:t>Keep in mind that although regular expressions and pattern matching look convenient</w:t>
      </w:r>
      <w:r w:rsidR="00C34460">
        <w:t xml:space="preserve"> </w:t>
      </w:r>
      <w:r>
        <w:t xml:space="preserve">at first, they are the root of lots of bugs. </w:t>
      </w:r>
      <w:r w:rsidRPr="005A7BDD">
        <w:rPr>
          <w:rStyle w:val="CS-BoldItalic"/>
        </w:rPr>
        <w:t>My advice is to use the simplest regular expression that can solve your problem</w:t>
      </w:r>
      <w:r>
        <w:t>. However, avoid</w:t>
      </w:r>
      <w:r w:rsidR="00CF1995">
        <w:t>ing</w:t>
      </w:r>
      <w:r>
        <w:t xml:space="preserve"> using regular expressions</w:t>
      </w:r>
      <w:r w:rsidR="00CF1995">
        <w:t xml:space="preserve"> while still doing your job</w:t>
      </w:r>
      <w:r>
        <w:t xml:space="preserve"> would be much better in the long run!</w:t>
      </w:r>
    </w:p>
    <w:p w14:paraId="19A18155" w14:textId="349EB238" w:rsidR="004B0C22" w:rsidRPr="002B0E21" w:rsidRDefault="004B0C22" w:rsidP="005A7BDD">
      <w:pPr>
        <w:pStyle w:val="HS-Heading3"/>
      </w:pPr>
      <w:r w:rsidRPr="002B0E21">
        <w:t>About raw string and interpreted string literals</w:t>
      </w:r>
    </w:p>
    <w:p w14:paraId="38BBFD85" w14:textId="53EB2409" w:rsidR="004B0C22" w:rsidRDefault="00E97611" w:rsidP="005A7BDD">
      <w:pPr>
        <w:pStyle w:val="P0-Paragraph"/>
      </w:pPr>
      <w:r>
        <w:t>Although we discussed strings in the previous chapter, it is in the definition of the regular expression</w:t>
      </w:r>
      <w:r w:rsidR="0080108B">
        <w:t xml:space="preserve"> in </w:t>
      </w:r>
      <w:proofErr w:type="spellStart"/>
      <w:r w:rsidR="0080108B" w:rsidRPr="005A7BDD">
        <w:rPr>
          <w:rStyle w:val="CS-InlineCode"/>
        </w:rPr>
        <w:t>diffRegExp.go</w:t>
      </w:r>
      <w:proofErr w:type="spellEnd"/>
      <w:r>
        <w:t xml:space="preserve"> that we have used a </w:t>
      </w:r>
      <w:r w:rsidRPr="005A7BDD">
        <w:rPr>
          <w:rStyle w:val="CS-Italic"/>
        </w:rPr>
        <w:t>raw string literal</w:t>
      </w:r>
      <w:r>
        <w:t xml:space="preserve"> for the first time</w:t>
      </w:r>
      <w:r w:rsidR="00B543BB">
        <w:t>, so let us talk a little bit more about raw string literals</w:t>
      </w:r>
      <w:r w:rsidR="00E165CF">
        <w:t>, which are included in back quotes instead of double quotes</w:t>
      </w:r>
      <w:r w:rsidR="00B543BB">
        <w:t>.</w:t>
      </w:r>
      <w:r w:rsidR="00E165CF">
        <w:t xml:space="preserve"> The advantages of raw string literals are the following:</w:t>
      </w:r>
    </w:p>
    <w:p w14:paraId="727A024D" w14:textId="01A87A49" w:rsidR="00E165CF" w:rsidRDefault="005725C5" w:rsidP="005A7BDD">
      <w:pPr>
        <w:pStyle w:val="L1-Bullet"/>
      </w:pPr>
      <w:r>
        <w:t>They can keep huge amounts of text inside them</w:t>
      </w:r>
      <w:r w:rsidR="00F85D75">
        <w:t xml:space="preserve"> without the need for control characters</w:t>
      </w:r>
      <w:r w:rsidR="00AF1948">
        <w:t>,</w:t>
      </w:r>
      <w:r w:rsidR="00F85D75">
        <w:t xml:space="preserve"> such as </w:t>
      </w:r>
      <w:r w:rsidR="00F85D75" w:rsidRPr="005A7BDD">
        <w:rPr>
          <w:rStyle w:val="CS-InlineCode"/>
        </w:rPr>
        <w:t>\n</w:t>
      </w:r>
      <w:r w:rsidR="00AF1948">
        <w:t xml:space="preserve">, </w:t>
      </w:r>
      <w:r w:rsidR="00F85D75">
        <w:t>for changing lines</w:t>
      </w:r>
      <w:r>
        <w:t>.</w:t>
      </w:r>
    </w:p>
    <w:p w14:paraId="422E6A07" w14:textId="75169E02" w:rsidR="005725C5" w:rsidRDefault="005725C5" w:rsidP="005A7BDD">
      <w:pPr>
        <w:pStyle w:val="L1-Bullet"/>
      </w:pPr>
      <w:r>
        <w:t xml:space="preserve">They are handy when defining regular expressions because you do not need to </w:t>
      </w:r>
      <w:r w:rsidR="00632B45">
        <w:t xml:space="preserve">use </w:t>
      </w:r>
      <w:r>
        <w:t>backquotes (</w:t>
      </w:r>
      <w:r w:rsidRPr="005A7BDD">
        <w:rPr>
          <w:rStyle w:val="CS-HighlightedCode"/>
        </w:rPr>
        <w:t>\</w:t>
      </w:r>
      <w:r>
        <w:t>)</w:t>
      </w:r>
      <w:r w:rsidR="002311AF">
        <w:t xml:space="preserve"> </w:t>
      </w:r>
      <w:r w:rsidR="00311D5F">
        <w:t xml:space="preserve">to escape </w:t>
      </w:r>
      <w:r w:rsidR="002311AF">
        <w:t>special characters</w:t>
      </w:r>
      <w:r>
        <w:t>.</w:t>
      </w:r>
    </w:p>
    <w:p w14:paraId="65E9B50C" w14:textId="553FE391" w:rsidR="00632B45" w:rsidRDefault="00141563" w:rsidP="005A7BDD">
      <w:pPr>
        <w:pStyle w:val="L1-Bullet"/>
      </w:pPr>
      <w:r>
        <w:lastRenderedPageBreak/>
        <w:t>They</w:t>
      </w:r>
      <w:r w:rsidR="005222B7">
        <w:t xml:space="preserve"> are used in structure tags, which are explained in </w:t>
      </w:r>
      <w:r w:rsidR="00833C73" w:rsidRPr="005A7BDD">
        <w:rPr>
          <w:rStyle w:val="CS-Italic"/>
        </w:rPr>
        <w:t>Chapter 11</w:t>
      </w:r>
      <w:r w:rsidR="00833C73">
        <w:t xml:space="preserve">, </w:t>
      </w:r>
      <w:r w:rsidR="00833C73" w:rsidRPr="005A7BDD">
        <w:rPr>
          <w:rStyle w:val="CS-Italic"/>
        </w:rPr>
        <w:t>Working with REST APIs</w:t>
      </w:r>
      <w:r w:rsidR="00833C73">
        <w:t>.</w:t>
      </w:r>
    </w:p>
    <w:p w14:paraId="391A4EB5" w14:textId="5B3CD9F4" w:rsidR="00B543BB" w:rsidRDefault="00A072DA" w:rsidP="005A7BDD">
      <w:pPr>
        <w:pStyle w:val="P0-Paragraph"/>
      </w:pPr>
      <w:r>
        <w:t xml:space="preserve">So, in summary, </w:t>
      </w:r>
      <w:r w:rsidRPr="005A7BDD">
        <w:rPr>
          <w:rStyle w:val="CS-BoldItalic"/>
        </w:rPr>
        <w:t>raw string literals are for storing strings without any escape processing</w:t>
      </w:r>
      <w:r w:rsidR="005F55FF" w:rsidRPr="005A7BDD">
        <w:rPr>
          <w:rStyle w:val="CS-BoldItalic"/>
        </w:rPr>
        <w:t>,</w:t>
      </w:r>
      <w:r w:rsidRPr="005A7BDD">
        <w:rPr>
          <w:rStyle w:val="CS-BoldItalic"/>
        </w:rPr>
        <w:t xml:space="preserve"> whereas interpreted string literals are processed when the string is created</w:t>
      </w:r>
      <w:r>
        <w:t>.</w:t>
      </w:r>
    </w:p>
    <w:p w14:paraId="02560CA0" w14:textId="3FD985BC" w:rsidR="004B0C22" w:rsidRDefault="007A3AF9" w:rsidP="005A7BDD">
      <w:pPr>
        <w:pStyle w:val="P0-Paragraph"/>
      </w:pPr>
      <w:r>
        <w:t xml:space="preserve">The next subsection </w:t>
      </w:r>
      <w:r w:rsidR="00FE3314">
        <w:t>p</w:t>
      </w:r>
      <w:r w:rsidR="00521228">
        <w:t xml:space="preserve">resents </w:t>
      </w:r>
      <w:r>
        <w:t>regular expressions for matching names and surnames.</w:t>
      </w:r>
    </w:p>
    <w:p w14:paraId="39A6A304" w14:textId="77777777" w:rsidR="0069004E" w:rsidRPr="002B0E21" w:rsidRDefault="0069004E" w:rsidP="005A7BDD">
      <w:pPr>
        <w:pStyle w:val="HS-Heading2"/>
      </w:pPr>
      <w:r w:rsidRPr="002B0E21">
        <w:t>Matching names and surnames</w:t>
      </w:r>
    </w:p>
    <w:p w14:paraId="48C8A738" w14:textId="0F0A0DD7" w:rsidR="0069004E" w:rsidRDefault="0069004E" w:rsidP="005A7BDD">
      <w:pPr>
        <w:pStyle w:val="P0-Paragraph"/>
      </w:pPr>
      <w:r>
        <w:t>The presented utility matches names and surnames</w:t>
      </w:r>
      <w:r w:rsidR="001C5A16">
        <w:t>—</w:t>
      </w:r>
      <w:r w:rsidR="00F94DB7">
        <w:t>according to our definition</w:t>
      </w:r>
      <w:r w:rsidR="005F55FF">
        <w:t>,</w:t>
      </w:r>
      <w:r>
        <w:t xml:space="preserve"> </w:t>
      </w:r>
      <w:r w:rsidR="00F94DB7">
        <w:t xml:space="preserve">these are </w:t>
      </w:r>
      <w:r>
        <w:t>strings that begin with an uppercase letter and continue with lowercase letters. The input should not contain any numbers or other characters.</w:t>
      </w:r>
    </w:p>
    <w:p w14:paraId="54C3F638" w14:textId="51354F10" w:rsidR="0069004E" w:rsidRDefault="0069004E" w:rsidP="005A7BDD">
      <w:pPr>
        <w:pStyle w:val="P0-Paragraph"/>
      </w:pPr>
      <w:r>
        <w:t xml:space="preserve">The source code of the utility can be found in </w:t>
      </w:r>
      <w:proofErr w:type="spellStart"/>
      <w:r w:rsidRPr="005A7BDD">
        <w:rPr>
          <w:rStyle w:val="CS-InlineCode"/>
        </w:rPr>
        <w:t>nameSurRE.go</w:t>
      </w:r>
      <w:proofErr w:type="spellEnd"/>
      <w:r>
        <w:t xml:space="preserve">, which </w:t>
      </w:r>
      <w:r w:rsidR="006C1B8D">
        <w:t>is in</w:t>
      </w:r>
      <w:r>
        <w:t xml:space="preserve"> the </w:t>
      </w:r>
      <w:r w:rsidRPr="005A7BDD">
        <w:rPr>
          <w:rStyle w:val="CS-InlineCode"/>
        </w:rPr>
        <w:t>ch03</w:t>
      </w:r>
      <w:r>
        <w:t xml:space="preserve"> </w:t>
      </w:r>
      <w:r w:rsidR="00F24A3D">
        <w:t>folder</w:t>
      </w:r>
      <w:r>
        <w:t xml:space="preserve">. The function that supports the desired functionality is named </w:t>
      </w:r>
      <w:proofErr w:type="spellStart"/>
      <w:r w:rsidRPr="005A7BDD">
        <w:rPr>
          <w:rStyle w:val="CS-InlineCode"/>
        </w:rPr>
        <w:t>matchNameSur</w:t>
      </w:r>
      <w:proofErr w:type="spellEnd"/>
      <w:r w:rsidRPr="005A7BDD">
        <w:rPr>
          <w:rStyle w:val="CS-InlineCode"/>
        </w:rPr>
        <w:t>()</w:t>
      </w:r>
      <w:r>
        <w:t xml:space="preserve"> and is implemented as follows:</w:t>
      </w:r>
    </w:p>
    <w:p w14:paraId="397D0977" w14:textId="77777777" w:rsidR="00F07BEF" w:rsidRDefault="00F07BEF" w:rsidP="005A7BDD">
      <w:pPr>
        <w:pStyle w:val="C0-CodeBlock"/>
        <w:divId w:val="270822732"/>
      </w:pPr>
      <w:proofErr w:type="spellStart"/>
      <w:r>
        <w:rPr>
          <w:rStyle w:val="hljs-keyword"/>
        </w:rPr>
        <w:t>func</w:t>
      </w:r>
      <w:proofErr w:type="spellEnd"/>
      <w:r>
        <w:rPr>
          <w:rStyle w:val="hljs-function"/>
        </w:rPr>
        <w:t xml:space="preserve"> </w:t>
      </w:r>
      <w:proofErr w:type="spellStart"/>
      <w:r>
        <w:rPr>
          <w:rStyle w:val="hljs-title"/>
        </w:rPr>
        <w:t>matchNameSur</w:t>
      </w:r>
      <w:proofErr w:type="spellEnd"/>
      <w:r>
        <w:rPr>
          <w:rStyle w:val="hljs-params"/>
        </w:rPr>
        <w:t xml:space="preserve">(s </w:t>
      </w:r>
      <w:r>
        <w:rPr>
          <w:rStyle w:val="hljs-type"/>
        </w:rPr>
        <w:t>string</w:t>
      </w:r>
      <w:r>
        <w:rPr>
          <w:rStyle w:val="hljs-params"/>
        </w:rPr>
        <w:t>)</w:t>
      </w:r>
      <w:r>
        <w:t xml:space="preserve"> </w:t>
      </w:r>
      <w:r>
        <w:rPr>
          <w:rStyle w:val="hljs-type"/>
        </w:rPr>
        <w:t>bool</w:t>
      </w:r>
      <w:r>
        <w:t xml:space="preserve"> {</w:t>
      </w:r>
    </w:p>
    <w:p w14:paraId="0CE0F785" w14:textId="77777777" w:rsidR="00F07BEF" w:rsidRDefault="00F07BEF" w:rsidP="005A7BDD">
      <w:pPr>
        <w:pStyle w:val="C0-CodeBlock"/>
        <w:divId w:val="270822732"/>
      </w:pPr>
      <w:r>
        <w:t xml:space="preserve">    t := []</w:t>
      </w:r>
      <w:r>
        <w:rPr>
          <w:rStyle w:val="hljs-type"/>
        </w:rPr>
        <w:t>byte</w:t>
      </w:r>
      <w:r>
        <w:t>(s)</w:t>
      </w:r>
    </w:p>
    <w:p w14:paraId="2D846DBA" w14:textId="77777777" w:rsidR="00F07BEF" w:rsidRDefault="00F07BEF" w:rsidP="005A7BDD">
      <w:pPr>
        <w:pStyle w:val="C0-CodeBlock"/>
        <w:divId w:val="270822732"/>
      </w:pPr>
      <w:r>
        <w:t xml:space="preserve">    re := </w:t>
      </w:r>
      <w:proofErr w:type="spellStart"/>
      <w:r>
        <w:t>regexp.MustCompile</w:t>
      </w:r>
      <w:proofErr w:type="spellEnd"/>
      <w:r>
        <w:t>(</w:t>
      </w:r>
      <w:r>
        <w:rPr>
          <w:rStyle w:val="hljs-string"/>
        </w:rPr>
        <w:t>`^[A-Z][a-z]*$`</w:t>
      </w:r>
      <w:r>
        <w:t>)</w:t>
      </w:r>
    </w:p>
    <w:p w14:paraId="4C724C31" w14:textId="77777777" w:rsidR="00F07BEF" w:rsidRDefault="00F07BEF" w:rsidP="005A7BDD">
      <w:pPr>
        <w:pStyle w:val="C0-CodeBlock"/>
        <w:divId w:val="270822732"/>
      </w:pPr>
      <w:r>
        <w:t xml:space="preserve">    </w:t>
      </w:r>
      <w:r>
        <w:rPr>
          <w:rStyle w:val="hljs-keyword"/>
        </w:rPr>
        <w:t>return</w:t>
      </w:r>
      <w:r>
        <w:t xml:space="preserve"> </w:t>
      </w:r>
      <w:proofErr w:type="spellStart"/>
      <w:r>
        <w:t>re.Match</w:t>
      </w:r>
      <w:proofErr w:type="spellEnd"/>
      <w:r>
        <w:t>(t)</w:t>
      </w:r>
    </w:p>
    <w:p w14:paraId="57E1C28D" w14:textId="77777777" w:rsidR="00F07BEF" w:rsidRDefault="00F07BEF" w:rsidP="005A7BDD">
      <w:pPr>
        <w:pStyle w:val="C0-CodeBlock"/>
        <w:divId w:val="270822732"/>
      </w:pPr>
      <w:r>
        <w:t>}</w:t>
      </w:r>
    </w:p>
    <w:p w14:paraId="653CE8E9" w14:textId="789D2D05" w:rsidR="0069004E" w:rsidRDefault="0069004E" w:rsidP="005A7BDD">
      <w:pPr>
        <w:pStyle w:val="P0-Paragraph"/>
      </w:pPr>
      <w:r>
        <w:t xml:space="preserve">The logic of the function is in the </w:t>
      </w:r>
      <w:r w:rsidRPr="005A7BDD">
        <w:rPr>
          <w:rStyle w:val="CS-InlineCode"/>
        </w:rPr>
        <w:t>`^[A-Z][a-z]*$`</w:t>
      </w:r>
      <w:r>
        <w:t xml:space="preserve"> regular expression, where </w:t>
      </w:r>
      <w:r w:rsidRPr="005A7BDD">
        <w:rPr>
          <w:rStyle w:val="CS-InlineCode"/>
        </w:rPr>
        <w:t>^</w:t>
      </w:r>
      <w:r>
        <w:t xml:space="preserve"> denotes the beginning of a line and </w:t>
      </w:r>
      <w:r w:rsidRPr="005A7BDD">
        <w:rPr>
          <w:rStyle w:val="CS-InlineCode"/>
        </w:rPr>
        <w:t>$</w:t>
      </w:r>
      <w:r>
        <w:t xml:space="preserve"> denotes the end of a line. What the regular </w:t>
      </w:r>
      <w:r>
        <w:lastRenderedPageBreak/>
        <w:t xml:space="preserve">expression does is </w:t>
      </w:r>
      <w:r w:rsidR="006A0340">
        <w:t xml:space="preserve">to </w:t>
      </w:r>
      <w:r>
        <w:t>match anything that begins with an uppercase letter (</w:t>
      </w:r>
      <w:r w:rsidRPr="005A7BDD">
        <w:rPr>
          <w:rStyle w:val="CS-InlineCode"/>
        </w:rPr>
        <w:t>[A-Z]</w:t>
      </w:r>
      <w:r>
        <w:t>) and continue with any number of lowercase letters (</w:t>
      </w:r>
      <w:r w:rsidRPr="005A7BDD">
        <w:rPr>
          <w:rStyle w:val="CS-InlineCode"/>
        </w:rPr>
        <w:t>[a-z]*</w:t>
      </w:r>
      <w:r>
        <w:t xml:space="preserve">). This means that </w:t>
      </w:r>
      <w:r w:rsidRPr="005A7BDD">
        <w:rPr>
          <w:rStyle w:val="CS-InlineCode"/>
        </w:rPr>
        <w:t>Z</w:t>
      </w:r>
      <w:r>
        <w:t xml:space="preserve"> is a match, but </w:t>
      </w:r>
      <w:r w:rsidRPr="005A7BDD">
        <w:rPr>
          <w:rStyle w:val="CS-InlineCode"/>
        </w:rPr>
        <w:t>ZA</w:t>
      </w:r>
      <w:r>
        <w:t xml:space="preserve"> is not a match because the second letter is </w:t>
      </w:r>
      <w:r w:rsidR="00B511A4">
        <w:t xml:space="preserve">in </w:t>
      </w:r>
      <w:r>
        <w:t xml:space="preserve">uppercase. Similarly, </w:t>
      </w:r>
      <w:r w:rsidRPr="005A7BDD">
        <w:rPr>
          <w:rStyle w:val="CS-InlineCode"/>
        </w:rPr>
        <w:t>Jo+</w:t>
      </w:r>
      <w:r>
        <w:t xml:space="preserve"> is not a match because it contains </w:t>
      </w:r>
      <w:r w:rsidR="006D04F0">
        <w:t>the</w:t>
      </w:r>
      <w:r>
        <w:t xml:space="preserve"> </w:t>
      </w:r>
      <w:r w:rsidRPr="005A7BDD">
        <w:rPr>
          <w:rStyle w:val="CS-InlineCode"/>
        </w:rPr>
        <w:t>+</w:t>
      </w:r>
      <w:r>
        <w:t xml:space="preserve"> character.</w:t>
      </w:r>
    </w:p>
    <w:p w14:paraId="6CC02F3F" w14:textId="77777777" w:rsidR="0069004E" w:rsidRDefault="0069004E" w:rsidP="005A7BDD">
      <w:pPr>
        <w:pStyle w:val="P0-Paragraph"/>
      </w:pPr>
      <w:r>
        <w:t xml:space="preserve">Running </w:t>
      </w:r>
      <w:proofErr w:type="spellStart"/>
      <w:r w:rsidRPr="005A7BDD">
        <w:rPr>
          <w:rStyle w:val="CS-InlineCode"/>
        </w:rPr>
        <w:t>nameSurRE.go</w:t>
      </w:r>
      <w:proofErr w:type="spellEnd"/>
      <w:r>
        <w:t xml:space="preserve"> with various types of input produces the following output:</w:t>
      </w:r>
    </w:p>
    <w:p w14:paraId="1EA44FA3" w14:textId="77777777" w:rsidR="00FE46E5" w:rsidRDefault="00F07BEF" w:rsidP="005A7BDD">
      <w:pPr>
        <w:pStyle w:val="C0-ConsoleBlock"/>
        <w:divId w:val="1965891410"/>
      </w:pPr>
      <w:r>
        <w:rPr>
          <w:rStyle w:val="hljs-con-meta"/>
        </w:rPr>
        <w:t xml:space="preserve">$ </w:t>
      </w:r>
      <w:r w:rsidRPr="003E64CC">
        <w:t xml:space="preserve">go run </w:t>
      </w:r>
      <w:proofErr w:type="spellStart"/>
      <w:r w:rsidRPr="003E64CC">
        <w:t>nameSurRE.go</w:t>
      </w:r>
      <w:proofErr w:type="spellEnd"/>
      <w:r w:rsidRPr="003E64CC">
        <w:t xml:space="preserve"> Z</w:t>
      </w:r>
    </w:p>
    <w:p w14:paraId="277DABAE" w14:textId="69AFF704" w:rsidR="00F07BEF" w:rsidRDefault="00F07BEF" w:rsidP="005A7BDD">
      <w:pPr>
        <w:pStyle w:val="C0-ConsoleBlock"/>
        <w:divId w:val="1965891410"/>
      </w:pPr>
      <w:r>
        <w:t>true</w:t>
      </w:r>
    </w:p>
    <w:p w14:paraId="1B2FECE2" w14:textId="77777777" w:rsidR="00F07BEF" w:rsidRDefault="00F07BEF" w:rsidP="005A7BDD">
      <w:pPr>
        <w:pStyle w:val="C0-ConsoleBlock"/>
        <w:divId w:val="1965891410"/>
      </w:pPr>
      <w:r>
        <w:rPr>
          <w:rStyle w:val="hljs-con-meta"/>
        </w:rPr>
        <w:t xml:space="preserve">$ </w:t>
      </w:r>
      <w:r w:rsidRPr="003E64CC">
        <w:t xml:space="preserve">go run </w:t>
      </w:r>
      <w:proofErr w:type="spellStart"/>
      <w:r w:rsidRPr="003E64CC">
        <w:t>nameSurRE.go</w:t>
      </w:r>
      <w:proofErr w:type="spellEnd"/>
      <w:r w:rsidRPr="003E64CC">
        <w:t xml:space="preserve"> ZA</w:t>
      </w:r>
    </w:p>
    <w:p w14:paraId="189F5632" w14:textId="77777777" w:rsidR="00F07BEF" w:rsidRDefault="00F07BEF" w:rsidP="005A7BDD">
      <w:pPr>
        <w:pStyle w:val="C0-ConsoleBlock"/>
        <w:divId w:val="1965891410"/>
      </w:pPr>
      <w:r>
        <w:t>false</w:t>
      </w:r>
    </w:p>
    <w:p w14:paraId="33BA8991" w14:textId="77777777" w:rsidR="00F07BEF" w:rsidRDefault="00F07BEF" w:rsidP="005A7BDD">
      <w:pPr>
        <w:pStyle w:val="C0-ConsoleBlock"/>
        <w:divId w:val="1965891410"/>
      </w:pPr>
      <w:r>
        <w:rPr>
          <w:rStyle w:val="hljs-con-meta"/>
        </w:rPr>
        <w:t xml:space="preserve">$ </w:t>
      </w:r>
      <w:r w:rsidRPr="003E64CC">
        <w:t xml:space="preserve">go run </w:t>
      </w:r>
      <w:proofErr w:type="spellStart"/>
      <w:r w:rsidRPr="003E64CC">
        <w:t>nameSurRE.go</w:t>
      </w:r>
      <w:proofErr w:type="spellEnd"/>
      <w:r w:rsidRPr="003E64CC">
        <w:t xml:space="preserve"> Mihalis</w:t>
      </w:r>
    </w:p>
    <w:p w14:paraId="163C4B82" w14:textId="77777777" w:rsidR="00F07BEF" w:rsidRDefault="00F07BEF" w:rsidP="005A7BDD">
      <w:pPr>
        <w:pStyle w:val="C0-ConsoleBlock"/>
        <w:divId w:val="1965891410"/>
      </w:pPr>
      <w:r>
        <w:t>True</w:t>
      </w:r>
    </w:p>
    <w:p w14:paraId="40C169B6" w14:textId="15FC12FD" w:rsidR="0069004E" w:rsidRDefault="0069004E" w:rsidP="005A7BDD">
      <w:pPr>
        <w:pStyle w:val="P0-Paragraph"/>
      </w:pPr>
      <w:r>
        <w:t xml:space="preserve">This technique can help you check </w:t>
      </w:r>
      <w:r w:rsidR="000C0540">
        <w:t>the validity</w:t>
      </w:r>
      <w:r w:rsidR="009E0BFF">
        <w:t xml:space="preserve"> of</w:t>
      </w:r>
      <w:r w:rsidR="000C0540">
        <w:t xml:space="preserve"> </w:t>
      </w:r>
      <w:r>
        <w:t>user input.</w:t>
      </w:r>
      <w:r w:rsidR="00F07310">
        <w:t xml:space="preserve"> The next subsection is about matching integers.</w:t>
      </w:r>
    </w:p>
    <w:p w14:paraId="570140E9" w14:textId="77777777" w:rsidR="0069004E" w:rsidRPr="002B0E21" w:rsidRDefault="0069004E" w:rsidP="005A7BDD">
      <w:pPr>
        <w:pStyle w:val="HS-Heading2"/>
      </w:pPr>
      <w:r w:rsidRPr="002B0E21">
        <w:t>Matching integers</w:t>
      </w:r>
    </w:p>
    <w:p w14:paraId="662403A8" w14:textId="18DAC9BA" w:rsidR="0069004E" w:rsidRDefault="0069004E" w:rsidP="005A7BDD">
      <w:pPr>
        <w:pStyle w:val="P0-Paragraph"/>
      </w:pPr>
      <w:r>
        <w:t xml:space="preserve">The presented utility matches both signed and unsigned integers—this is implemented in the way we define the regular expression. If we want </w:t>
      </w:r>
      <w:r w:rsidR="00420768">
        <w:t xml:space="preserve">to match </w:t>
      </w:r>
      <w:r>
        <w:t>unsigned integers</w:t>
      </w:r>
      <w:r w:rsidR="00462671">
        <w:t xml:space="preserve"> only</w:t>
      </w:r>
      <w:r>
        <w:t xml:space="preserve">, then we should </w:t>
      </w:r>
      <w:r w:rsidR="00A70158">
        <w:t>replace</w:t>
      </w:r>
      <w:r>
        <w:t xml:space="preserve"> </w:t>
      </w:r>
      <w:r w:rsidRPr="005A7BDD">
        <w:rPr>
          <w:rStyle w:val="CS-InlineCode"/>
        </w:rPr>
        <w:t>[-+]?</w:t>
      </w:r>
      <w:r>
        <w:t xml:space="preserve"> from the regular expression with </w:t>
      </w:r>
      <w:r w:rsidRPr="005A7BDD">
        <w:rPr>
          <w:rStyle w:val="CS-InlineCode"/>
        </w:rPr>
        <w:t>[+]?</w:t>
      </w:r>
      <w:r>
        <w:t>.</w:t>
      </w:r>
    </w:p>
    <w:p w14:paraId="492BE11E" w14:textId="0E684B78" w:rsidR="009B4E48" w:rsidRDefault="009B4E48" w:rsidP="005A7BDD">
      <w:pPr>
        <w:pStyle w:val="I-InfoBox"/>
      </w:pPr>
      <w:r>
        <w:t xml:space="preserve">A better alternative </w:t>
      </w:r>
      <w:r w:rsidR="004C6815">
        <w:t>tha</w:t>
      </w:r>
      <w:r w:rsidR="00781795">
        <w:t>n</w:t>
      </w:r>
      <w:r w:rsidR="004C6815">
        <w:t xml:space="preserve"> using </w:t>
      </w:r>
      <w:r w:rsidR="00827EB2">
        <w:t xml:space="preserve">a </w:t>
      </w:r>
      <w:r>
        <w:t xml:space="preserve">regular expression </w:t>
      </w:r>
      <w:r w:rsidR="004C6815">
        <w:t xml:space="preserve">for </w:t>
      </w:r>
      <w:r w:rsidR="00827EB2">
        <w:t>match</w:t>
      </w:r>
      <w:r w:rsidR="004C6815">
        <w:t>ing</w:t>
      </w:r>
      <w:r w:rsidR="00827EB2">
        <w:t xml:space="preserve"> integer values </w:t>
      </w:r>
      <w:r>
        <w:t xml:space="preserve">would </w:t>
      </w:r>
      <w:r w:rsidR="00827EB2">
        <w:t xml:space="preserve">have </w:t>
      </w:r>
      <w:r>
        <w:t>be</w:t>
      </w:r>
      <w:r w:rsidR="00827EB2">
        <w:t>en</w:t>
      </w:r>
      <w:r>
        <w:t xml:space="preserve"> </w:t>
      </w:r>
      <w:r w:rsidR="001D0E98">
        <w:t>the</w:t>
      </w:r>
      <w:r>
        <w:t xml:space="preserve"> use</w:t>
      </w:r>
      <w:r w:rsidR="001D0E98">
        <w:t xml:space="preserve"> of</w:t>
      </w:r>
      <w:r>
        <w:t xml:space="preserve"> </w:t>
      </w:r>
      <w:proofErr w:type="spellStart"/>
      <w:r w:rsidRPr="005A7BDD">
        <w:rPr>
          <w:rStyle w:val="CS-InlineCode"/>
        </w:rPr>
        <w:t>strconv.Atoi</w:t>
      </w:r>
      <w:proofErr w:type="spellEnd"/>
      <w:r w:rsidRPr="005A7BDD">
        <w:rPr>
          <w:rStyle w:val="CS-InlineCode"/>
        </w:rPr>
        <w:t>()</w:t>
      </w:r>
      <w:r w:rsidR="0059395E">
        <w:t>.</w:t>
      </w:r>
      <w:r w:rsidR="00827EB2">
        <w:t xml:space="preserve"> </w:t>
      </w:r>
      <w:r w:rsidR="00FE25E4">
        <w:t xml:space="preserve">As </w:t>
      </w:r>
      <w:r w:rsidR="00232BE3">
        <w:t>a</w:t>
      </w:r>
      <w:r w:rsidR="00233222">
        <w:t xml:space="preserve"> piece of</w:t>
      </w:r>
      <w:r w:rsidR="00232BE3">
        <w:t xml:space="preserve"> advice</w:t>
      </w:r>
      <w:r w:rsidR="00827EB2">
        <w:t>, if you can avoid using regular expressions, prefer the alternative method.</w:t>
      </w:r>
      <w:r w:rsidR="00600715">
        <w:t xml:space="preserve"> However, regular expressions are invaluable when you do not know in advance </w:t>
      </w:r>
      <w:r w:rsidR="0078576C">
        <w:t>the</w:t>
      </w:r>
      <w:r w:rsidR="00600715">
        <w:t xml:space="preserve"> kind or the </w:t>
      </w:r>
      <w:r w:rsidR="00600715">
        <w:lastRenderedPageBreak/>
        <w:t>amount of data to expect</w:t>
      </w:r>
      <w:r w:rsidR="00BA4998">
        <w:t xml:space="preserve"> in the input.</w:t>
      </w:r>
      <w:r w:rsidR="00E41D6A">
        <w:t xml:space="preserve"> In general, regular expressions are invaluable for separating the various parts of the input.</w:t>
      </w:r>
      <w:r w:rsidR="00A52197">
        <w:t xml:space="preserve"> Keep in mind that </w:t>
      </w:r>
      <w:r w:rsidR="00233222">
        <w:t xml:space="preserve">regular expressions </w:t>
      </w:r>
      <w:r w:rsidR="00A52197">
        <w:t>are always matching strings</w:t>
      </w:r>
      <w:r w:rsidR="00233222">
        <w:t>,</w:t>
      </w:r>
      <w:r w:rsidR="00A52197">
        <w:t xml:space="preserve"> and</w:t>
      </w:r>
      <w:r w:rsidR="00233222">
        <w:t xml:space="preserve"> you</w:t>
      </w:r>
      <w:r w:rsidR="00A52197">
        <w:t xml:space="preserve"> can also find digits in strings.</w:t>
      </w:r>
    </w:p>
    <w:p w14:paraId="0EAD3C25" w14:textId="77777777" w:rsidR="0069004E" w:rsidRDefault="0069004E" w:rsidP="005A7BDD">
      <w:pPr>
        <w:pStyle w:val="P0-Paragraph"/>
      </w:pPr>
      <w:r>
        <w:t xml:space="preserve">The source code of the utility can be found in </w:t>
      </w:r>
      <w:proofErr w:type="spellStart"/>
      <w:r w:rsidRPr="005A7BDD">
        <w:rPr>
          <w:rStyle w:val="CS-InlineCode"/>
        </w:rPr>
        <w:t>intRE.go</w:t>
      </w:r>
      <w:proofErr w:type="spellEnd"/>
      <w:r>
        <w:t xml:space="preserve">, which is in the </w:t>
      </w:r>
      <w:r w:rsidRPr="005A7BDD">
        <w:rPr>
          <w:rStyle w:val="CS-InlineCode"/>
        </w:rPr>
        <w:t>ch03</w:t>
      </w:r>
      <w:r>
        <w:t xml:space="preserve"> directory. The </w:t>
      </w:r>
      <w:proofErr w:type="spellStart"/>
      <w:r w:rsidRPr="005A7BDD">
        <w:rPr>
          <w:rStyle w:val="CS-InlineCode"/>
        </w:rPr>
        <w:t>matchInt</w:t>
      </w:r>
      <w:proofErr w:type="spellEnd"/>
      <w:r w:rsidRPr="005A7BDD">
        <w:rPr>
          <w:rStyle w:val="CS-InlineCode"/>
        </w:rPr>
        <w:t>()</w:t>
      </w:r>
      <w:r>
        <w:t xml:space="preserve"> function that supports the desired functionality is implemented as follows:</w:t>
      </w:r>
    </w:p>
    <w:p w14:paraId="689481C5" w14:textId="77777777" w:rsidR="00F07BEF" w:rsidRDefault="00F07BEF" w:rsidP="005A7BDD">
      <w:pPr>
        <w:pStyle w:val="C0-CodeBlock"/>
        <w:divId w:val="444925618"/>
      </w:pPr>
      <w:proofErr w:type="spellStart"/>
      <w:r>
        <w:rPr>
          <w:rStyle w:val="hljs-keyword"/>
        </w:rPr>
        <w:t>func</w:t>
      </w:r>
      <w:proofErr w:type="spellEnd"/>
      <w:r>
        <w:rPr>
          <w:rStyle w:val="hljs-function"/>
        </w:rPr>
        <w:t xml:space="preserve"> </w:t>
      </w:r>
      <w:proofErr w:type="spellStart"/>
      <w:r>
        <w:rPr>
          <w:rStyle w:val="hljs-title"/>
        </w:rPr>
        <w:t>matchInt</w:t>
      </w:r>
      <w:proofErr w:type="spellEnd"/>
      <w:r>
        <w:rPr>
          <w:rStyle w:val="hljs-params"/>
        </w:rPr>
        <w:t xml:space="preserve">(s </w:t>
      </w:r>
      <w:r>
        <w:rPr>
          <w:rStyle w:val="hljs-type"/>
        </w:rPr>
        <w:t>string</w:t>
      </w:r>
      <w:r>
        <w:rPr>
          <w:rStyle w:val="hljs-params"/>
        </w:rPr>
        <w:t>)</w:t>
      </w:r>
      <w:r>
        <w:t xml:space="preserve"> </w:t>
      </w:r>
      <w:r>
        <w:rPr>
          <w:rStyle w:val="hljs-type"/>
        </w:rPr>
        <w:t>bool</w:t>
      </w:r>
      <w:r>
        <w:t xml:space="preserve"> {</w:t>
      </w:r>
    </w:p>
    <w:p w14:paraId="24434F37" w14:textId="77777777" w:rsidR="00F07BEF" w:rsidRDefault="00F07BEF" w:rsidP="005A7BDD">
      <w:pPr>
        <w:pStyle w:val="C0-CodeBlock"/>
        <w:divId w:val="444925618"/>
      </w:pPr>
      <w:r>
        <w:t xml:space="preserve">    t := []</w:t>
      </w:r>
      <w:r>
        <w:rPr>
          <w:rStyle w:val="hljs-type"/>
        </w:rPr>
        <w:t>byte</w:t>
      </w:r>
      <w:r>
        <w:t>(s)</w:t>
      </w:r>
    </w:p>
    <w:p w14:paraId="4542B2FE" w14:textId="77777777" w:rsidR="00F07BEF" w:rsidRDefault="00F07BEF" w:rsidP="005A7BDD">
      <w:pPr>
        <w:pStyle w:val="C0-CodeBlock"/>
        <w:divId w:val="444925618"/>
      </w:pPr>
      <w:r>
        <w:t xml:space="preserve">    re := </w:t>
      </w:r>
      <w:proofErr w:type="spellStart"/>
      <w:r>
        <w:t>regexp.MustCompile</w:t>
      </w:r>
      <w:proofErr w:type="spellEnd"/>
      <w:r>
        <w:t>(</w:t>
      </w:r>
      <w:r>
        <w:rPr>
          <w:rStyle w:val="hljs-string"/>
        </w:rPr>
        <w:t>`^[-+]?\d+$`</w:t>
      </w:r>
      <w:r>
        <w:t>)</w:t>
      </w:r>
    </w:p>
    <w:p w14:paraId="2AD99517" w14:textId="77777777" w:rsidR="00F07BEF" w:rsidRDefault="00F07BEF" w:rsidP="005A7BDD">
      <w:pPr>
        <w:pStyle w:val="C0-CodeBlock"/>
        <w:divId w:val="444925618"/>
      </w:pPr>
      <w:r>
        <w:t xml:space="preserve">    </w:t>
      </w:r>
      <w:r>
        <w:rPr>
          <w:rStyle w:val="hljs-keyword"/>
        </w:rPr>
        <w:t>return</w:t>
      </w:r>
      <w:r>
        <w:t xml:space="preserve"> </w:t>
      </w:r>
      <w:proofErr w:type="spellStart"/>
      <w:r>
        <w:t>re.Match</w:t>
      </w:r>
      <w:proofErr w:type="spellEnd"/>
      <w:r>
        <w:t>(t)</w:t>
      </w:r>
    </w:p>
    <w:p w14:paraId="78394C86" w14:textId="77777777" w:rsidR="00F07BEF" w:rsidRDefault="00F07BEF" w:rsidP="005A7BDD">
      <w:pPr>
        <w:pStyle w:val="C0-CodeBlock"/>
        <w:divId w:val="444925618"/>
      </w:pPr>
      <w:r>
        <w:t>}</w:t>
      </w:r>
    </w:p>
    <w:p w14:paraId="389A616D" w14:textId="5223E5E7" w:rsidR="0069004E" w:rsidRDefault="0069004E" w:rsidP="005A7BDD">
      <w:pPr>
        <w:pStyle w:val="P0-Paragraph"/>
      </w:pPr>
      <w:r>
        <w:t xml:space="preserve">As before, the logic of the function is found in the regular expression that is used for matching integers, which is </w:t>
      </w:r>
      <w:r w:rsidRPr="005A7BDD">
        <w:rPr>
          <w:rStyle w:val="CS-InlineCode"/>
        </w:rPr>
        <w:t>`^[-+]?\d+$`</w:t>
      </w:r>
      <w:r>
        <w:t xml:space="preserve">. In plain English, what we </w:t>
      </w:r>
      <w:r w:rsidR="00233222">
        <w:t xml:space="preserve">mean </w:t>
      </w:r>
      <w:r>
        <w:t xml:space="preserve">here is that we want to match something that begins with </w:t>
      </w:r>
      <w:r w:rsidRPr="005A7BDD">
        <w:rPr>
          <w:rStyle w:val="CS-InlineCode"/>
        </w:rPr>
        <w:t>–</w:t>
      </w:r>
      <w:r>
        <w:t xml:space="preserve"> or </w:t>
      </w:r>
      <w:r w:rsidRPr="005A7BDD">
        <w:rPr>
          <w:rStyle w:val="CS-InlineCode"/>
        </w:rPr>
        <w:t>+</w:t>
      </w:r>
      <w:r>
        <w:t>, which is optional (</w:t>
      </w:r>
      <w:r w:rsidRPr="005A7BDD">
        <w:rPr>
          <w:rStyle w:val="CS-InlineCode"/>
        </w:rPr>
        <w:t>?</w:t>
      </w:r>
      <w:r>
        <w:t>), and ends with any number of digits (</w:t>
      </w:r>
      <w:r w:rsidRPr="005A7BDD">
        <w:rPr>
          <w:rStyle w:val="CS-InlineCode"/>
        </w:rPr>
        <w:t>\d+</w:t>
      </w:r>
      <w:r>
        <w:t>)—it is required that we have at least one digit before the end of the string that is examined (</w:t>
      </w:r>
      <w:r w:rsidRPr="005A7BDD">
        <w:rPr>
          <w:rStyle w:val="CS-InlineCode"/>
        </w:rPr>
        <w:t>$</w:t>
      </w:r>
      <w:r>
        <w:t>).</w:t>
      </w:r>
    </w:p>
    <w:p w14:paraId="159856A3" w14:textId="77777777" w:rsidR="0069004E" w:rsidRDefault="0069004E" w:rsidP="005A7BDD">
      <w:pPr>
        <w:pStyle w:val="P0-Paragraph"/>
      </w:pPr>
      <w:r>
        <w:t xml:space="preserve">Running </w:t>
      </w:r>
      <w:proofErr w:type="spellStart"/>
      <w:r w:rsidRPr="005A7BDD">
        <w:rPr>
          <w:rStyle w:val="CS-InlineCode"/>
        </w:rPr>
        <w:t>intRE.go</w:t>
      </w:r>
      <w:proofErr w:type="spellEnd"/>
      <w:r>
        <w:t xml:space="preserve"> with various types of input produces the following output:</w:t>
      </w:r>
    </w:p>
    <w:p w14:paraId="234477EE" w14:textId="77777777" w:rsidR="00F07BEF" w:rsidRDefault="00F07BEF" w:rsidP="005A7BDD">
      <w:pPr>
        <w:pStyle w:val="C0-ConsoleBlock"/>
        <w:divId w:val="1377315943"/>
      </w:pPr>
      <w:r>
        <w:rPr>
          <w:rStyle w:val="hljs-con-meta"/>
        </w:rPr>
        <w:t xml:space="preserve">$ </w:t>
      </w:r>
      <w:r w:rsidRPr="003E64CC">
        <w:t xml:space="preserve">go run </w:t>
      </w:r>
      <w:proofErr w:type="spellStart"/>
      <w:r w:rsidRPr="003E64CC">
        <w:t>intRE.go</w:t>
      </w:r>
      <w:proofErr w:type="spellEnd"/>
      <w:r w:rsidRPr="003E64CC">
        <w:t xml:space="preserve"> 123</w:t>
      </w:r>
    </w:p>
    <w:p w14:paraId="14B997D1" w14:textId="77777777" w:rsidR="00F07BEF" w:rsidRDefault="00F07BEF" w:rsidP="005A7BDD">
      <w:pPr>
        <w:pStyle w:val="C0-ConsoleBlock"/>
        <w:divId w:val="1377315943"/>
      </w:pPr>
      <w:r>
        <w:t>true</w:t>
      </w:r>
    </w:p>
    <w:p w14:paraId="2F01E2CD" w14:textId="77777777" w:rsidR="00F07BEF" w:rsidRDefault="00F07BEF" w:rsidP="005A7BDD">
      <w:pPr>
        <w:pStyle w:val="C0-ConsoleBlock"/>
        <w:divId w:val="1377315943"/>
      </w:pPr>
      <w:r>
        <w:rPr>
          <w:rStyle w:val="hljs-con-meta"/>
        </w:rPr>
        <w:t xml:space="preserve">$ </w:t>
      </w:r>
      <w:r w:rsidRPr="003E64CC">
        <w:t xml:space="preserve">go run </w:t>
      </w:r>
      <w:proofErr w:type="spellStart"/>
      <w:r w:rsidRPr="003E64CC">
        <w:t>intRE.go</w:t>
      </w:r>
      <w:proofErr w:type="spellEnd"/>
      <w:r w:rsidRPr="003E64CC">
        <w:t xml:space="preserve"> /123</w:t>
      </w:r>
    </w:p>
    <w:p w14:paraId="76669CF3" w14:textId="77777777" w:rsidR="00F07BEF" w:rsidRDefault="00F07BEF" w:rsidP="005A7BDD">
      <w:pPr>
        <w:pStyle w:val="C0-ConsoleBlock"/>
        <w:divId w:val="1377315943"/>
      </w:pPr>
      <w:r>
        <w:t>false</w:t>
      </w:r>
    </w:p>
    <w:p w14:paraId="59A0053F" w14:textId="77777777" w:rsidR="00F07BEF" w:rsidRDefault="00F07BEF" w:rsidP="005A7BDD">
      <w:pPr>
        <w:pStyle w:val="C0-ConsoleBlock"/>
        <w:divId w:val="1377315943"/>
      </w:pPr>
      <w:r>
        <w:rPr>
          <w:rStyle w:val="hljs-con-meta"/>
        </w:rPr>
        <w:t xml:space="preserve">$ </w:t>
      </w:r>
      <w:r w:rsidRPr="003E64CC">
        <w:t xml:space="preserve">go run </w:t>
      </w:r>
      <w:proofErr w:type="spellStart"/>
      <w:r w:rsidRPr="003E64CC">
        <w:t>intRE.go</w:t>
      </w:r>
      <w:proofErr w:type="spellEnd"/>
      <w:r w:rsidRPr="003E64CC">
        <w:t xml:space="preserve"> +123.2</w:t>
      </w:r>
    </w:p>
    <w:p w14:paraId="6AF61C2C" w14:textId="77777777" w:rsidR="00F07BEF" w:rsidRDefault="00F07BEF" w:rsidP="005A7BDD">
      <w:pPr>
        <w:pStyle w:val="C0-ConsoleBlock"/>
        <w:divId w:val="1377315943"/>
      </w:pPr>
      <w:r>
        <w:t>false</w:t>
      </w:r>
    </w:p>
    <w:p w14:paraId="7EA3BF76" w14:textId="77777777" w:rsidR="00F07BEF" w:rsidRDefault="00F07BEF" w:rsidP="005A7BDD">
      <w:pPr>
        <w:pStyle w:val="C0-ConsoleBlock"/>
        <w:divId w:val="1377315943"/>
      </w:pPr>
      <w:r>
        <w:rPr>
          <w:rStyle w:val="hljs-con-meta"/>
        </w:rPr>
        <w:t xml:space="preserve">$ </w:t>
      </w:r>
      <w:r w:rsidRPr="003E64CC">
        <w:t xml:space="preserve">go run </w:t>
      </w:r>
      <w:proofErr w:type="spellStart"/>
      <w:r w:rsidRPr="003E64CC">
        <w:t>intRE.go</w:t>
      </w:r>
      <w:proofErr w:type="spellEnd"/>
      <w:r w:rsidRPr="003E64CC">
        <w:t xml:space="preserve"> +</w:t>
      </w:r>
    </w:p>
    <w:p w14:paraId="6AF51F41" w14:textId="77777777" w:rsidR="00F07BEF" w:rsidRDefault="00F07BEF" w:rsidP="005A7BDD">
      <w:pPr>
        <w:pStyle w:val="C0-ConsoleBlock"/>
        <w:divId w:val="1377315943"/>
      </w:pPr>
      <w:r>
        <w:lastRenderedPageBreak/>
        <w:t>false</w:t>
      </w:r>
    </w:p>
    <w:p w14:paraId="58BCF786" w14:textId="77777777" w:rsidR="00F07BEF" w:rsidRDefault="00F07BEF" w:rsidP="005A7BDD">
      <w:pPr>
        <w:pStyle w:val="C0-ConsoleBlock"/>
        <w:divId w:val="1377315943"/>
      </w:pPr>
      <w:r>
        <w:rPr>
          <w:rStyle w:val="hljs-con-meta"/>
        </w:rPr>
        <w:t xml:space="preserve">$ </w:t>
      </w:r>
      <w:r w:rsidRPr="003E64CC">
        <w:t xml:space="preserve">go run </w:t>
      </w:r>
      <w:proofErr w:type="spellStart"/>
      <w:r w:rsidRPr="003E64CC">
        <w:t>intRE.go</w:t>
      </w:r>
      <w:proofErr w:type="spellEnd"/>
      <w:r w:rsidRPr="003E64CC">
        <w:t xml:space="preserve"> -123.2</w:t>
      </w:r>
    </w:p>
    <w:p w14:paraId="2F74A622" w14:textId="77777777" w:rsidR="00FE46E5" w:rsidRDefault="00F07BEF" w:rsidP="005A7BDD">
      <w:pPr>
        <w:pStyle w:val="C0-ConsoleBlock"/>
        <w:divId w:val="1377315943"/>
      </w:pPr>
      <w:r>
        <w:t>false</w:t>
      </w:r>
    </w:p>
    <w:p w14:paraId="5DCBA036" w14:textId="1B05254C" w:rsidR="0069004E" w:rsidRDefault="0069004E" w:rsidP="005A7BDD">
      <w:pPr>
        <w:pStyle w:val="P0-Paragraph"/>
      </w:pPr>
      <w:r>
        <w:t>Later in this book, you will learn how to test Go code by writing testing functions—for now, we will do most of the testing manually.</w:t>
      </w:r>
    </w:p>
    <w:p w14:paraId="3B740EE1" w14:textId="10FFDC87" w:rsidR="0069004E" w:rsidRPr="002B0E21" w:rsidRDefault="0069004E" w:rsidP="005A7BDD">
      <w:pPr>
        <w:pStyle w:val="HS-Heading1"/>
      </w:pPr>
      <w:r w:rsidRPr="002B0E21">
        <w:t xml:space="preserve">Improving the </w:t>
      </w:r>
      <w:r w:rsidR="0029547B" w:rsidRPr="002B0E21">
        <w:t>statistics</w:t>
      </w:r>
      <w:r w:rsidRPr="002B0E21">
        <w:t xml:space="preserve"> application</w:t>
      </w:r>
    </w:p>
    <w:p w14:paraId="6E6BAA46" w14:textId="258857DA" w:rsidR="0069004E" w:rsidRDefault="0069004E" w:rsidP="005A7BDD">
      <w:pPr>
        <w:pStyle w:val="P0-Paragraph"/>
      </w:pPr>
      <w:r>
        <w:t xml:space="preserve">It is time to update the </w:t>
      </w:r>
      <w:r w:rsidR="004C48A6">
        <w:t>statistics</w:t>
      </w:r>
      <w:r>
        <w:t xml:space="preserve"> application. The new version of the </w:t>
      </w:r>
      <w:r w:rsidR="00DA00D1">
        <w:t>statistics</w:t>
      </w:r>
      <w:r>
        <w:t xml:space="preserve"> utility has the following improvements:</w:t>
      </w:r>
    </w:p>
    <w:p w14:paraId="4577D0DE" w14:textId="4ADD7425" w:rsidR="00937D7A" w:rsidRDefault="002817CC" w:rsidP="005A7BDD">
      <w:pPr>
        <w:pStyle w:val="L1-Bullet"/>
      </w:pPr>
      <w:r>
        <w:t xml:space="preserve">It uses functions to simplify the </w:t>
      </w:r>
      <w:r w:rsidRPr="005A7BDD">
        <w:rPr>
          <w:rStyle w:val="CS-InlineCode"/>
        </w:rPr>
        <w:t>main()</w:t>
      </w:r>
      <w:r>
        <w:t xml:space="preserve"> function</w:t>
      </w:r>
      <w:r w:rsidR="009375FB">
        <w:t xml:space="preserve"> and improve the overall design</w:t>
      </w:r>
      <w:r w:rsidR="00A1065D">
        <w:t>.</w:t>
      </w:r>
    </w:p>
    <w:p w14:paraId="7B38CCAE" w14:textId="390B5FB3" w:rsidR="002817CC" w:rsidRDefault="008C58C4" w:rsidP="005A7BDD">
      <w:pPr>
        <w:pStyle w:val="L1-Bullet"/>
      </w:pPr>
      <w:r>
        <w:t xml:space="preserve">It can read CSV files that contain the numeric </w:t>
      </w:r>
      <w:r w:rsidR="00A1065D">
        <w:t>input</w:t>
      </w:r>
      <w:r>
        <w:t>.</w:t>
      </w:r>
    </w:p>
    <w:p w14:paraId="0361E89E" w14:textId="6B2F268D" w:rsidR="00580708" w:rsidRPr="00937D7A" w:rsidRDefault="008C58C4" w:rsidP="005A7BDD">
      <w:pPr>
        <w:pStyle w:val="P0-Paragraph"/>
        <w:rPr>
          <w:lang w:eastAsia="en-GB"/>
        </w:rPr>
      </w:pPr>
      <w:r>
        <w:rPr>
          <w:lang w:eastAsia="en-GB"/>
        </w:rPr>
        <w:t>But first, we need to learn how to work with CVS files in Go, which is the subject of the next subsection.</w:t>
      </w:r>
    </w:p>
    <w:p w14:paraId="251C2DEE" w14:textId="77777777" w:rsidR="0069004E" w:rsidRPr="002B0E21" w:rsidRDefault="0069004E" w:rsidP="005A7BDD">
      <w:pPr>
        <w:pStyle w:val="HS-Heading2"/>
      </w:pPr>
      <w:r w:rsidRPr="002B0E21">
        <w:t>Working with CSV files</w:t>
      </w:r>
    </w:p>
    <w:p w14:paraId="1FFBD7B5" w14:textId="2C36CBDA" w:rsidR="004350C1" w:rsidRDefault="0069004E" w:rsidP="005A7BDD">
      <w:pPr>
        <w:pStyle w:val="P0-Paragraph"/>
      </w:pPr>
      <w:r>
        <w:t>Most of the time</w:t>
      </w:r>
      <w:r w:rsidR="008E07E6">
        <w:t>,</w:t>
      </w:r>
      <w:r>
        <w:t xml:space="preserve"> you do not want to lose your data or have to begin without any data every time you execute your application. There exist many techniques for doing so—the easiest one is by saving your data locally. A very easy</w:t>
      </w:r>
      <w:r w:rsidR="00ED4E2F">
        <w:t>-</w:t>
      </w:r>
      <w:r>
        <w:t>to</w:t>
      </w:r>
      <w:r w:rsidR="00ED4E2F">
        <w:t>-</w:t>
      </w:r>
      <w:r>
        <w:t>work</w:t>
      </w:r>
      <w:r w:rsidR="00ED4E2F">
        <w:t>-</w:t>
      </w:r>
      <w:r>
        <w:t xml:space="preserve">with </w:t>
      </w:r>
      <w:r w:rsidR="008A368F">
        <w:t xml:space="preserve">plain text file </w:t>
      </w:r>
      <w:r>
        <w:t xml:space="preserve">format is CSV, which is what is explained here and used in the </w:t>
      </w:r>
      <w:r w:rsidR="0008109B">
        <w:t>statistics</w:t>
      </w:r>
      <w:r>
        <w:t xml:space="preserve"> application later on.</w:t>
      </w:r>
    </w:p>
    <w:p w14:paraId="451ACFBD" w14:textId="5A2616DE" w:rsidR="0069004E" w:rsidRDefault="0069004E" w:rsidP="005A7BDD">
      <w:pPr>
        <w:pStyle w:val="P0-Paragraph"/>
      </w:pPr>
      <w:r>
        <w:lastRenderedPageBreak/>
        <w:t>The good thing is that Go provides a dedicated package for working with CSV data</w:t>
      </w:r>
      <w:r w:rsidR="008631CF">
        <w:t>,</w:t>
      </w:r>
      <w:r>
        <w:t xml:space="preserve"> named </w:t>
      </w:r>
      <w:r w:rsidRPr="005A7BDD">
        <w:rPr>
          <w:rStyle w:val="CS-InlineCode"/>
        </w:rPr>
        <w:t>encoding/csv</w:t>
      </w:r>
      <w:r>
        <w:t xml:space="preserve"> (</w:t>
      </w:r>
      <w:r w:rsidR="005664A7" w:rsidRPr="005A7BDD">
        <w:rPr>
          <w:rStyle w:val="CS-URL"/>
        </w:rPr>
        <w:t>https://pkg.go.dev/encoding/csv</w:t>
      </w:r>
      <w:r>
        <w:t>). For the presented utility, both the input and output files are given as command</w:t>
      </w:r>
      <w:r w:rsidR="00D3295A">
        <w:t xml:space="preserve"> </w:t>
      </w:r>
      <w:r>
        <w:t>line arguments.</w:t>
      </w:r>
    </w:p>
    <w:p w14:paraId="7CFE1E0F" w14:textId="7A36D5C8" w:rsidR="004E6CC0" w:rsidRPr="00D146D3" w:rsidRDefault="004E6CC0" w:rsidP="005A7BDD">
      <w:pPr>
        <w:pStyle w:val="I-InfoBox"/>
      </w:pPr>
      <w:r>
        <w:t xml:space="preserve">When reading or writing </w:t>
      </w:r>
      <w:r w:rsidR="000337B5">
        <w:t xml:space="preserve">CSV </w:t>
      </w:r>
      <w:r>
        <w:t xml:space="preserve">data from disk, everything is considered </w:t>
      </w:r>
      <w:r w:rsidR="003E40C0">
        <w:t>a string.</w:t>
      </w:r>
      <w:r w:rsidR="000337B5">
        <w:t xml:space="preserve"> Therefore, </w:t>
      </w:r>
      <w:r w:rsidR="00D146D3">
        <w:t>if you have numeric data</w:t>
      </w:r>
      <w:r w:rsidR="002161AC">
        <w:t xml:space="preserve"> that you want to treat as such</w:t>
      </w:r>
      <w:r w:rsidR="004350C1">
        <w:t xml:space="preserve"> during the reading phase</w:t>
      </w:r>
      <w:r w:rsidR="00D146D3">
        <w:t xml:space="preserve">, you might need to convert it </w:t>
      </w:r>
      <w:r w:rsidR="00333B16">
        <w:t xml:space="preserve">to </w:t>
      </w:r>
      <w:r w:rsidR="00D146D3">
        <w:t>the proper data type</w:t>
      </w:r>
      <w:r w:rsidR="00AD6BF9">
        <w:t xml:space="preserve"> on your own</w:t>
      </w:r>
      <w:r w:rsidR="00D146D3">
        <w:t>.</w:t>
      </w:r>
    </w:p>
    <w:p w14:paraId="30A05C0E" w14:textId="2FAE6767" w:rsidR="0069004E" w:rsidRDefault="0069004E" w:rsidP="005A7BDD">
      <w:pPr>
        <w:pStyle w:val="P0-Paragraph"/>
      </w:pPr>
      <w:r>
        <w:t>There exist two very popular Go interfaces</w:t>
      </w:r>
      <w:r w:rsidR="00224EEE">
        <w:t>,</w:t>
      </w:r>
      <w:r>
        <w:t xml:space="preserve"> named </w:t>
      </w:r>
      <w:proofErr w:type="spellStart"/>
      <w:r w:rsidRPr="005A7BDD">
        <w:rPr>
          <w:rStyle w:val="CS-InlineCode"/>
        </w:rPr>
        <w:t>io.Reader</w:t>
      </w:r>
      <w:proofErr w:type="spellEnd"/>
      <w:r>
        <w:t xml:space="preserve"> and </w:t>
      </w:r>
      <w:proofErr w:type="spellStart"/>
      <w:r w:rsidRPr="005A7BDD">
        <w:rPr>
          <w:rStyle w:val="CS-InlineCode"/>
        </w:rPr>
        <w:t>io.Write</w:t>
      </w:r>
      <w:proofErr w:type="spellEnd"/>
      <w:r w:rsidR="00224EEE">
        <w:t xml:space="preserve">, </w:t>
      </w:r>
      <w:r>
        <w:t xml:space="preserve">that </w:t>
      </w:r>
      <w:r w:rsidR="00224EEE">
        <w:t>relate to</w:t>
      </w:r>
      <w:r>
        <w:t xml:space="preserve"> reading and writing files</w:t>
      </w:r>
      <w:r w:rsidR="009E5877">
        <w:t>, respectively</w:t>
      </w:r>
      <w:r>
        <w:t xml:space="preserve">. Almost all reading and writing operations in Go use these two interfaces. The use of the same interface for </w:t>
      </w:r>
      <w:r w:rsidR="00627ED8">
        <w:t xml:space="preserve">all </w:t>
      </w:r>
      <w:r>
        <w:t>readers allows readers to share some common characteristics</w:t>
      </w:r>
      <w:r w:rsidR="00EF6A6A">
        <w:t>,</w:t>
      </w:r>
      <w:r>
        <w:t xml:space="preserve"> but most importantly</w:t>
      </w:r>
      <w:r w:rsidR="00EF6A6A">
        <w:t>, it</w:t>
      </w:r>
      <w:r>
        <w:t xml:space="preserve"> allows you to create your own readers and use them anywhere that Go expects an </w:t>
      </w:r>
      <w:proofErr w:type="spellStart"/>
      <w:r w:rsidRPr="005A7BDD">
        <w:rPr>
          <w:rStyle w:val="CS-InlineCode"/>
        </w:rPr>
        <w:t>io.Reader</w:t>
      </w:r>
      <w:proofErr w:type="spellEnd"/>
      <w:r>
        <w:t xml:space="preserve"> reader. The same applies to writers that satisfy the </w:t>
      </w:r>
      <w:proofErr w:type="spellStart"/>
      <w:r w:rsidRPr="005A7BDD">
        <w:rPr>
          <w:rStyle w:val="CS-InlineCode"/>
        </w:rPr>
        <w:t>io.Write</w:t>
      </w:r>
      <w:proofErr w:type="spellEnd"/>
      <w:r>
        <w:t xml:space="preserve"> interface. You </w:t>
      </w:r>
      <w:r w:rsidR="008753FE">
        <w:t>are going to</w:t>
      </w:r>
      <w:r>
        <w:t xml:space="preserve"> learn more about interfaces in </w:t>
      </w:r>
      <w:r w:rsidRPr="005A7BDD">
        <w:rPr>
          <w:rStyle w:val="CS-Italic"/>
        </w:rPr>
        <w:t xml:space="preserve">Chapter </w:t>
      </w:r>
      <w:r w:rsidR="00EA6C6F" w:rsidRPr="005A7BDD">
        <w:rPr>
          <w:rStyle w:val="CS-Italic"/>
        </w:rPr>
        <w:t>5</w:t>
      </w:r>
      <w:r>
        <w:t xml:space="preserve">, </w:t>
      </w:r>
      <w:r w:rsidRPr="005A7BDD">
        <w:rPr>
          <w:rStyle w:val="CS-Italic"/>
        </w:rPr>
        <w:t>Reflection and Interfaces</w:t>
      </w:r>
      <w:r>
        <w:t>.</w:t>
      </w:r>
    </w:p>
    <w:p w14:paraId="12F84920" w14:textId="77777777" w:rsidR="0069004E" w:rsidRDefault="0069004E" w:rsidP="005A7BDD">
      <w:pPr>
        <w:pStyle w:val="P0-Paragraph"/>
      </w:pPr>
      <w:r>
        <w:t>The main tasks that need to be implemented are the following:</w:t>
      </w:r>
    </w:p>
    <w:p w14:paraId="5A1A0167" w14:textId="50C1A7AB" w:rsidR="0069004E" w:rsidRDefault="0069004E" w:rsidP="005A7BDD">
      <w:pPr>
        <w:pStyle w:val="L1-Bullet"/>
      </w:pPr>
      <w:r>
        <w:t>Loading CSV data from disk and putting it into a slice of structures</w:t>
      </w:r>
    </w:p>
    <w:p w14:paraId="32B4AFC6" w14:textId="304A2F60" w:rsidR="0069004E" w:rsidRDefault="0069004E" w:rsidP="005A7BDD">
      <w:pPr>
        <w:pStyle w:val="L1-Bullet"/>
      </w:pPr>
      <w:r>
        <w:t>Saving data to disk using</w:t>
      </w:r>
      <w:r w:rsidR="00605F1E">
        <w:t xml:space="preserve"> the</w:t>
      </w:r>
      <w:r>
        <w:t xml:space="preserve"> CSV format</w:t>
      </w:r>
    </w:p>
    <w:p w14:paraId="58C81339" w14:textId="4F4E63ED" w:rsidR="0069004E" w:rsidRDefault="0069004E" w:rsidP="005A7BDD">
      <w:pPr>
        <w:pStyle w:val="P0-Paragraph"/>
      </w:pPr>
      <w:r>
        <w:t xml:space="preserve">The </w:t>
      </w:r>
      <w:r w:rsidRPr="005A7BDD">
        <w:rPr>
          <w:rStyle w:val="CS-InlineCode"/>
        </w:rPr>
        <w:t>encoding/csv package</w:t>
      </w:r>
      <w:r>
        <w:t xml:space="preserve"> contains functions that can help you read and write CSV files. As we are dealing with small CSV files, we use </w:t>
      </w:r>
      <w:proofErr w:type="spellStart"/>
      <w:r w:rsidRPr="005A7BDD">
        <w:rPr>
          <w:rStyle w:val="CS-InlineCode"/>
        </w:rPr>
        <w:t>csv.NewReader</w:t>
      </w:r>
      <w:proofErr w:type="spellEnd"/>
      <w:r w:rsidRPr="005A7BDD">
        <w:rPr>
          <w:rStyle w:val="CS-InlineCode"/>
        </w:rPr>
        <w:t>(f).</w:t>
      </w:r>
      <w:proofErr w:type="spellStart"/>
      <w:r w:rsidRPr="005A7BDD">
        <w:rPr>
          <w:rStyle w:val="CS-InlineCode"/>
        </w:rPr>
        <w:t>ReadAll</w:t>
      </w:r>
      <w:proofErr w:type="spellEnd"/>
      <w:r w:rsidRPr="005A7BDD">
        <w:rPr>
          <w:rStyle w:val="CS-InlineCode"/>
        </w:rPr>
        <w:t>()</w:t>
      </w:r>
      <w:r>
        <w:t xml:space="preserve"> to read the entire input file at once. For bigger data files</w:t>
      </w:r>
      <w:r w:rsidR="00A976F5">
        <w:t>,</w:t>
      </w:r>
      <w:r>
        <w:t xml:space="preserve"> or if we wanted to check </w:t>
      </w:r>
      <w:r>
        <w:lastRenderedPageBreak/>
        <w:t xml:space="preserve">the input or make any changes to the input as we read it, it would have been better to read it line by line using </w:t>
      </w:r>
      <w:r w:rsidRPr="005A7BDD">
        <w:rPr>
          <w:rStyle w:val="CS-InlineCode"/>
        </w:rPr>
        <w:t>Read()</w:t>
      </w:r>
      <w:r>
        <w:t xml:space="preserve"> instead of </w:t>
      </w:r>
      <w:proofErr w:type="spellStart"/>
      <w:r w:rsidRPr="005A7BDD">
        <w:rPr>
          <w:rStyle w:val="CS-InlineCode"/>
        </w:rPr>
        <w:t>ReadAll</w:t>
      </w:r>
      <w:proofErr w:type="spellEnd"/>
      <w:r w:rsidRPr="005A7BDD">
        <w:rPr>
          <w:rStyle w:val="CS-InlineCode"/>
        </w:rPr>
        <w:t>()</w:t>
      </w:r>
      <w:r>
        <w:t>.</w:t>
      </w:r>
    </w:p>
    <w:p w14:paraId="0E9658D0" w14:textId="06F342A8" w:rsidR="0069004E" w:rsidRDefault="0069004E" w:rsidP="005A7BDD">
      <w:pPr>
        <w:pStyle w:val="P0-Paragraph"/>
      </w:pPr>
      <w:r>
        <w:t>Go assumes that the CSV file uses the comma character (</w:t>
      </w:r>
      <w:r w:rsidRPr="005A7BDD">
        <w:rPr>
          <w:rStyle w:val="CS-InlineCode"/>
        </w:rPr>
        <w:t>,</w:t>
      </w:r>
      <w:r>
        <w:t xml:space="preserve">) for separating the different fields of each line. Should we wish to change that behavior, we should change the value of the </w:t>
      </w:r>
      <w:r w:rsidRPr="005A7BDD">
        <w:rPr>
          <w:rStyle w:val="CS-InlineCode"/>
        </w:rPr>
        <w:t>Comma</w:t>
      </w:r>
      <w:r>
        <w:t xml:space="preserve"> variable of the CSV reader or the writer</w:t>
      </w:r>
      <w:r w:rsidR="00A976F5">
        <w:t>,</w:t>
      </w:r>
      <w:r>
        <w:t xml:space="preserve"> depending on the task we want to perform. We change that behavior in the output CSV file, which separates its fields using the tab character.</w:t>
      </w:r>
    </w:p>
    <w:p w14:paraId="38D9D4A4" w14:textId="29085111" w:rsidR="0069004E" w:rsidRDefault="0069004E" w:rsidP="005A7BDD">
      <w:pPr>
        <w:pStyle w:val="I-InfoBox"/>
      </w:pPr>
      <w:r>
        <w:t xml:space="preserve">For reasons of compatibility, it is better if the input and output CSV files </w:t>
      </w:r>
      <w:r w:rsidR="00A976F5">
        <w:t>use</w:t>
      </w:r>
      <w:r>
        <w:t xml:space="preserve"> the same field delimiter. We are just using the tab character as the field delimiter in the output file </w:t>
      </w:r>
      <w:r w:rsidR="00E750BC">
        <w:t>to</w:t>
      </w:r>
      <w:r>
        <w:t xml:space="preserve"> illustrate the use of the </w:t>
      </w:r>
      <w:r w:rsidRPr="005A7BDD">
        <w:rPr>
          <w:rStyle w:val="CS-InlineCode"/>
        </w:rPr>
        <w:t>Comma</w:t>
      </w:r>
      <w:r>
        <w:t xml:space="preserve"> variable.</w:t>
      </w:r>
    </w:p>
    <w:p w14:paraId="17BF7072" w14:textId="7DB1B096" w:rsidR="0069004E" w:rsidRDefault="0069004E" w:rsidP="005A7BDD">
      <w:pPr>
        <w:pStyle w:val="P0-Paragraph"/>
      </w:pPr>
      <w:r>
        <w:t xml:space="preserve">As working with CSV files is a new topic, there is a separate utility named </w:t>
      </w:r>
      <w:proofErr w:type="spellStart"/>
      <w:r w:rsidRPr="005A7BDD">
        <w:rPr>
          <w:rStyle w:val="CS-InlineCode"/>
        </w:rPr>
        <w:t>csvData.go</w:t>
      </w:r>
      <w:proofErr w:type="spellEnd"/>
      <w:r>
        <w:t xml:space="preserve"> in the </w:t>
      </w:r>
      <w:proofErr w:type="spellStart"/>
      <w:r w:rsidRPr="005A7BDD">
        <w:rPr>
          <w:rStyle w:val="CS-InlineCode"/>
        </w:rPr>
        <w:t>ch03</w:t>
      </w:r>
      <w:proofErr w:type="spellEnd"/>
      <w:r>
        <w:t xml:space="preserve"> directory of the GitHub repository of this book that illustrates the techniques for reading and writing CSV files. The source code of </w:t>
      </w:r>
      <w:proofErr w:type="spellStart"/>
      <w:r w:rsidRPr="005A7BDD">
        <w:rPr>
          <w:rStyle w:val="CS-InlineCode"/>
        </w:rPr>
        <w:t>csvData.go</w:t>
      </w:r>
      <w:proofErr w:type="spellEnd"/>
      <w:r>
        <w:t xml:space="preserve"> is presented in chunks. First, we present the preamble of </w:t>
      </w:r>
      <w:proofErr w:type="spellStart"/>
      <w:r w:rsidRPr="005A7BDD">
        <w:rPr>
          <w:rStyle w:val="CS-InlineCode"/>
        </w:rPr>
        <w:t>csvData.go</w:t>
      </w:r>
      <w:proofErr w:type="spellEnd"/>
      <w:r>
        <w:t xml:space="preserve"> that contains the </w:t>
      </w:r>
      <w:r w:rsidRPr="005A7BDD">
        <w:rPr>
          <w:rStyle w:val="CS-InlineCode"/>
        </w:rPr>
        <w:t>import</w:t>
      </w:r>
      <w:r>
        <w:t xml:space="preserve"> section as well as the </w:t>
      </w:r>
      <w:r w:rsidRPr="005A7BDD">
        <w:rPr>
          <w:rStyle w:val="CS-InlineCode"/>
        </w:rPr>
        <w:t>Record</w:t>
      </w:r>
      <w:r>
        <w:t xml:space="preserve"> structure and the </w:t>
      </w:r>
      <w:proofErr w:type="spellStart"/>
      <w:r w:rsidRPr="005A7BDD">
        <w:rPr>
          <w:rStyle w:val="CS-InlineCode"/>
        </w:rPr>
        <w:t>myData</w:t>
      </w:r>
      <w:proofErr w:type="spellEnd"/>
      <w:r>
        <w:t xml:space="preserve"> global variable, which is a slice of </w:t>
      </w:r>
      <w:r w:rsidRPr="005A7BDD">
        <w:rPr>
          <w:rStyle w:val="CS-InlineCode"/>
        </w:rPr>
        <w:t>Record</w:t>
      </w:r>
      <w:r w:rsidR="00AA6443">
        <w:t>.</w:t>
      </w:r>
    </w:p>
    <w:p w14:paraId="5C4D47AA" w14:textId="77777777" w:rsidR="009D14B9" w:rsidRDefault="009D14B9" w:rsidP="005A7BDD">
      <w:pPr>
        <w:pStyle w:val="C0-CodeBlock"/>
        <w:divId w:val="2033264613"/>
      </w:pPr>
      <w:r>
        <w:rPr>
          <w:rStyle w:val="hljs-keyword"/>
        </w:rPr>
        <w:t>package</w:t>
      </w:r>
      <w:r>
        <w:t xml:space="preserve"> main</w:t>
      </w:r>
    </w:p>
    <w:p w14:paraId="1BC331DB" w14:textId="77777777" w:rsidR="009D14B9" w:rsidRDefault="009D14B9" w:rsidP="005A7BDD">
      <w:pPr>
        <w:pStyle w:val="C0-CodeBlock"/>
        <w:divId w:val="2033264613"/>
      </w:pPr>
      <w:r>
        <w:rPr>
          <w:rStyle w:val="hljs-keyword"/>
        </w:rPr>
        <w:t>import</w:t>
      </w:r>
      <w:r>
        <w:t xml:space="preserve"> (</w:t>
      </w:r>
    </w:p>
    <w:p w14:paraId="2A5C6405" w14:textId="77777777" w:rsidR="009D14B9" w:rsidRDefault="009D14B9" w:rsidP="005A7BDD">
      <w:pPr>
        <w:pStyle w:val="C0-CodeBlock"/>
        <w:divId w:val="2033264613"/>
      </w:pPr>
      <w:r>
        <w:t xml:space="preserve">    </w:t>
      </w:r>
      <w:r>
        <w:rPr>
          <w:rStyle w:val="hljs-string"/>
        </w:rPr>
        <w:t>"encoding/csv"</w:t>
      </w:r>
    </w:p>
    <w:p w14:paraId="3575D5E7" w14:textId="77777777" w:rsidR="009D14B9" w:rsidRDefault="009D14B9" w:rsidP="005A7BDD">
      <w:pPr>
        <w:pStyle w:val="C0-CodeBlock"/>
        <w:divId w:val="2033264613"/>
      </w:pPr>
      <w:r>
        <w:t xml:space="preserve">    </w:t>
      </w:r>
      <w:r>
        <w:rPr>
          <w:rStyle w:val="hljs-string"/>
        </w:rPr>
        <w:t>"log"</w:t>
      </w:r>
    </w:p>
    <w:p w14:paraId="049BE0B4" w14:textId="77777777" w:rsidR="009D14B9" w:rsidRDefault="009D14B9" w:rsidP="005A7BDD">
      <w:pPr>
        <w:pStyle w:val="C0-CodeBlock"/>
        <w:divId w:val="2033264613"/>
      </w:pPr>
      <w:r>
        <w:t xml:space="preserve">    </w:t>
      </w:r>
      <w:r>
        <w:rPr>
          <w:rStyle w:val="hljs-string"/>
        </w:rPr>
        <w:t>"</w:t>
      </w:r>
      <w:proofErr w:type="spellStart"/>
      <w:r>
        <w:rPr>
          <w:rStyle w:val="hljs-string"/>
        </w:rPr>
        <w:t>os</w:t>
      </w:r>
      <w:proofErr w:type="spellEnd"/>
      <w:r>
        <w:rPr>
          <w:rStyle w:val="hljs-string"/>
        </w:rPr>
        <w:t>"</w:t>
      </w:r>
    </w:p>
    <w:p w14:paraId="6B080E70" w14:textId="77777777" w:rsidR="009D14B9" w:rsidRDefault="009D14B9" w:rsidP="005A7BDD">
      <w:pPr>
        <w:pStyle w:val="C0-CodeBlock"/>
        <w:divId w:val="2033264613"/>
      </w:pPr>
      <w:r>
        <w:t>)</w:t>
      </w:r>
    </w:p>
    <w:p w14:paraId="2F1ECF9B" w14:textId="77777777" w:rsidR="009D14B9" w:rsidRDefault="009D14B9" w:rsidP="005A7BDD">
      <w:pPr>
        <w:pStyle w:val="C0-CodeBlock"/>
        <w:divId w:val="2033264613"/>
      </w:pPr>
    </w:p>
    <w:p w14:paraId="4C0F3CF5" w14:textId="77777777" w:rsidR="009D14B9" w:rsidRDefault="009D14B9" w:rsidP="005A7BDD">
      <w:pPr>
        <w:pStyle w:val="C0-CodeBlock"/>
        <w:divId w:val="2033264613"/>
      </w:pPr>
      <w:r>
        <w:rPr>
          <w:rStyle w:val="hljs-keyword"/>
        </w:rPr>
        <w:lastRenderedPageBreak/>
        <w:t>type</w:t>
      </w:r>
      <w:r>
        <w:t xml:space="preserve"> Record </w:t>
      </w:r>
      <w:r>
        <w:rPr>
          <w:rStyle w:val="hljs-keyword"/>
        </w:rPr>
        <w:t>struct</w:t>
      </w:r>
      <w:r>
        <w:t xml:space="preserve"> {</w:t>
      </w:r>
    </w:p>
    <w:p w14:paraId="7FA26010" w14:textId="77777777" w:rsidR="009D14B9" w:rsidRDefault="009D14B9" w:rsidP="005A7BDD">
      <w:pPr>
        <w:pStyle w:val="C0-CodeBlock"/>
        <w:divId w:val="2033264613"/>
      </w:pPr>
      <w:r>
        <w:t xml:space="preserve">    Name       </w:t>
      </w:r>
      <w:r>
        <w:rPr>
          <w:rStyle w:val="hljs-type"/>
        </w:rPr>
        <w:t>string</w:t>
      </w:r>
    </w:p>
    <w:p w14:paraId="134C3695" w14:textId="77777777" w:rsidR="009D14B9" w:rsidRDefault="009D14B9" w:rsidP="005A7BDD">
      <w:pPr>
        <w:pStyle w:val="C0-CodeBlock"/>
        <w:divId w:val="2033264613"/>
      </w:pPr>
      <w:r>
        <w:t xml:space="preserve">    Surname    </w:t>
      </w:r>
      <w:r>
        <w:rPr>
          <w:rStyle w:val="hljs-type"/>
        </w:rPr>
        <w:t>string</w:t>
      </w:r>
    </w:p>
    <w:p w14:paraId="6DD6B3D7" w14:textId="77777777" w:rsidR="009D14B9" w:rsidRDefault="009D14B9" w:rsidP="005A7BDD">
      <w:pPr>
        <w:pStyle w:val="C0-CodeBlock"/>
        <w:divId w:val="2033264613"/>
      </w:pPr>
      <w:r>
        <w:t xml:space="preserve">    Number     </w:t>
      </w:r>
      <w:r>
        <w:rPr>
          <w:rStyle w:val="hljs-type"/>
        </w:rPr>
        <w:t>string</w:t>
      </w:r>
    </w:p>
    <w:p w14:paraId="60BE2468" w14:textId="77777777" w:rsidR="009D14B9" w:rsidRDefault="009D14B9" w:rsidP="005A7BDD">
      <w:pPr>
        <w:pStyle w:val="C0-CodeBlock"/>
        <w:divId w:val="2033264613"/>
      </w:pPr>
      <w:r>
        <w:t xml:space="preserve">    </w:t>
      </w:r>
      <w:proofErr w:type="spellStart"/>
      <w:r>
        <w:t>LastAccess</w:t>
      </w:r>
      <w:proofErr w:type="spellEnd"/>
      <w:r>
        <w:t xml:space="preserve"> </w:t>
      </w:r>
      <w:r>
        <w:rPr>
          <w:rStyle w:val="hljs-type"/>
        </w:rPr>
        <w:t>string</w:t>
      </w:r>
    </w:p>
    <w:p w14:paraId="798799CC" w14:textId="77777777" w:rsidR="009D14B9" w:rsidRDefault="009D14B9" w:rsidP="005A7BDD">
      <w:pPr>
        <w:pStyle w:val="C0-CodeBlock"/>
        <w:divId w:val="2033264613"/>
      </w:pPr>
      <w:r>
        <w:t>}</w:t>
      </w:r>
    </w:p>
    <w:p w14:paraId="62241627" w14:textId="77777777" w:rsidR="009D14B9" w:rsidRDefault="009D14B9" w:rsidP="005A7BDD">
      <w:pPr>
        <w:pStyle w:val="C0-CodeBlock"/>
        <w:divId w:val="2033264613"/>
      </w:pPr>
      <w:r>
        <w:rPr>
          <w:rStyle w:val="hljs-keyword"/>
        </w:rPr>
        <w:t>var</w:t>
      </w:r>
      <w:r>
        <w:t xml:space="preserve"> </w:t>
      </w:r>
      <w:proofErr w:type="spellStart"/>
      <w:r>
        <w:t>myData</w:t>
      </w:r>
      <w:proofErr w:type="spellEnd"/>
      <w:r>
        <w:t xml:space="preserve"> = []Record{}</w:t>
      </w:r>
    </w:p>
    <w:p w14:paraId="45CD677C" w14:textId="69DF28E4" w:rsidR="0069004E" w:rsidRDefault="0069004E" w:rsidP="005A7BDD">
      <w:pPr>
        <w:pStyle w:val="P0-Paragraph"/>
      </w:pPr>
      <w:r>
        <w:t>Then</w:t>
      </w:r>
      <w:r w:rsidR="00C70B8A">
        <w:t>,</w:t>
      </w:r>
      <w:r>
        <w:t xml:space="preserve"> we present the </w:t>
      </w:r>
      <w:proofErr w:type="spellStart"/>
      <w:r w:rsidRPr="005A7BDD">
        <w:rPr>
          <w:rStyle w:val="CS-InlineCode"/>
        </w:rPr>
        <w:t>readCSVFile</w:t>
      </w:r>
      <w:proofErr w:type="spellEnd"/>
      <w:r w:rsidRPr="005A7BDD">
        <w:rPr>
          <w:rStyle w:val="CS-InlineCode"/>
        </w:rPr>
        <w:t>()</w:t>
      </w:r>
      <w:r>
        <w:t xml:space="preserve"> function, which reads the plain text file with the CSV data</w:t>
      </w:r>
      <w:r w:rsidR="00F310D0">
        <w:t>.</w:t>
      </w:r>
    </w:p>
    <w:p w14:paraId="6A18F298" w14:textId="77777777" w:rsidR="009D14B9" w:rsidRDefault="009D14B9" w:rsidP="005A7BDD">
      <w:pPr>
        <w:pStyle w:val="C0-CodeBlock"/>
        <w:divId w:val="323432701"/>
      </w:pPr>
      <w:proofErr w:type="spellStart"/>
      <w:r>
        <w:rPr>
          <w:rStyle w:val="hljs-keyword"/>
        </w:rPr>
        <w:t>func</w:t>
      </w:r>
      <w:proofErr w:type="spellEnd"/>
      <w:r>
        <w:rPr>
          <w:rStyle w:val="hljs-function"/>
        </w:rPr>
        <w:t xml:space="preserve"> </w:t>
      </w:r>
      <w:proofErr w:type="spellStart"/>
      <w:r>
        <w:rPr>
          <w:rStyle w:val="hljs-title"/>
        </w:rPr>
        <w:t>readCSVFile</w:t>
      </w:r>
      <w:proofErr w:type="spellEnd"/>
      <w:r>
        <w:rPr>
          <w:rStyle w:val="hljs-params"/>
        </w:rPr>
        <w:t>(</w:t>
      </w:r>
      <w:proofErr w:type="spellStart"/>
      <w:r>
        <w:rPr>
          <w:rStyle w:val="hljs-params"/>
        </w:rPr>
        <w:t>filepath</w:t>
      </w:r>
      <w:proofErr w:type="spellEnd"/>
      <w:r>
        <w:rPr>
          <w:rStyle w:val="hljs-params"/>
        </w:rPr>
        <w:t xml:space="preserve"> </w:t>
      </w:r>
      <w:r>
        <w:rPr>
          <w:rStyle w:val="hljs-type"/>
        </w:rPr>
        <w:t>string</w:t>
      </w:r>
      <w:r>
        <w:rPr>
          <w:rStyle w:val="hljs-params"/>
        </w:rPr>
        <w:t>)</w:t>
      </w:r>
      <w:r>
        <w:t xml:space="preserve"> ([][]</w:t>
      </w:r>
      <w:r>
        <w:rPr>
          <w:rStyle w:val="hljs-type"/>
        </w:rPr>
        <w:t>string</w:t>
      </w:r>
      <w:r>
        <w:t xml:space="preserve">, </w:t>
      </w:r>
      <w:r>
        <w:rPr>
          <w:rStyle w:val="hljs-type"/>
        </w:rPr>
        <w:t>error</w:t>
      </w:r>
      <w:r>
        <w:t>) {</w:t>
      </w:r>
    </w:p>
    <w:p w14:paraId="5A1F9F66" w14:textId="77777777" w:rsidR="009D14B9" w:rsidRDefault="009D14B9" w:rsidP="005A7BDD">
      <w:pPr>
        <w:pStyle w:val="C0-CodeBlock"/>
        <w:divId w:val="323432701"/>
      </w:pPr>
      <w:r>
        <w:t xml:space="preserve">    _, err := </w:t>
      </w:r>
      <w:proofErr w:type="spellStart"/>
      <w:r>
        <w:t>os.Stat</w:t>
      </w:r>
      <w:proofErr w:type="spellEnd"/>
      <w:r>
        <w:t>(</w:t>
      </w:r>
      <w:proofErr w:type="spellStart"/>
      <w:r>
        <w:t>filepath</w:t>
      </w:r>
      <w:proofErr w:type="spellEnd"/>
      <w:r>
        <w:t>)</w:t>
      </w:r>
    </w:p>
    <w:p w14:paraId="0A32FD0D" w14:textId="77777777" w:rsidR="009D14B9" w:rsidRDefault="009D14B9" w:rsidP="005A7BDD">
      <w:pPr>
        <w:pStyle w:val="C0-CodeBlock"/>
        <w:divId w:val="323432701"/>
      </w:pPr>
      <w:r>
        <w:t xml:space="preserve">    </w:t>
      </w:r>
      <w:r>
        <w:rPr>
          <w:rStyle w:val="hljs-keyword"/>
        </w:rPr>
        <w:t>if</w:t>
      </w:r>
      <w:r>
        <w:t xml:space="preserve"> err != </w:t>
      </w:r>
      <w:r>
        <w:rPr>
          <w:rStyle w:val="hljs-literal"/>
        </w:rPr>
        <w:t>nil</w:t>
      </w:r>
      <w:r>
        <w:t xml:space="preserve"> {</w:t>
      </w:r>
    </w:p>
    <w:p w14:paraId="61228BE6" w14:textId="77777777" w:rsidR="009D14B9" w:rsidRDefault="009D14B9" w:rsidP="005A7BDD">
      <w:pPr>
        <w:pStyle w:val="C0-CodeBlock"/>
        <w:divId w:val="323432701"/>
      </w:pPr>
      <w:r>
        <w:t xml:space="preserve">        </w:t>
      </w:r>
      <w:r>
        <w:rPr>
          <w:rStyle w:val="hljs-keyword"/>
        </w:rPr>
        <w:t>return</w:t>
      </w:r>
      <w:r>
        <w:t xml:space="preserve"> </w:t>
      </w:r>
      <w:r>
        <w:rPr>
          <w:rStyle w:val="hljs-literal"/>
        </w:rPr>
        <w:t>nil</w:t>
      </w:r>
      <w:r>
        <w:t>, err</w:t>
      </w:r>
    </w:p>
    <w:p w14:paraId="055DEEE5" w14:textId="77777777" w:rsidR="009D14B9" w:rsidRDefault="009D14B9" w:rsidP="005A7BDD">
      <w:pPr>
        <w:pStyle w:val="C0-CodeBlock"/>
        <w:divId w:val="323432701"/>
      </w:pPr>
      <w:r>
        <w:t xml:space="preserve">    }</w:t>
      </w:r>
    </w:p>
    <w:p w14:paraId="7FA26FB9" w14:textId="77777777" w:rsidR="009D14B9" w:rsidRDefault="009D14B9" w:rsidP="005A7BDD">
      <w:pPr>
        <w:pStyle w:val="C0-CodeBlock"/>
        <w:divId w:val="323432701"/>
      </w:pPr>
      <w:r>
        <w:t xml:space="preserve">    f, err := </w:t>
      </w:r>
      <w:proofErr w:type="spellStart"/>
      <w:r>
        <w:t>os.Open</w:t>
      </w:r>
      <w:proofErr w:type="spellEnd"/>
      <w:r>
        <w:t>(</w:t>
      </w:r>
      <w:proofErr w:type="spellStart"/>
      <w:r>
        <w:t>filepath</w:t>
      </w:r>
      <w:proofErr w:type="spellEnd"/>
      <w:r>
        <w:t>)</w:t>
      </w:r>
    </w:p>
    <w:p w14:paraId="15A516AD" w14:textId="77777777" w:rsidR="009D14B9" w:rsidRDefault="009D14B9" w:rsidP="005A7BDD">
      <w:pPr>
        <w:pStyle w:val="C0-CodeBlock"/>
        <w:divId w:val="323432701"/>
      </w:pPr>
      <w:r>
        <w:t xml:space="preserve">    </w:t>
      </w:r>
      <w:r>
        <w:rPr>
          <w:rStyle w:val="hljs-keyword"/>
        </w:rPr>
        <w:t>if</w:t>
      </w:r>
      <w:r>
        <w:t xml:space="preserve"> err != </w:t>
      </w:r>
      <w:r>
        <w:rPr>
          <w:rStyle w:val="hljs-literal"/>
        </w:rPr>
        <w:t>nil</w:t>
      </w:r>
      <w:r>
        <w:t xml:space="preserve"> {</w:t>
      </w:r>
    </w:p>
    <w:p w14:paraId="7963B818" w14:textId="77777777" w:rsidR="009D14B9" w:rsidRDefault="009D14B9" w:rsidP="005A7BDD">
      <w:pPr>
        <w:pStyle w:val="C0-CodeBlock"/>
        <w:divId w:val="323432701"/>
      </w:pPr>
      <w:r>
        <w:t xml:space="preserve">        </w:t>
      </w:r>
      <w:r>
        <w:rPr>
          <w:rStyle w:val="hljs-keyword"/>
        </w:rPr>
        <w:t>return</w:t>
      </w:r>
      <w:r>
        <w:t xml:space="preserve"> </w:t>
      </w:r>
      <w:r>
        <w:rPr>
          <w:rStyle w:val="hljs-literal"/>
        </w:rPr>
        <w:t>nil</w:t>
      </w:r>
      <w:r>
        <w:t>, err</w:t>
      </w:r>
    </w:p>
    <w:p w14:paraId="019A7B57" w14:textId="77777777" w:rsidR="009D14B9" w:rsidRDefault="009D14B9" w:rsidP="005A7BDD">
      <w:pPr>
        <w:pStyle w:val="C0-CodeBlock"/>
        <w:divId w:val="323432701"/>
      </w:pPr>
      <w:r>
        <w:t xml:space="preserve">    }</w:t>
      </w:r>
    </w:p>
    <w:p w14:paraId="1E7A6D95" w14:textId="77777777" w:rsidR="009D14B9" w:rsidRDefault="009D14B9" w:rsidP="005A7BDD">
      <w:pPr>
        <w:pStyle w:val="C0-CodeBlock"/>
        <w:divId w:val="323432701"/>
      </w:pPr>
      <w:r>
        <w:t xml:space="preserve">    </w:t>
      </w:r>
      <w:r>
        <w:rPr>
          <w:rStyle w:val="hljs-keyword"/>
        </w:rPr>
        <w:t>defer</w:t>
      </w:r>
      <w:r>
        <w:t xml:space="preserve"> </w:t>
      </w:r>
      <w:proofErr w:type="spellStart"/>
      <w:r>
        <w:t>f.Close</w:t>
      </w:r>
      <w:proofErr w:type="spellEnd"/>
      <w:r>
        <w:t>()</w:t>
      </w:r>
    </w:p>
    <w:p w14:paraId="59CAB0B7" w14:textId="77777777" w:rsidR="009D14B9" w:rsidRDefault="009D14B9" w:rsidP="005A7BDD">
      <w:pPr>
        <w:pStyle w:val="C0-CodeBlock"/>
        <w:divId w:val="323432701"/>
      </w:pPr>
    </w:p>
    <w:p w14:paraId="4FEA3BAD" w14:textId="77777777" w:rsidR="009D14B9" w:rsidRDefault="009D14B9" w:rsidP="005A7BDD">
      <w:pPr>
        <w:pStyle w:val="C0-CodeBlock"/>
        <w:divId w:val="323432701"/>
      </w:pPr>
      <w:r>
        <w:t xml:space="preserve">    </w:t>
      </w:r>
      <w:r>
        <w:rPr>
          <w:rStyle w:val="hljs-comment"/>
        </w:rPr>
        <w:t>// CSV file read all at once</w:t>
      </w:r>
    </w:p>
    <w:p w14:paraId="68004040" w14:textId="77777777" w:rsidR="009D14B9" w:rsidRDefault="009D14B9" w:rsidP="005A7BDD">
      <w:pPr>
        <w:pStyle w:val="C0-CodeBlock"/>
        <w:divId w:val="323432701"/>
      </w:pPr>
      <w:r>
        <w:t xml:space="preserve">    </w:t>
      </w:r>
      <w:r>
        <w:rPr>
          <w:rStyle w:val="hljs-comment"/>
        </w:rPr>
        <w:t>// lines data type is [][]string</w:t>
      </w:r>
    </w:p>
    <w:p w14:paraId="6CADC05F" w14:textId="77777777" w:rsidR="009D14B9" w:rsidRDefault="009D14B9" w:rsidP="005A7BDD">
      <w:pPr>
        <w:pStyle w:val="C0-CodeBlock"/>
        <w:divId w:val="323432701"/>
      </w:pPr>
      <w:r>
        <w:t xml:space="preserve">    lines, err := </w:t>
      </w:r>
      <w:proofErr w:type="spellStart"/>
      <w:r>
        <w:t>csv.NewReader</w:t>
      </w:r>
      <w:proofErr w:type="spellEnd"/>
      <w:r>
        <w:t>(f).</w:t>
      </w:r>
      <w:proofErr w:type="spellStart"/>
      <w:r>
        <w:t>ReadAll</w:t>
      </w:r>
      <w:proofErr w:type="spellEnd"/>
      <w:r>
        <w:t>()</w:t>
      </w:r>
    </w:p>
    <w:p w14:paraId="60B9F6A5" w14:textId="77777777" w:rsidR="009D14B9" w:rsidRDefault="009D14B9" w:rsidP="005A7BDD">
      <w:pPr>
        <w:pStyle w:val="C0-CodeBlock"/>
        <w:divId w:val="323432701"/>
      </w:pPr>
      <w:r>
        <w:t xml:space="preserve">    </w:t>
      </w:r>
      <w:r>
        <w:rPr>
          <w:rStyle w:val="hljs-keyword"/>
        </w:rPr>
        <w:t>if</w:t>
      </w:r>
      <w:r>
        <w:t xml:space="preserve"> err != </w:t>
      </w:r>
      <w:r>
        <w:rPr>
          <w:rStyle w:val="hljs-literal"/>
        </w:rPr>
        <w:t>nil</w:t>
      </w:r>
      <w:r>
        <w:t xml:space="preserve"> {</w:t>
      </w:r>
    </w:p>
    <w:p w14:paraId="5937F4C7" w14:textId="77777777" w:rsidR="009D14B9" w:rsidRDefault="009D14B9" w:rsidP="005A7BDD">
      <w:pPr>
        <w:pStyle w:val="C0-CodeBlock"/>
        <w:divId w:val="323432701"/>
      </w:pPr>
      <w:r>
        <w:t xml:space="preserve">        </w:t>
      </w:r>
      <w:r>
        <w:rPr>
          <w:rStyle w:val="hljs-keyword"/>
        </w:rPr>
        <w:t>return</w:t>
      </w:r>
      <w:r>
        <w:t xml:space="preserve"> [][]</w:t>
      </w:r>
      <w:r>
        <w:rPr>
          <w:rStyle w:val="hljs-type"/>
        </w:rPr>
        <w:t>string</w:t>
      </w:r>
      <w:r>
        <w:t>{}, err</w:t>
      </w:r>
    </w:p>
    <w:p w14:paraId="52B65227" w14:textId="77777777" w:rsidR="009D14B9" w:rsidRDefault="009D14B9" w:rsidP="005A7BDD">
      <w:pPr>
        <w:pStyle w:val="C0-CodeBlock"/>
        <w:divId w:val="323432701"/>
      </w:pPr>
      <w:r>
        <w:t xml:space="preserve">    }</w:t>
      </w:r>
    </w:p>
    <w:p w14:paraId="377A9688" w14:textId="77777777" w:rsidR="009D14B9" w:rsidRDefault="009D14B9" w:rsidP="005A7BDD">
      <w:pPr>
        <w:pStyle w:val="C0-CodeBlock"/>
        <w:divId w:val="323432701"/>
      </w:pPr>
      <w:r>
        <w:t xml:space="preserve">    </w:t>
      </w:r>
      <w:r>
        <w:rPr>
          <w:rStyle w:val="hljs-keyword"/>
        </w:rPr>
        <w:t>return</w:t>
      </w:r>
      <w:r>
        <w:t xml:space="preserve"> lines, </w:t>
      </w:r>
      <w:r>
        <w:rPr>
          <w:rStyle w:val="hljs-literal"/>
        </w:rPr>
        <w:t>nil</w:t>
      </w:r>
    </w:p>
    <w:p w14:paraId="74EDBC9D" w14:textId="77777777" w:rsidR="009D14B9" w:rsidRDefault="009D14B9" w:rsidP="005A7BDD">
      <w:pPr>
        <w:pStyle w:val="C0-CodeBlock"/>
        <w:divId w:val="323432701"/>
      </w:pPr>
      <w:r>
        <w:t>}</w:t>
      </w:r>
    </w:p>
    <w:p w14:paraId="3EE19F98" w14:textId="3130997B" w:rsidR="0069004E" w:rsidRDefault="0069004E" w:rsidP="005A7BDD">
      <w:pPr>
        <w:pStyle w:val="P0-Paragraph"/>
      </w:pPr>
      <w:r>
        <w:lastRenderedPageBreak/>
        <w:t xml:space="preserve">Note that we check whether the given file path exists and is associated with a regular file inside the function. There is no right or wrong decision about where to perform that checking—you just have to be consistent. The </w:t>
      </w:r>
      <w:proofErr w:type="spellStart"/>
      <w:r w:rsidRPr="005A7BDD">
        <w:rPr>
          <w:rStyle w:val="CS-InlineCode"/>
        </w:rPr>
        <w:t>readCSVFile</w:t>
      </w:r>
      <w:proofErr w:type="spellEnd"/>
      <w:r w:rsidRPr="005A7BDD">
        <w:rPr>
          <w:rStyle w:val="CS-InlineCode"/>
        </w:rPr>
        <w:t>()</w:t>
      </w:r>
      <w:r>
        <w:t xml:space="preserve"> function returns a </w:t>
      </w:r>
      <w:r w:rsidRPr="005A7BDD">
        <w:rPr>
          <w:rStyle w:val="CS-InlineCode"/>
        </w:rPr>
        <w:t>[][]string</w:t>
      </w:r>
      <w:r>
        <w:t xml:space="preserve"> slice that contains all the lines we have read. Additionally, </w:t>
      </w:r>
      <w:r w:rsidR="00352518">
        <w:t xml:space="preserve">keep </w:t>
      </w:r>
      <w:r>
        <w:t xml:space="preserve">in mind that </w:t>
      </w:r>
      <w:proofErr w:type="spellStart"/>
      <w:r w:rsidRPr="005A7BDD">
        <w:rPr>
          <w:rStyle w:val="CS-InlineCode"/>
        </w:rPr>
        <w:t>csv.NewReader</w:t>
      </w:r>
      <w:proofErr w:type="spellEnd"/>
      <w:r w:rsidRPr="005A7BDD">
        <w:rPr>
          <w:rStyle w:val="CS-InlineCode"/>
        </w:rPr>
        <w:t>()</w:t>
      </w:r>
      <w:r>
        <w:t xml:space="preserve"> does separate the fields of each input line, which is the main reason for needing a slice with two dimensions to store the input.</w:t>
      </w:r>
    </w:p>
    <w:p w14:paraId="70B45179" w14:textId="406AF970" w:rsidR="0069004E" w:rsidRDefault="0069004E" w:rsidP="005A7BDD">
      <w:pPr>
        <w:pStyle w:val="P0-Paragraph"/>
      </w:pPr>
      <w:r>
        <w:t xml:space="preserve">After that, we illustrate the writing to a CSV file technique with the help of the </w:t>
      </w:r>
      <w:proofErr w:type="spellStart"/>
      <w:r w:rsidRPr="005A7BDD">
        <w:rPr>
          <w:rStyle w:val="CS-InlineCode"/>
        </w:rPr>
        <w:t>saveCSVFile</w:t>
      </w:r>
      <w:proofErr w:type="spellEnd"/>
      <w:r w:rsidRPr="005A7BDD">
        <w:rPr>
          <w:rStyle w:val="CS-InlineCode"/>
        </w:rPr>
        <w:t>()</w:t>
      </w:r>
      <w:r>
        <w:t xml:space="preserve"> function</w:t>
      </w:r>
      <w:r w:rsidR="00F310D0">
        <w:t>.</w:t>
      </w:r>
    </w:p>
    <w:p w14:paraId="2BC338C5" w14:textId="77777777" w:rsidR="009D14B9" w:rsidRDefault="009D14B9" w:rsidP="005A7BDD">
      <w:pPr>
        <w:pStyle w:val="C0-CodeBlock"/>
        <w:divId w:val="683870965"/>
      </w:pPr>
      <w:proofErr w:type="spellStart"/>
      <w:r>
        <w:rPr>
          <w:rStyle w:val="hljs-keyword"/>
        </w:rPr>
        <w:t>func</w:t>
      </w:r>
      <w:proofErr w:type="spellEnd"/>
      <w:r>
        <w:rPr>
          <w:rStyle w:val="hljs-function"/>
        </w:rPr>
        <w:t xml:space="preserve"> </w:t>
      </w:r>
      <w:proofErr w:type="spellStart"/>
      <w:r>
        <w:rPr>
          <w:rStyle w:val="hljs-title"/>
        </w:rPr>
        <w:t>saveCSVFile</w:t>
      </w:r>
      <w:proofErr w:type="spellEnd"/>
      <w:r>
        <w:rPr>
          <w:rStyle w:val="hljs-params"/>
        </w:rPr>
        <w:t>(</w:t>
      </w:r>
      <w:proofErr w:type="spellStart"/>
      <w:r>
        <w:rPr>
          <w:rStyle w:val="hljs-params"/>
        </w:rPr>
        <w:t>filepath</w:t>
      </w:r>
      <w:proofErr w:type="spellEnd"/>
      <w:r>
        <w:rPr>
          <w:rStyle w:val="hljs-params"/>
        </w:rPr>
        <w:t xml:space="preserve"> </w:t>
      </w:r>
      <w:r>
        <w:rPr>
          <w:rStyle w:val="hljs-type"/>
        </w:rPr>
        <w:t>string</w:t>
      </w:r>
      <w:r>
        <w:rPr>
          <w:rStyle w:val="hljs-params"/>
        </w:rPr>
        <w:t>)</w:t>
      </w:r>
      <w:r>
        <w:t xml:space="preserve"> </w:t>
      </w:r>
      <w:r>
        <w:rPr>
          <w:rStyle w:val="hljs-type"/>
        </w:rPr>
        <w:t>error</w:t>
      </w:r>
      <w:r>
        <w:t xml:space="preserve"> {</w:t>
      </w:r>
    </w:p>
    <w:p w14:paraId="7B65A0A0" w14:textId="77777777" w:rsidR="009D14B9" w:rsidRDefault="009D14B9" w:rsidP="005A7BDD">
      <w:pPr>
        <w:pStyle w:val="C0-CodeBlock"/>
        <w:divId w:val="683870965"/>
      </w:pPr>
      <w:r>
        <w:t xml:space="preserve">    </w:t>
      </w:r>
      <w:proofErr w:type="spellStart"/>
      <w:r>
        <w:t>csvfile</w:t>
      </w:r>
      <w:proofErr w:type="spellEnd"/>
      <w:r>
        <w:t xml:space="preserve">, err := </w:t>
      </w:r>
      <w:proofErr w:type="spellStart"/>
      <w:r>
        <w:t>os.Create</w:t>
      </w:r>
      <w:proofErr w:type="spellEnd"/>
      <w:r>
        <w:t>(</w:t>
      </w:r>
      <w:proofErr w:type="spellStart"/>
      <w:r>
        <w:t>filepath</w:t>
      </w:r>
      <w:proofErr w:type="spellEnd"/>
      <w:r>
        <w:t>)</w:t>
      </w:r>
    </w:p>
    <w:p w14:paraId="04D009C6" w14:textId="77777777" w:rsidR="009D14B9" w:rsidRDefault="009D14B9" w:rsidP="005A7BDD">
      <w:pPr>
        <w:pStyle w:val="C0-CodeBlock"/>
        <w:divId w:val="683870965"/>
      </w:pPr>
      <w:r>
        <w:t xml:space="preserve">    </w:t>
      </w:r>
      <w:r>
        <w:rPr>
          <w:rStyle w:val="hljs-keyword"/>
        </w:rPr>
        <w:t>if</w:t>
      </w:r>
      <w:r>
        <w:t xml:space="preserve"> err != </w:t>
      </w:r>
      <w:r>
        <w:rPr>
          <w:rStyle w:val="hljs-literal"/>
        </w:rPr>
        <w:t>nil</w:t>
      </w:r>
      <w:r>
        <w:t xml:space="preserve"> {</w:t>
      </w:r>
    </w:p>
    <w:p w14:paraId="3C1396EB" w14:textId="77777777" w:rsidR="009D14B9" w:rsidRDefault="009D14B9" w:rsidP="005A7BDD">
      <w:pPr>
        <w:pStyle w:val="C0-CodeBlock"/>
        <w:divId w:val="683870965"/>
      </w:pPr>
      <w:r>
        <w:t xml:space="preserve">        </w:t>
      </w:r>
      <w:r>
        <w:rPr>
          <w:rStyle w:val="hljs-keyword"/>
        </w:rPr>
        <w:t>return</w:t>
      </w:r>
      <w:r>
        <w:t xml:space="preserve"> err</w:t>
      </w:r>
    </w:p>
    <w:p w14:paraId="569192BB" w14:textId="77777777" w:rsidR="009D14B9" w:rsidRDefault="009D14B9" w:rsidP="005A7BDD">
      <w:pPr>
        <w:pStyle w:val="C0-CodeBlock"/>
        <w:divId w:val="683870965"/>
      </w:pPr>
      <w:r>
        <w:t xml:space="preserve">    }</w:t>
      </w:r>
    </w:p>
    <w:p w14:paraId="29B6F636" w14:textId="77777777" w:rsidR="009D14B9" w:rsidRDefault="009D14B9" w:rsidP="005A7BDD">
      <w:pPr>
        <w:pStyle w:val="C0-CodeBlock"/>
        <w:divId w:val="683870965"/>
      </w:pPr>
      <w:r>
        <w:t xml:space="preserve">    </w:t>
      </w:r>
      <w:r>
        <w:rPr>
          <w:rStyle w:val="hljs-keyword"/>
        </w:rPr>
        <w:t>defer</w:t>
      </w:r>
      <w:r>
        <w:t xml:space="preserve"> </w:t>
      </w:r>
      <w:proofErr w:type="spellStart"/>
      <w:r>
        <w:t>csvfile.Close</w:t>
      </w:r>
      <w:proofErr w:type="spellEnd"/>
      <w:r>
        <w:t>()</w:t>
      </w:r>
    </w:p>
    <w:p w14:paraId="6B104D22" w14:textId="77777777" w:rsidR="009D14B9" w:rsidRDefault="009D14B9" w:rsidP="005A7BDD">
      <w:pPr>
        <w:pStyle w:val="C0-CodeBlock"/>
        <w:divId w:val="683870965"/>
      </w:pPr>
      <w:r>
        <w:t xml:space="preserve">    </w:t>
      </w:r>
      <w:proofErr w:type="spellStart"/>
      <w:r>
        <w:t>csvwriter</w:t>
      </w:r>
      <w:proofErr w:type="spellEnd"/>
      <w:r>
        <w:t xml:space="preserve"> := </w:t>
      </w:r>
      <w:proofErr w:type="spellStart"/>
      <w:r>
        <w:t>csv.NewWriter</w:t>
      </w:r>
      <w:proofErr w:type="spellEnd"/>
      <w:r>
        <w:t>(</w:t>
      </w:r>
      <w:proofErr w:type="spellStart"/>
      <w:r>
        <w:t>csvfile</w:t>
      </w:r>
      <w:proofErr w:type="spellEnd"/>
      <w:r>
        <w:t>)</w:t>
      </w:r>
    </w:p>
    <w:p w14:paraId="6B6BF12F" w14:textId="77777777" w:rsidR="009D14B9" w:rsidRDefault="009D14B9" w:rsidP="005A7BDD">
      <w:pPr>
        <w:pStyle w:val="C0-CodeBlock"/>
        <w:divId w:val="683870965"/>
      </w:pPr>
      <w:r>
        <w:t xml:space="preserve">    </w:t>
      </w:r>
      <w:r>
        <w:rPr>
          <w:rStyle w:val="hljs-comment"/>
        </w:rPr>
        <w:t>// Changing the default field delimiter to tab</w:t>
      </w:r>
    </w:p>
    <w:p w14:paraId="27107E34" w14:textId="77777777" w:rsidR="009D14B9" w:rsidRDefault="009D14B9" w:rsidP="005A7BDD">
      <w:pPr>
        <w:pStyle w:val="C0-CodeBlock"/>
        <w:divId w:val="683870965"/>
      </w:pPr>
      <w:r>
        <w:t xml:space="preserve">    </w:t>
      </w:r>
      <w:proofErr w:type="spellStart"/>
      <w:r>
        <w:t>csvwriter.Comma</w:t>
      </w:r>
      <w:proofErr w:type="spellEnd"/>
      <w:r>
        <w:t xml:space="preserve"> = </w:t>
      </w:r>
      <w:r>
        <w:rPr>
          <w:rStyle w:val="hljs-string"/>
        </w:rPr>
        <w:t>'\t'</w:t>
      </w:r>
    </w:p>
    <w:p w14:paraId="3EC65A8C" w14:textId="77777777" w:rsidR="009D14B9" w:rsidRDefault="009D14B9" w:rsidP="005A7BDD">
      <w:pPr>
        <w:pStyle w:val="C0-CodeBlock"/>
        <w:divId w:val="683870965"/>
      </w:pPr>
      <w:r>
        <w:t xml:space="preserve">    </w:t>
      </w:r>
      <w:r>
        <w:rPr>
          <w:rStyle w:val="hljs-keyword"/>
        </w:rPr>
        <w:t>for</w:t>
      </w:r>
      <w:r>
        <w:t xml:space="preserve"> _, row := </w:t>
      </w:r>
      <w:r>
        <w:rPr>
          <w:rStyle w:val="hljs-keyword"/>
        </w:rPr>
        <w:t>range</w:t>
      </w:r>
      <w:r>
        <w:t xml:space="preserve"> </w:t>
      </w:r>
      <w:proofErr w:type="spellStart"/>
      <w:r>
        <w:t>myData</w:t>
      </w:r>
      <w:proofErr w:type="spellEnd"/>
      <w:r>
        <w:t xml:space="preserve"> {</w:t>
      </w:r>
    </w:p>
    <w:p w14:paraId="5A8C758A" w14:textId="77777777" w:rsidR="009D14B9" w:rsidRDefault="009D14B9" w:rsidP="005A7BDD">
      <w:pPr>
        <w:pStyle w:val="C0-CodeBlock"/>
        <w:divId w:val="683870965"/>
      </w:pPr>
      <w:r>
        <w:t xml:space="preserve">        temp := []</w:t>
      </w:r>
      <w:r>
        <w:rPr>
          <w:rStyle w:val="hljs-type"/>
        </w:rPr>
        <w:t>string</w:t>
      </w:r>
      <w:r>
        <w:t>{</w:t>
      </w:r>
      <w:proofErr w:type="spellStart"/>
      <w:r>
        <w:t>row.Name</w:t>
      </w:r>
      <w:proofErr w:type="spellEnd"/>
      <w:r>
        <w:t xml:space="preserve">, </w:t>
      </w:r>
      <w:proofErr w:type="spellStart"/>
      <w:r>
        <w:t>row.Surname</w:t>
      </w:r>
      <w:proofErr w:type="spellEnd"/>
      <w:r>
        <w:t xml:space="preserve">, </w:t>
      </w:r>
      <w:proofErr w:type="spellStart"/>
      <w:r>
        <w:t>row.Number</w:t>
      </w:r>
      <w:proofErr w:type="spellEnd"/>
      <w:r>
        <w:t xml:space="preserve">, </w:t>
      </w:r>
      <w:proofErr w:type="spellStart"/>
      <w:r>
        <w:t>row.LastAccess</w:t>
      </w:r>
      <w:proofErr w:type="spellEnd"/>
      <w:r>
        <w:t>}</w:t>
      </w:r>
    </w:p>
    <w:p w14:paraId="59861050" w14:textId="77777777" w:rsidR="009D14B9" w:rsidRDefault="009D14B9" w:rsidP="005A7BDD">
      <w:pPr>
        <w:pStyle w:val="C0-CodeBlock"/>
        <w:divId w:val="683870965"/>
      </w:pPr>
      <w:r>
        <w:t xml:space="preserve">        err = </w:t>
      </w:r>
      <w:proofErr w:type="spellStart"/>
      <w:r>
        <w:t>csvwriter.Write</w:t>
      </w:r>
      <w:proofErr w:type="spellEnd"/>
      <w:r>
        <w:t>(temp)</w:t>
      </w:r>
    </w:p>
    <w:p w14:paraId="072CBD75" w14:textId="77777777" w:rsidR="009D14B9" w:rsidRDefault="009D14B9" w:rsidP="005A7BDD">
      <w:pPr>
        <w:pStyle w:val="C0-CodeBlock"/>
        <w:divId w:val="683870965"/>
      </w:pPr>
      <w:r>
        <w:t xml:space="preserve">        </w:t>
      </w:r>
      <w:r>
        <w:rPr>
          <w:rStyle w:val="hljs-keyword"/>
        </w:rPr>
        <w:t>if</w:t>
      </w:r>
      <w:r>
        <w:t xml:space="preserve"> err != </w:t>
      </w:r>
      <w:r>
        <w:rPr>
          <w:rStyle w:val="hljs-literal"/>
        </w:rPr>
        <w:t>nil</w:t>
      </w:r>
      <w:r>
        <w:t xml:space="preserve"> {</w:t>
      </w:r>
    </w:p>
    <w:p w14:paraId="5A6CF6A9" w14:textId="77777777" w:rsidR="009D14B9" w:rsidRDefault="009D14B9" w:rsidP="005A7BDD">
      <w:pPr>
        <w:pStyle w:val="C0-CodeBlock"/>
        <w:divId w:val="683870965"/>
      </w:pPr>
      <w:r>
        <w:t xml:space="preserve">            </w:t>
      </w:r>
      <w:r>
        <w:rPr>
          <w:rStyle w:val="hljs-keyword"/>
        </w:rPr>
        <w:t>return</w:t>
      </w:r>
      <w:r>
        <w:t xml:space="preserve"> err</w:t>
      </w:r>
    </w:p>
    <w:p w14:paraId="213FA456" w14:textId="77777777" w:rsidR="009D14B9" w:rsidRDefault="009D14B9" w:rsidP="005A7BDD">
      <w:pPr>
        <w:pStyle w:val="C0-CodeBlock"/>
        <w:divId w:val="683870965"/>
      </w:pPr>
      <w:r>
        <w:t xml:space="preserve">        }</w:t>
      </w:r>
    </w:p>
    <w:p w14:paraId="21904326" w14:textId="77777777" w:rsidR="009D14B9" w:rsidRDefault="009D14B9" w:rsidP="005A7BDD">
      <w:pPr>
        <w:pStyle w:val="C0-CodeBlock"/>
        <w:divId w:val="683870965"/>
      </w:pPr>
      <w:r>
        <w:t xml:space="preserve">    }</w:t>
      </w:r>
    </w:p>
    <w:p w14:paraId="366CBC5B" w14:textId="77777777" w:rsidR="009D14B9" w:rsidRDefault="009D14B9" w:rsidP="005A7BDD">
      <w:pPr>
        <w:pStyle w:val="C0-CodeBlock"/>
        <w:divId w:val="683870965"/>
      </w:pPr>
      <w:r>
        <w:t xml:space="preserve">    </w:t>
      </w:r>
      <w:proofErr w:type="spellStart"/>
      <w:r>
        <w:t>csvwriter.Flush</w:t>
      </w:r>
      <w:proofErr w:type="spellEnd"/>
      <w:r>
        <w:t>()</w:t>
      </w:r>
    </w:p>
    <w:p w14:paraId="0482C7B4" w14:textId="77777777" w:rsidR="009D14B9" w:rsidRDefault="009D14B9" w:rsidP="005A7BDD">
      <w:pPr>
        <w:pStyle w:val="C0-CodeBlock"/>
        <w:divId w:val="683870965"/>
      </w:pPr>
      <w:r>
        <w:lastRenderedPageBreak/>
        <w:t xml:space="preserve">    </w:t>
      </w:r>
      <w:r>
        <w:rPr>
          <w:rStyle w:val="hljs-keyword"/>
        </w:rPr>
        <w:t>return</w:t>
      </w:r>
      <w:r>
        <w:t xml:space="preserve"> </w:t>
      </w:r>
      <w:r>
        <w:rPr>
          <w:rStyle w:val="hljs-literal"/>
        </w:rPr>
        <w:t>nil</w:t>
      </w:r>
    </w:p>
    <w:p w14:paraId="2833F34C" w14:textId="77777777" w:rsidR="009D14B9" w:rsidRDefault="009D14B9" w:rsidP="005A7BDD">
      <w:pPr>
        <w:pStyle w:val="C0-CodeBlock"/>
        <w:divId w:val="683870965"/>
      </w:pPr>
      <w:r>
        <w:t>}</w:t>
      </w:r>
    </w:p>
    <w:p w14:paraId="33D7453F" w14:textId="199A7962" w:rsidR="0069004E" w:rsidRDefault="0069004E" w:rsidP="005A7BDD">
      <w:pPr>
        <w:pStyle w:val="P0-Paragraph"/>
      </w:pPr>
      <w:r>
        <w:t>Note th</w:t>
      </w:r>
      <w:r w:rsidR="002D25CC">
        <w:t>e</w:t>
      </w:r>
      <w:r>
        <w:t xml:space="preserve"> change in the default value of </w:t>
      </w:r>
      <w:proofErr w:type="spellStart"/>
      <w:r w:rsidRPr="005A7BDD">
        <w:rPr>
          <w:rStyle w:val="CS-InlineCode"/>
        </w:rPr>
        <w:t>csvwriter.Comma</w:t>
      </w:r>
      <w:proofErr w:type="spellEnd"/>
      <w:r w:rsidR="00D17E44">
        <w:t xml:space="preserve"> to match our needs.</w:t>
      </w:r>
    </w:p>
    <w:p w14:paraId="64886384" w14:textId="62F0259C" w:rsidR="0069004E" w:rsidRDefault="0069004E" w:rsidP="005A7BDD">
      <w:pPr>
        <w:pStyle w:val="P0-Paragraph"/>
      </w:pPr>
      <w:r>
        <w:t>Last</w:t>
      </w:r>
      <w:r w:rsidR="00F44429">
        <w:t>ly</w:t>
      </w:r>
      <w:r>
        <w:t xml:space="preserve">, we can see the implementation of the </w:t>
      </w:r>
      <w:r w:rsidRPr="005A7BDD">
        <w:rPr>
          <w:rStyle w:val="CS-InlineCode"/>
        </w:rPr>
        <w:t>main()</w:t>
      </w:r>
      <w:r>
        <w:t xml:space="preserve"> function</w:t>
      </w:r>
      <w:r w:rsidR="00F310D0">
        <w:t>.</w:t>
      </w:r>
    </w:p>
    <w:p w14:paraId="2EDBD734" w14:textId="77777777" w:rsidR="009D14B9" w:rsidRDefault="009D14B9" w:rsidP="005A7BDD">
      <w:pPr>
        <w:pStyle w:val="C0-CodeBlock"/>
        <w:divId w:val="1354961455"/>
      </w:pPr>
      <w:proofErr w:type="spellStart"/>
      <w:r>
        <w:rPr>
          <w:rStyle w:val="hljs-keyword"/>
        </w:rPr>
        <w:t>func</w:t>
      </w:r>
      <w:proofErr w:type="spellEnd"/>
      <w:r>
        <w:rPr>
          <w:rStyle w:val="hljs-function"/>
        </w:rPr>
        <w:t xml:space="preserve"> </w:t>
      </w:r>
      <w:r>
        <w:rPr>
          <w:rStyle w:val="hljs-title"/>
        </w:rPr>
        <w:t>main</w:t>
      </w:r>
      <w:r>
        <w:rPr>
          <w:rStyle w:val="hljs-params"/>
        </w:rPr>
        <w:t>()</w:t>
      </w:r>
      <w:r>
        <w:t xml:space="preserve"> {</w:t>
      </w:r>
    </w:p>
    <w:p w14:paraId="42DBA38F" w14:textId="77777777" w:rsidR="009D14B9" w:rsidRDefault="009D14B9" w:rsidP="005A7BDD">
      <w:pPr>
        <w:pStyle w:val="C0-CodeBlock"/>
        <w:divId w:val="1354961455"/>
      </w:pPr>
      <w:r>
        <w:t xml:space="preserve">    </w:t>
      </w:r>
      <w:r>
        <w:rPr>
          <w:rStyle w:val="hljs-keyword"/>
        </w:rPr>
        <w:t>if</w:t>
      </w:r>
      <w:r>
        <w:t xml:space="preserve"> </w:t>
      </w:r>
      <w:proofErr w:type="spellStart"/>
      <w:r>
        <w:rPr>
          <w:rStyle w:val="hljs-builtin"/>
        </w:rPr>
        <w:t>len</w:t>
      </w:r>
      <w:proofErr w:type="spellEnd"/>
      <w:r>
        <w:t>(</w:t>
      </w:r>
      <w:proofErr w:type="spellStart"/>
      <w:r>
        <w:t>os.Args</w:t>
      </w:r>
      <w:proofErr w:type="spellEnd"/>
      <w:r>
        <w:t xml:space="preserve">) != </w:t>
      </w:r>
      <w:r>
        <w:rPr>
          <w:rStyle w:val="hljs-number"/>
        </w:rPr>
        <w:t>3</w:t>
      </w:r>
      <w:r>
        <w:t xml:space="preserve"> {</w:t>
      </w:r>
    </w:p>
    <w:p w14:paraId="7F1E6B3A" w14:textId="77777777" w:rsidR="009D14B9" w:rsidRDefault="009D14B9" w:rsidP="005A7BDD">
      <w:pPr>
        <w:pStyle w:val="C0-CodeBlock"/>
        <w:divId w:val="1354961455"/>
      </w:pPr>
      <w:r>
        <w:t xml:space="preserve">        </w:t>
      </w:r>
      <w:proofErr w:type="spellStart"/>
      <w:r>
        <w:t>log.Println</w:t>
      </w:r>
      <w:proofErr w:type="spellEnd"/>
      <w:r>
        <w:t>(</w:t>
      </w:r>
      <w:r>
        <w:rPr>
          <w:rStyle w:val="hljs-string"/>
        </w:rPr>
        <w:t>"</w:t>
      </w:r>
      <w:proofErr w:type="spellStart"/>
      <w:r>
        <w:rPr>
          <w:rStyle w:val="hljs-string"/>
        </w:rPr>
        <w:t>csvData</w:t>
      </w:r>
      <w:proofErr w:type="spellEnd"/>
      <w:r>
        <w:rPr>
          <w:rStyle w:val="hljs-string"/>
        </w:rPr>
        <w:t xml:space="preserve"> input output!"</w:t>
      </w:r>
      <w:r>
        <w:t>)</w:t>
      </w:r>
    </w:p>
    <w:p w14:paraId="4D049ECF" w14:textId="77777777" w:rsidR="009D14B9" w:rsidRDefault="009D14B9" w:rsidP="005A7BDD">
      <w:pPr>
        <w:pStyle w:val="C0-CodeBlock"/>
        <w:divId w:val="1354961455"/>
      </w:pPr>
      <w:r>
        <w:t xml:space="preserve">        </w:t>
      </w:r>
      <w:proofErr w:type="spellStart"/>
      <w:r>
        <w:t>os.Exit</w:t>
      </w:r>
      <w:proofErr w:type="spellEnd"/>
      <w:r>
        <w:t>(</w:t>
      </w:r>
      <w:r>
        <w:rPr>
          <w:rStyle w:val="hljs-number"/>
        </w:rPr>
        <w:t>1</w:t>
      </w:r>
      <w:r>
        <w:t>)</w:t>
      </w:r>
    </w:p>
    <w:p w14:paraId="454D4616" w14:textId="77777777" w:rsidR="009D14B9" w:rsidRDefault="009D14B9" w:rsidP="005A7BDD">
      <w:pPr>
        <w:pStyle w:val="C0-CodeBlock"/>
        <w:divId w:val="1354961455"/>
      </w:pPr>
      <w:r>
        <w:t xml:space="preserve">    }</w:t>
      </w:r>
    </w:p>
    <w:p w14:paraId="4086A07F" w14:textId="77777777" w:rsidR="009D14B9" w:rsidRDefault="009D14B9" w:rsidP="005A7BDD">
      <w:pPr>
        <w:pStyle w:val="C0-CodeBlock"/>
        <w:divId w:val="1354961455"/>
      </w:pPr>
      <w:r>
        <w:t xml:space="preserve">    input := </w:t>
      </w:r>
      <w:proofErr w:type="spellStart"/>
      <w:r>
        <w:t>os.Args</w:t>
      </w:r>
      <w:proofErr w:type="spellEnd"/>
      <w:r>
        <w:t>[</w:t>
      </w:r>
      <w:r>
        <w:rPr>
          <w:rStyle w:val="hljs-number"/>
        </w:rPr>
        <w:t>1</w:t>
      </w:r>
      <w:r>
        <w:t>]</w:t>
      </w:r>
    </w:p>
    <w:p w14:paraId="07C7EE33" w14:textId="77777777" w:rsidR="009D14B9" w:rsidRDefault="009D14B9" w:rsidP="005A7BDD">
      <w:pPr>
        <w:pStyle w:val="C0-CodeBlock"/>
        <w:divId w:val="1354961455"/>
      </w:pPr>
      <w:r>
        <w:t xml:space="preserve">    output := </w:t>
      </w:r>
      <w:proofErr w:type="spellStart"/>
      <w:r>
        <w:t>os.Args</w:t>
      </w:r>
      <w:proofErr w:type="spellEnd"/>
      <w:r>
        <w:t>[</w:t>
      </w:r>
      <w:r>
        <w:rPr>
          <w:rStyle w:val="hljs-number"/>
        </w:rPr>
        <w:t>2</w:t>
      </w:r>
      <w:r>
        <w:t>]</w:t>
      </w:r>
    </w:p>
    <w:p w14:paraId="1C09C7A3" w14:textId="77777777" w:rsidR="009D14B9" w:rsidRDefault="009D14B9" w:rsidP="005A7BDD">
      <w:pPr>
        <w:pStyle w:val="C0-CodeBlock"/>
        <w:divId w:val="1354961455"/>
      </w:pPr>
      <w:r>
        <w:t xml:space="preserve">    lines, err := </w:t>
      </w:r>
      <w:proofErr w:type="spellStart"/>
      <w:r>
        <w:t>readCSVFile</w:t>
      </w:r>
      <w:proofErr w:type="spellEnd"/>
      <w:r>
        <w:t>(input)</w:t>
      </w:r>
    </w:p>
    <w:p w14:paraId="3E3C7907" w14:textId="77777777" w:rsidR="009D14B9" w:rsidRDefault="009D14B9" w:rsidP="005A7BDD">
      <w:pPr>
        <w:pStyle w:val="C0-CodeBlock"/>
        <w:divId w:val="1354961455"/>
      </w:pPr>
      <w:r>
        <w:t xml:space="preserve">    </w:t>
      </w:r>
      <w:r>
        <w:rPr>
          <w:rStyle w:val="hljs-keyword"/>
        </w:rPr>
        <w:t>if</w:t>
      </w:r>
      <w:r>
        <w:t xml:space="preserve"> err != </w:t>
      </w:r>
      <w:r>
        <w:rPr>
          <w:rStyle w:val="hljs-literal"/>
        </w:rPr>
        <w:t>nil</w:t>
      </w:r>
      <w:r>
        <w:t xml:space="preserve"> {</w:t>
      </w:r>
    </w:p>
    <w:p w14:paraId="30FBDFF4" w14:textId="77777777" w:rsidR="009D14B9" w:rsidRDefault="009D14B9" w:rsidP="005A7BDD">
      <w:pPr>
        <w:pStyle w:val="C0-CodeBlock"/>
        <w:divId w:val="1354961455"/>
      </w:pPr>
      <w:r>
        <w:t xml:space="preserve">        </w:t>
      </w:r>
      <w:proofErr w:type="spellStart"/>
      <w:r>
        <w:t>log.Println</w:t>
      </w:r>
      <w:proofErr w:type="spellEnd"/>
      <w:r>
        <w:t>(err)</w:t>
      </w:r>
    </w:p>
    <w:p w14:paraId="49CB6862" w14:textId="77777777" w:rsidR="009D14B9" w:rsidRDefault="009D14B9" w:rsidP="005A7BDD">
      <w:pPr>
        <w:pStyle w:val="C0-CodeBlock"/>
        <w:divId w:val="1354961455"/>
      </w:pPr>
      <w:r>
        <w:t xml:space="preserve">        </w:t>
      </w:r>
      <w:proofErr w:type="spellStart"/>
      <w:r>
        <w:t>os.Exit</w:t>
      </w:r>
      <w:proofErr w:type="spellEnd"/>
      <w:r>
        <w:t>(</w:t>
      </w:r>
      <w:r>
        <w:rPr>
          <w:rStyle w:val="hljs-number"/>
        </w:rPr>
        <w:t>1</w:t>
      </w:r>
      <w:r>
        <w:t>)</w:t>
      </w:r>
    </w:p>
    <w:p w14:paraId="1B706227" w14:textId="77777777" w:rsidR="009D14B9" w:rsidRDefault="009D14B9" w:rsidP="005A7BDD">
      <w:pPr>
        <w:pStyle w:val="C0-CodeBlock"/>
        <w:divId w:val="1354961455"/>
      </w:pPr>
      <w:r>
        <w:t xml:space="preserve">    }</w:t>
      </w:r>
    </w:p>
    <w:p w14:paraId="417230E2" w14:textId="77777777" w:rsidR="009D14B9" w:rsidRDefault="009D14B9" w:rsidP="005A7BDD">
      <w:pPr>
        <w:pStyle w:val="C0-CodeBlock"/>
        <w:divId w:val="1354961455"/>
      </w:pPr>
    </w:p>
    <w:p w14:paraId="54CA2937" w14:textId="77777777" w:rsidR="009D14B9" w:rsidRDefault="009D14B9" w:rsidP="005A7BDD">
      <w:pPr>
        <w:pStyle w:val="C0-CodeBlock"/>
        <w:divId w:val="1354961455"/>
      </w:pPr>
      <w:r>
        <w:t xml:space="preserve">    </w:t>
      </w:r>
      <w:r>
        <w:rPr>
          <w:rStyle w:val="hljs-comment"/>
        </w:rPr>
        <w:t>// CSV data is read in columns - each line is a slice</w:t>
      </w:r>
    </w:p>
    <w:p w14:paraId="6A9BF806" w14:textId="77777777" w:rsidR="009D14B9" w:rsidRDefault="009D14B9" w:rsidP="005A7BDD">
      <w:pPr>
        <w:pStyle w:val="C0-CodeBlock"/>
        <w:divId w:val="1354961455"/>
      </w:pPr>
      <w:r>
        <w:t xml:space="preserve">    </w:t>
      </w:r>
      <w:r>
        <w:rPr>
          <w:rStyle w:val="hljs-keyword"/>
        </w:rPr>
        <w:t>for</w:t>
      </w:r>
      <w:r>
        <w:t xml:space="preserve"> _, line := </w:t>
      </w:r>
      <w:r>
        <w:rPr>
          <w:rStyle w:val="hljs-keyword"/>
        </w:rPr>
        <w:t>range</w:t>
      </w:r>
      <w:r>
        <w:t xml:space="preserve"> lines {</w:t>
      </w:r>
    </w:p>
    <w:p w14:paraId="7C86DE3C" w14:textId="77777777" w:rsidR="009D14B9" w:rsidRDefault="009D14B9" w:rsidP="005A7BDD">
      <w:pPr>
        <w:pStyle w:val="C0-CodeBlock"/>
        <w:divId w:val="1354961455"/>
      </w:pPr>
      <w:r>
        <w:t xml:space="preserve">        temp := Record{</w:t>
      </w:r>
    </w:p>
    <w:p w14:paraId="5D089EC1" w14:textId="77777777" w:rsidR="009D14B9" w:rsidRDefault="009D14B9" w:rsidP="005A7BDD">
      <w:pPr>
        <w:pStyle w:val="C0-CodeBlock"/>
        <w:divId w:val="1354961455"/>
      </w:pPr>
      <w:r>
        <w:t xml:space="preserve">            Name:       line[</w:t>
      </w:r>
      <w:r>
        <w:rPr>
          <w:rStyle w:val="hljs-number"/>
        </w:rPr>
        <w:t>0</w:t>
      </w:r>
      <w:r>
        <w:t>],</w:t>
      </w:r>
    </w:p>
    <w:p w14:paraId="2EBF2ECD" w14:textId="77777777" w:rsidR="009D14B9" w:rsidRDefault="009D14B9" w:rsidP="005A7BDD">
      <w:pPr>
        <w:pStyle w:val="C0-CodeBlock"/>
        <w:divId w:val="1354961455"/>
      </w:pPr>
      <w:r>
        <w:t xml:space="preserve">            Surname:    line[</w:t>
      </w:r>
      <w:r>
        <w:rPr>
          <w:rStyle w:val="hljs-number"/>
        </w:rPr>
        <w:t>1</w:t>
      </w:r>
      <w:r>
        <w:t>],</w:t>
      </w:r>
    </w:p>
    <w:p w14:paraId="77733C65" w14:textId="77777777" w:rsidR="009D14B9" w:rsidRDefault="009D14B9" w:rsidP="005A7BDD">
      <w:pPr>
        <w:pStyle w:val="C0-CodeBlock"/>
        <w:divId w:val="1354961455"/>
      </w:pPr>
      <w:r>
        <w:t xml:space="preserve">            Number:     line[</w:t>
      </w:r>
      <w:r>
        <w:rPr>
          <w:rStyle w:val="hljs-number"/>
        </w:rPr>
        <w:t>2</w:t>
      </w:r>
      <w:r>
        <w:t>],</w:t>
      </w:r>
    </w:p>
    <w:p w14:paraId="1AE0EB4D" w14:textId="77777777" w:rsidR="009D14B9" w:rsidRDefault="009D14B9" w:rsidP="005A7BDD">
      <w:pPr>
        <w:pStyle w:val="C0-CodeBlock"/>
        <w:divId w:val="1354961455"/>
      </w:pPr>
      <w:r>
        <w:t xml:space="preserve">            </w:t>
      </w:r>
      <w:proofErr w:type="spellStart"/>
      <w:r>
        <w:t>LastAccess</w:t>
      </w:r>
      <w:proofErr w:type="spellEnd"/>
      <w:r>
        <w:t>: line[</w:t>
      </w:r>
      <w:r>
        <w:rPr>
          <w:rStyle w:val="hljs-number"/>
        </w:rPr>
        <w:t>3</w:t>
      </w:r>
      <w:r>
        <w:t>],</w:t>
      </w:r>
    </w:p>
    <w:p w14:paraId="41AF9F25" w14:textId="77777777" w:rsidR="009D14B9" w:rsidRDefault="009D14B9" w:rsidP="005A7BDD">
      <w:pPr>
        <w:pStyle w:val="C0-CodeBlock"/>
        <w:divId w:val="1354961455"/>
      </w:pPr>
      <w:r>
        <w:t xml:space="preserve">        }</w:t>
      </w:r>
    </w:p>
    <w:p w14:paraId="097934CC" w14:textId="77777777" w:rsidR="009D14B9" w:rsidRDefault="009D14B9" w:rsidP="005A7BDD">
      <w:pPr>
        <w:pStyle w:val="C0-CodeBlock"/>
        <w:divId w:val="1354961455"/>
      </w:pPr>
      <w:r>
        <w:t xml:space="preserve">        </w:t>
      </w:r>
      <w:proofErr w:type="spellStart"/>
      <w:r>
        <w:t>myData</w:t>
      </w:r>
      <w:proofErr w:type="spellEnd"/>
      <w:r>
        <w:t xml:space="preserve"> = </w:t>
      </w:r>
      <w:r>
        <w:rPr>
          <w:rStyle w:val="hljs-builtin"/>
        </w:rPr>
        <w:t>append</w:t>
      </w:r>
      <w:r>
        <w:t>(</w:t>
      </w:r>
      <w:proofErr w:type="spellStart"/>
      <w:r>
        <w:t>myData</w:t>
      </w:r>
      <w:proofErr w:type="spellEnd"/>
      <w:r>
        <w:t>, temp)</w:t>
      </w:r>
    </w:p>
    <w:p w14:paraId="09EB2E3C" w14:textId="77777777" w:rsidR="009D14B9" w:rsidRDefault="009D14B9" w:rsidP="005A7BDD">
      <w:pPr>
        <w:pStyle w:val="C0-CodeBlock"/>
        <w:divId w:val="1354961455"/>
      </w:pPr>
      <w:r>
        <w:t xml:space="preserve">        </w:t>
      </w:r>
      <w:proofErr w:type="spellStart"/>
      <w:r>
        <w:t>log.Println</w:t>
      </w:r>
      <w:proofErr w:type="spellEnd"/>
      <w:r>
        <w:t>(temp)</w:t>
      </w:r>
    </w:p>
    <w:p w14:paraId="1E596926" w14:textId="77777777" w:rsidR="009D14B9" w:rsidRDefault="009D14B9" w:rsidP="005A7BDD">
      <w:pPr>
        <w:pStyle w:val="C0-CodeBlock"/>
        <w:divId w:val="1354961455"/>
      </w:pPr>
      <w:r>
        <w:t xml:space="preserve">    }</w:t>
      </w:r>
    </w:p>
    <w:p w14:paraId="672396DE" w14:textId="77777777" w:rsidR="009D14B9" w:rsidRDefault="009D14B9" w:rsidP="005A7BDD">
      <w:pPr>
        <w:pStyle w:val="C0-CodeBlock"/>
        <w:divId w:val="1354961455"/>
      </w:pPr>
      <w:r>
        <w:lastRenderedPageBreak/>
        <w:t xml:space="preserve">    err = </w:t>
      </w:r>
      <w:proofErr w:type="spellStart"/>
      <w:r>
        <w:t>saveCSVFile</w:t>
      </w:r>
      <w:proofErr w:type="spellEnd"/>
      <w:r>
        <w:t>(output)</w:t>
      </w:r>
    </w:p>
    <w:p w14:paraId="5B5FA81A" w14:textId="77777777" w:rsidR="009D14B9" w:rsidRDefault="009D14B9" w:rsidP="005A7BDD">
      <w:pPr>
        <w:pStyle w:val="C0-CodeBlock"/>
        <w:divId w:val="1354961455"/>
      </w:pPr>
      <w:r>
        <w:t xml:space="preserve">    </w:t>
      </w:r>
      <w:r>
        <w:rPr>
          <w:rStyle w:val="hljs-keyword"/>
        </w:rPr>
        <w:t>if</w:t>
      </w:r>
      <w:r>
        <w:t xml:space="preserve"> err != </w:t>
      </w:r>
      <w:r>
        <w:rPr>
          <w:rStyle w:val="hljs-literal"/>
        </w:rPr>
        <w:t>nil</w:t>
      </w:r>
      <w:r>
        <w:t xml:space="preserve"> {</w:t>
      </w:r>
    </w:p>
    <w:p w14:paraId="7FC0C508" w14:textId="77777777" w:rsidR="009D14B9" w:rsidRDefault="009D14B9" w:rsidP="005A7BDD">
      <w:pPr>
        <w:pStyle w:val="C0-CodeBlock"/>
        <w:divId w:val="1354961455"/>
      </w:pPr>
      <w:r>
        <w:t xml:space="preserve">        </w:t>
      </w:r>
      <w:proofErr w:type="spellStart"/>
      <w:r>
        <w:t>log.Println</w:t>
      </w:r>
      <w:proofErr w:type="spellEnd"/>
      <w:r>
        <w:t>(err)</w:t>
      </w:r>
    </w:p>
    <w:p w14:paraId="2153D113" w14:textId="77777777" w:rsidR="009D14B9" w:rsidRDefault="009D14B9" w:rsidP="005A7BDD">
      <w:pPr>
        <w:pStyle w:val="C0-CodeBlock"/>
        <w:divId w:val="1354961455"/>
      </w:pPr>
      <w:r>
        <w:t xml:space="preserve">        </w:t>
      </w:r>
      <w:proofErr w:type="spellStart"/>
      <w:r>
        <w:t>os.Exit</w:t>
      </w:r>
      <w:proofErr w:type="spellEnd"/>
      <w:r>
        <w:t>(</w:t>
      </w:r>
      <w:r>
        <w:rPr>
          <w:rStyle w:val="hljs-number"/>
        </w:rPr>
        <w:t>1</w:t>
      </w:r>
      <w:r>
        <w:t>)</w:t>
      </w:r>
    </w:p>
    <w:p w14:paraId="27888179" w14:textId="77777777" w:rsidR="009D14B9" w:rsidRDefault="009D14B9" w:rsidP="005A7BDD">
      <w:pPr>
        <w:pStyle w:val="C0-CodeBlock"/>
        <w:divId w:val="1354961455"/>
      </w:pPr>
      <w:r>
        <w:t xml:space="preserve">    }</w:t>
      </w:r>
    </w:p>
    <w:p w14:paraId="3ADBC1F2" w14:textId="77777777" w:rsidR="009D14B9" w:rsidRDefault="009D14B9" w:rsidP="005A7BDD">
      <w:pPr>
        <w:pStyle w:val="C0-CodeBlock"/>
        <w:divId w:val="1354961455"/>
      </w:pPr>
      <w:r>
        <w:t>}</w:t>
      </w:r>
    </w:p>
    <w:p w14:paraId="34C8046E" w14:textId="31DFCF67" w:rsidR="0059554F" w:rsidRDefault="0069004E" w:rsidP="005A7BDD">
      <w:pPr>
        <w:pStyle w:val="P0-Paragraph"/>
      </w:pPr>
      <w:r>
        <w:t xml:space="preserve">The </w:t>
      </w:r>
      <w:r w:rsidRPr="005A7BDD">
        <w:rPr>
          <w:rStyle w:val="CS-InlineCode"/>
        </w:rPr>
        <w:t>main()</w:t>
      </w:r>
      <w:r>
        <w:t xml:space="preserve"> function puts what you have read with </w:t>
      </w:r>
      <w:proofErr w:type="spellStart"/>
      <w:r w:rsidRPr="005A7BDD">
        <w:rPr>
          <w:rStyle w:val="CS-InlineCode"/>
        </w:rPr>
        <w:t>readCSVFile</w:t>
      </w:r>
      <w:proofErr w:type="spellEnd"/>
      <w:r w:rsidRPr="005A7BDD">
        <w:rPr>
          <w:rStyle w:val="CS-InlineCode"/>
        </w:rPr>
        <w:t>()</w:t>
      </w:r>
      <w:r>
        <w:t xml:space="preserve"> in the </w:t>
      </w:r>
      <w:proofErr w:type="spellStart"/>
      <w:r w:rsidRPr="005A7BDD">
        <w:rPr>
          <w:rStyle w:val="CS-InlineCode"/>
        </w:rPr>
        <w:t>myData</w:t>
      </w:r>
      <w:proofErr w:type="spellEnd"/>
      <w:r>
        <w:t xml:space="preserve"> slice—remember that </w:t>
      </w:r>
      <w:r w:rsidRPr="005A7BDD">
        <w:rPr>
          <w:rStyle w:val="CS-InlineCode"/>
        </w:rPr>
        <w:t>lines</w:t>
      </w:r>
      <w:r>
        <w:t xml:space="preserve"> is a slice with two dimensions and that each row in </w:t>
      </w:r>
      <w:r w:rsidRPr="005A7BDD">
        <w:rPr>
          <w:rStyle w:val="CS-InlineCode"/>
        </w:rPr>
        <w:t>lines</w:t>
      </w:r>
      <w:r>
        <w:t xml:space="preserve"> is already separated into fields.</w:t>
      </w:r>
      <w:r w:rsidR="009B787A">
        <w:t xml:space="preserve"> </w:t>
      </w:r>
      <w:r>
        <w:t>In this case, each line of input contains four fields.</w:t>
      </w:r>
      <w:r w:rsidR="0059554F">
        <w:t xml:space="preserve"> So we process that </w:t>
      </w:r>
      <w:r w:rsidR="0059554F" w:rsidRPr="005A7BDD">
        <w:rPr>
          <w:rStyle w:val="CS-InlineCode"/>
        </w:rPr>
        <w:t>[][]string</w:t>
      </w:r>
      <w:r w:rsidR="0059554F">
        <w:t xml:space="preserve"> slice and put </w:t>
      </w:r>
      <w:r w:rsidR="0092052D">
        <w:t>the desired information</w:t>
      </w:r>
      <w:r w:rsidR="0059554F">
        <w:t xml:space="preserve"> in the slice of structures</w:t>
      </w:r>
      <w:r w:rsidR="00C8359E">
        <w:t xml:space="preserve"> (</w:t>
      </w:r>
      <w:proofErr w:type="spellStart"/>
      <w:r w:rsidR="00C8359E" w:rsidRPr="005A7BDD">
        <w:rPr>
          <w:rStyle w:val="CS-InlineCode"/>
        </w:rPr>
        <w:t>myData</w:t>
      </w:r>
      <w:proofErr w:type="spellEnd"/>
      <w:r w:rsidR="00C8359E">
        <w:t>)</w:t>
      </w:r>
      <w:r w:rsidR="0059554F">
        <w:t>.</w:t>
      </w:r>
    </w:p>
    <w:p w14:paraId="304E0834" w14:textId="176C676A" w:rsidR="0069004E" w:rsidRDefault="0069004E" w:rsidP="005A7BDD">
      <w:pPr>
        <w:pStyle w:val="P0-Paragraph"/>
      </w:pPr>
      <w:r>
        <w:t>The contents of the CSV data file used as input are as follows:</w:t>
      </w:r>
    </w:p>
    <w:p w14:paraId="2B0C1B21" w14:textId="77777777" w:rsidR="009D14B9" w:rsidRDefault="009D14B9" w:rsidP="005A7BDD">
      <w:pPr>
        <w:pStyle w:val="C0-ConsoleBlock"/>
        <w:divId w:val="978418045"/>
      </w:pPr>
      <w:r>
        <w:rPr>
          <w:rStyle w:val="hljs-con-meta"/>
        </w:rPr>
        <w:t xml:space="preserve">$ </w:t>
      </w:r>
      <w:r>
        <w:rPr>
          <w:rStyle w:val="hljs-con-builtin"/>
        </w:rPr>
        <w:t>cat</w:t>
      </w:r>
      <w:r w:rsidRPr="003E64CC">
        <w:t xml:space="preserve"> ~/</w:t>
      </w:r>
      <w:proofErr w:type="spellStart"/>
      <w:r w:rsidRPr="003E64CC">
        <w:t>csv.data</w:t>
      </w:r>
      <w:proofErr w:type="spellEnd"/>
    </w:p>
    <w:p w14:paraId="0A798F24" w14:textId="77777777" w:rsidR="009D14B9" w:rsidRDefault="009D14B9" w:rsidP="005A7BDD">
      <w:pPr>
        <w:pStyle w:val="C0-ConsoleBlock"/>
        <w:divId w:val="978418045"/>
      </w:pPr>
      <w:r>
        <w:t>Dimitris,Tsoukalos,2101112223,1600665563</w:t>
      </w:r>
    </w:p>
    <w:p w14:paraId="74751CDC" w14:textId="77777777" w:rsidR="009D14B9" w:rsidRDefault="009D14B9" w:rsidP="005A7BDD">
      <w:pPr>
        <w:pStyle w:val="C0-ConsoleBlock"/>
        <w:divId w:val="978418045"/>
      </w:pPr>
      <w:r>
        <w:t>Mihalis,Tsoukalos,2109416471,1600665563</w:t>
      </w:r>
    </w:p>
    <w:p w14:paraId="4BE11A62" w14:textId="77777777" w:rsidR="009D14B9" w:rsidRDefault="009D14B9" w:rsidP="005A7BDD">
      <w:pPr>
        <w:pStyle w:val="C0-ConsoleBlock"/>
        <w:divId w:val="978418045"/>
      </w:pPr>
      <w:r>
        <w:t>Jane,Doe,0800123456,1608559903</w:t>
      </w:r>
    </w:p>
    <w:p w14:paraId="76B183D8" w14:textId="77777777" w:rsidR="0069004E" w:rsidRDefault="0069004E" w:rsidP="005A7BDD">
      <w:pPr>
        <w:pStyle w:val="P0-Paragraph"/>
      </w:pPr>
      <w:r>
        <w:t xml:space="preserve">Running </w:t>
      </w:r>
      <w:proofErr w:type="spellStart"/>
      <w:r w:rsidRPr="005A7BDD">
        <w:rPr>
          <w:rStyle w:val="CS-InlineCode"/>
        </w:rPr>
        <w:t>csvData.go</w:t>
      </w:r>
      <w:proofErr w:type="spellEnd"/>
      <w:r>
        <w:t xml:space="preserve"> produces the following kind of output:</w:t>
      </w:r>
    </w:p>
    <w:p w14:paraId="709FCB0D" w14:textId="77777777" w:rsidR="009D14B9" w:rsidRDefault="009D14B9" w:rsidP="005A7BDD">
      <w:pPr>
        <w:pStyle w:val="C0-ConsoleBlock"/>
        <w:divId w:val="464205018"/>
      </w:pPr>
      <w:r>
        <w:rPr>
          <w:rStyle w:val="hljs-con-meta"/>
        </w:rPr>
        <w:t xml:space="preserve">$ </w:t>
      </w:r>
      <w:r w:rsidRPr="003E64CC">
        <w:t xml:space="preserve">go run </w:t>
      </w:r>
      <w:proofErr w:type="spellStart"/>
      <w:r w:rsidRPr="003E64CC">
        <w:t>csvData.go</w:t>
      </w:r>
      <w:proofErr w:type="spellEnd"/>
      <w:r w:rsidRPr="003E64CC">
        <w:t xml:space="preserve"> ~/</w:t>
      </w:r>
      <w:proofErr w:type="spellStart"/>
      <w:r w:rsidRPr="003E64CC">
        <w:t>csv.data</w:t>
      </w:r>
      <w:proofErr w:type="spellEnd"/>
      <w:r w:rsidRPr="003E64CC">
        <w:t xml:space="preserve"> /</w:t>
      </w:r>
      <w:proofErr w:type="spellStart"/>
      <w:r w:rsidRPr="003E64CC">
        <w:t>tmp</w:t>
      </w:r>
      <w:proofErr w:type="spellEnd"/>
      <w:r w:rsidRPr="003E64CC">
        <w:t>/</w:t>
      </w:r>
      <w:proofErr w:type="spellStart"/>
      <w:r w:rsidRPr="003E64CC">
        <w:t>output.data</w:t>
      </w:r>
      <w:proofErr w:type="spellEnd"/>
    </w:p>
    <w:p w14:paraId="3D3DAFD4" w14:textId="77777777" w:rsidR="009D14B9" w:rsidRDefault="009D14B9" w:rsidP="005A7BDD">
      <w:pPr>
        <w:pStyle w:val="C0-ConsoleBlock"/>
        <w:divId w:val="464205018"/>
      </w:pPr>
      <w:r>
        <w:t xml:space="preserve">{Dimitris </w:t>
      </w:r>
      <w:proofErr w:type="spellStart"/>
      <w:r>
        <w:t>Tsoukalos</w:t>
      </w:r>
      <w:proofErr w:type="spellEnd"/>
      <w:r>
        <w:t xml:space="preserve"> 2101112223 1600665563}</w:t>
      </w:r>
    </w:p>
    <w:p w14:paraId="028F2678" w14:textId="77777777" w:rsidR="009D14B9" w:rsidRDefault="009D14B9" w:rsidP="005A7BDD">
      <w:pPr>
        <w:pStyle w:val="C0-ConsoleBlock"/>
        <w:divId w:val="464205018"/>
      </w:pPr>
      <w:r>
        <w:t xml:space="preserve">{Mihalis </w:t>
      </w:r>
      <w:proofErr w:type="spellStart"/>
      <w:r>
        <w:t>Tsoukalos</w:t>
      </w:r>
      <w:proofErr w:type="spellEnd"/>
      <w:r>
        <w:t xml:space="preserve"> 2109416471 1600665563}</w:t>
      </w:r>
    </w:p>
    <w:p w14:paraId="48C383E3" w14:textId="77777777" w:rsidR="009D14B9" w:rsidRDefault="009D14B9" w:rsidP="005A7BDD">
      <w:pPr>
        <w:pStyle w:val="C0-ConsoleBlock"/>
        <w:divId w:val="464205018"/>
      </w:pPr>
      <w:r>
        <w:t>{Jane Doe 0800123456 1608559903}</w:t>
      </w:r>
    </w:p>
    <w:p w14:paraId="201B88F7" w14:textId="77777777" w:rsidR="0069004E" w:rsidRDefault="0069004E" w:rsidP="005A7BDD">
      <w:pPr>
        <w:pStyle w:val="P0-Paragraph"/>
      </w:pPr>
      <w:r>
        <w:t>The contents of the output CSV file are the following:</w:t>
      </w:r>
    </w:p>
    <w:p w14:paraId="45BF0171" w14:textId="77777777" w:rsidR="009D14B9" w:rsidRDefault="009D14B9" w:rsidP="005A7BDD">
      <w:pPr>
        <w:pStyle w:val="C0-ConsoleBlock"/>
        <w:divId w:val="114100010"/>
      </w:pPr>
      <w:r>
        <w:rPr>
          <w:rStyle w:val="hljs-con-meta"/>
        </w:rPr>
        <w:t xml:space="preserve">$ </w:t>
      </w:r>
      <w:r>
        <w:rPr>
          <w:rStyle w:val="hljs-con-builtin"/>
        </w:rPr>
        <w:t>cat</w:t>
      </w:r>
      <w:r w:rsidRPr="003E64CC">
        <w:t xml:space="preserve"> /</w:t>
      </w:r>
      <w:proofErr w:type="spellStart"/>
      <w:r w:rsidRPr="003E64CC">
        <w:t>tmp</w:t>
      </w:r>
      <w:proofErr w:type="spellEnd"/>
      <w:r w:rsidRPr="003E64CC">
        <w:t>/</w:t>
      </w:r>
      <w:proofErr w:type="spellStart"/>
      <w:r w:rsidRPr="003E64CC">
        <w:t>output.data</w:t>
      </w:r>
      <w:proofErr w:type="spellEnd"/>
    </w:p>
    <w:p w14:paraId="4BA71BB3" w14:textId="77777777" w:rsidR="009D14B9" w:rsidRDefault="009D14B9" w:rsidP="005A7BDD">
      <w:pPr>
        <w:pStyle w:val="C0-ConsoleBlock"/>
        <w:divId w:val="114100010"/>
      </w:pPr>
      <w:r>
        <w:lastRenderedPageBreak/>
        <w:t xml:space="preserve">Dimitris        </w:t>
      </w:r>
      <w:proofErr w:type="spellStart"/>
      <w:r>
        <w:t>Tsoukalos</w:t>
      </w:r>
      <w:proofErr w:type="spellEnd"/>
      <w:r>
        <w:t xml:space="preserve">       2101112223      1600665563</w:t>
      </w:r>
    </w:p>
    <w:p w14:paraId="64DE7F16" w14:textId="77777777" w:rsidR="009D14B9" w:rsidRDefault="009D14B9" w:rsidP="005A7BDD">
      <w:pPr>
        <w:pStyle w:val="C0-ConsoleBlock"/>
        <w:divId w:val="114100010"/>
      </w:pPr>
      <w:r>
        <w:t xml:space="preserve">Mihalis </w:t>
      </w:r>
      <w:proofErr w:type="spellStart"/>
      <w:r>
        <w:t>Tsoukalos</w:t>
      </w:r>
      <w:proofErr w:type="spellEnd"/>
      <w:r>
        <w:t xml:space="preserve">       2109416471      1600665563</w:t>
      </w:r>
    </w:p>
    <w:p w14:paraId="46BE5FC2" w14:textId="77777777" w:rsidR="009D14B9" w:rsidRDefault="009D14B9" w:rsidP="005A7BDD">
      <w:pPr>
        <w:pStyle w:val="C0-ConsoleBlock"/>
        <w:divId w:val="114100010"/>
      </w:pPr>
      <w:r>
        <w:t>Jane    Doe     0800123456      1608559903</w:t>
      </w:r>
    </w:p>
    <w:p w14:paraId="55D8B004" w14:textId="7B8F0F5B" w:rsidR="0069004E" w:rsidRDefault="0069004E" w:rsidP="005A7BDD">
      <w:pPr>
        <w:pStyle w:val="P0-Paragraph"/>
      </w:pPr>
      <w:r>
        <w:t xml:space="preserve">The </w:t>
      </w:r>
      <w:proofErr w:type="spellStart"/>
      <w:r w:rsidRPr="005A7BDD">
        <w:rPr>
          <w:rStyle w:val="CS-InlineCode"/>
        </w:rPr>
        <w:t>output.data</w:t>
      </w:r>
      <w:proofErr w:type="spellEnd"/>
      <w:r>
        <w:t xml:space="preserve"> file uses tab characters </w:t>
      </w:r>
      <w:r w:rsidR="008321B2">
        <w:t xml:space="preserve">to separate </w:t>
      </w:r>
      <w:r>
        <w:t>the different fields of each record</w:t>
      </w:r>
      <w:r w:rsidR="00FA6587">
        <w:t>, hence the generated output</w:t>
      </w:r>
      <w:r>
        <w:t xml:space="preserve">. The </w:t>
      </w:r>
      <w:proofErr w:type="spellStart"/>
      <w:r w:rsidRPr="005A7BDD">
        <w:rPr>
          <w:rStyle w:val="CS-InlineCode"/>
        </w:rPr>
        <w:t>csvData.go</w:t>
      </w:r>
      <w:proofErr w:type="spellEnd"/>
      <w:r>
        <w:t xml:space="preserve"> utility can be handy for</w:t>
      </w:r>
      <w:r w:rsidR="009B4D6C">
        <w:t xml:space="preserve"> performing conversions</w:t>
      </w:r>
      <w:r>
        <w:t xml:space="preserve"> between different types of CSV files.</w:t>
      </w:r>
    </w:p>
    <w:p w14:paraId="3BC277E8" w14:textId="2BCDAB37" w:rsidR="0069004E" w:rsidRPr="002B0E21" w:rsidRDefault="0069004E" w:rsidP="005A7BDD">
      <w:pPr>
        <w:pStyle w:val="HS-Heading2"/>
      </w:pPr>
      <w:r w:rsidRPr="002B0E21">
        <w:t xml:space="preserve">The </w:t>
      </w:r>
      <w:r w:rsidR="00D02BD6" w:rsidRPr="002B0E21">
        <w:t>updated</w:t>
      </w:r>
      <w:r w:rsidRPr="002B0E21">
        <w:t xml:space="preserve"> version of the </w:t>
      </w:r>
      <w:r w:rsidR="00937D7A" w:rsidRPr="002B0E21">
        <w:t>statistics</w:t>
      </w:r>
      <w:r w:rsidRPr="002B0E21">
        <w:t xml:space="preserve"> application</w:t>
      </w:r>
    </w:p>
    <w:p w14:paraId="53CCD7B2" w14:textId="5A1F5CB1" w:rsidR="0069004E" w:rsidRPr="002B0E21" w:rsidRDefault="007104F1" w:rsidP="005A7BDD">
      <w:pPr>
        <w:pStyle w:val="P0-Paragraph"/>
      </w:pPr>
      <w:r w:rsidRPr="002B0E21">
        <w:t>In this subsection</w:t>
      </w:r>
      <w:r w:rsidR="008321B2">
        <w:t>,</w:t>
      </w:r>
      <w:r w:rsidRPr="002B0E21">
        <w:t xml:space="preserve"> we are going to show the updated code of the statistics application.</w:t>
      </w:r>
      <w:r w:rsidR="00E15035" w:rsidRPr="002B0E21">
        <w:t xml:space="preserve"> The </w:t>
      </w:r>
      <w:r w:rsidR="00E15035" w:rsidRPr="005A7BDD">
        <w:rPr>
          <w:rStyle w:val="CS-InlineCode"/>
        </w:rPr>
        <w:t>normalized()</w:t>
      </w:r>
      <w:r w:rsidR="00E15035" w:rsidRPr="002B0E21">
        <w:t xml:space="preserve"> function </w:t>
      </w:r>
      <w:r w:rsidR="00CA37A1" w:rsidRPr="002B0E21">
        <w:t>has not changed</w:t>
      </w:r>
      <w:r w:rsidR="002F41BB">
        <w:t>,</w:t>
      </w:r>
      <w:r w:rsidR="00CA37A1" w:rsidRPr="002B0E21">
        <w:t xml:space="preserve"> so it is not presented again.</w:t>
      </w:r>
    </w:p>
    <w:p w14:paraId="63010C5B" w14:textId="3A4CFE49" w:rsidR="00E15035" w:rsidRPr="002B0E21" w:rsidRDefault="00E15035" w:rsidP="005A7BDD">
      <w:pPr>
        <w:pStyle w:val="P0-Paragraph"/>
      </w:pPr>
      <w:r w:rsidRPr="002B0E21">
        <w:t xml:space="preserve">The first code excerpt from </w:t>
      </w:r>
      <w:proofErr w:type="spellStart"/>
      <w:r w:rsidRPr="005A7BDD">
        <w:rPr>
          <w:rStyle w:val="CS-InlineCode"/>
        </w:rPr>
        <w:t>stats.go</w:t>
      </w:r>
      <w:proofErr w:type="spellEnd"/>
      <w:r w:rsidRPr="002B0E21">
        <w:t xml:space="preserve"> is</w:t>
      </w:r>
      <w:r w:rsidR="00CA37A1" w:rsidRPr="002B0E21">
        <w:t xml:space="preserve"> the implementation of the function that reads the CSV file as text and converts it into a slice of </w:t>
      </w:r>
      <w:r w:rsidR="00CA37A1" w:rsidRPr="005A7BDD">
        <w:rPr>
          <w:rStyle w:val="CS-InlineCode"/>
        </w:rPr>
        <w:t>float64</w:t>
      </w:r>
      <w:r w:rsidR="00CA37A1" w:rsidRPr="002B0E21">
        <w:t xml:space="preserve"> values</w:t>
      </w:r>
      <w:r w:rsidR="00DE6B8A">
        <w:t>.</w:t>
      </w:r>
    </w:p>
    <w:p w14:paraId="04201DBA" w14:textId="77777777" w:rsidR="00B12503" w:rsidRDefault="00B12503" w:rsidP="005A7BDD">
      <w:pPr>
        <w:pStyle w:val="C0-CodeBlock"/>
        <w:divId w:val="1758205626"/>
      </w:pPr>
      <w:proofErr w:type="spellStart"/>
      <w:r>
        <w:rPr>
          <w:rStyle w:val="hljs-keyword"/>
        </w:rPr>
        <w:t>func</w:t>
      </w:r>
      <w:proofErr w:type="spellEnd"/>
      <w:r>
        <w:rPr>
          <w:rStyle w:val="hljs-function"/>
        </w:rPr>
        <w:t xml:space="preserve"> </w:t>
      </w:r>
      <w:proofErr w:type="spellStart"/>
      <w:r>
        <w:rPr>
          <w:rStyle w:val="hljs-title"/>
        </w:rPr>
        <w:t>readFile</w:t>
      </w:r>
      <w:proofErr w:type="spellEnd"/>
      <w:r>
        <w:rPr>
          <w:rStyle w:val="hljs-params"/>
        </w:rPr>
        <w:t>(</w:t>
      </w:r>
      <w:proofErr w:type="spellStart"/>
      <w:r>
        <w:rPr>
          <w:rStyle w:val="hljs-params"/>
        </w:rPr>
        <w:t>filepath</w:t>
      </w:r>
      <w:proofErr w:type="spellEnd"/>
      <w:r>
        <w:rPr>
          <w:rStyle w:val="hljs-params"/>
        </w:rPr>
        <w:t xml:space="preserve"> </w:t>
      </w:r>
      <w:r>
        <w:rPr>
          <w:rStyle w:val="hljs-type"/>
        </w:rPr>
        <w:t>string</w:t>
      </w:r>
      <w:r>
        <w:rPr>
          <w:rStyle w:val="hljs-params"/>
        </w:rPr>
        <w:t>)</w:t>
      </w:r>
      <w:r>
        <w:t xml:space="preserve"> ([]</w:t>
      </w:r>
      <w:proofErr w:type="spellStart"/>
      <w:r>
        <w:rPr>
          <w:rStyle w:val="hljs-type"/>
        </w:rPr>
        <w:t>float64</w:t>
      </w:r>
      <w:proofErr w:type="spellEnd"/>
      <w:r>
        <w:t xml:space="preserve">, </w:t>
      </w:r>
      <w:r>
        <w:rPr>
          <w:rStyle w:val="hljs-type"/>
        </w:rPr>
        <w:t>error</w:t>
      </w:r>
      <w:r>
        <w:t>) {</w:t>
      </w:r>
    </w:p>
    <w:p w14:paraId="5F2113BA" w14:textId="77777777" w:rsidR="00B12503" w:rsidRDefault="00B12503" w:rsidP="005A7BDD">
      <w:pPr>
        <w:pStyle w:val="C0-CodeBlock"/>
        <w:divId w:val="1758205626"/>
      </w:pPr>
      <w:r>
        <w:t xml:space="preserve">    _, err := </w:t>
      </w:r>
      <w:proofErr w:type="spellStart"/>
      <w:r>
        <w:t>os.Stat</w:t>
      </w:r>
      <w:proofErr w:type="spellEnd"/>
      <w:r>
        <w:t>(</w:t>
      </w:r>
      <w:proofErr w:type="spellStart"/>
      <w:r>
        <w:t>filepath</w:t>
      </w:r>
      <w:proofErr w:type="spellEnd"/>
      <w:r>
        <w:t>)</w:t>
      </w:r>
    </w:p>
    <w:p w14:paraId="12FEB864" w14:textId="77777777" w:rsidR="00B12503" w:rsidRDefault="00B12503" w:rsidP="005A7BDD">
      <w:pPr>
        <w:pStyle w:val="C0-CodeBlock"/>
        <w:divId w:val="1758205626"/>
      </w:pPr>
      <w:r>
        <w:t xml:space="preserve">    </w:t>
      </w:r>
      <w:r>
        <w:rPr>
          <w:rStyle w:val="hljs-keyword"/>
        </w:rPr>
        <w:t>if</w:t>
      </w:r>
      <w:r>
        <w:t xml:space="preserve"> err != </w:t>
      </w:r>
      <w:r>
        <w:rPr>
          <w:rStyle w:val="hljs-literal"/>
        </w:rPr>
        <w:t>nil</w:t>
      </w:r>
      <w:r>
        <w:t xml:space="preserve"> {</w:t>
      </w:r>
    </w:p>
    <w:p w14:paraId="50F4846E" w14:textId="77777777" w:rsidR="00B12503" w:rsidRDefault="00B12503" w:rsidP="005A7BDD">
      <w:pPr>
        <w:pStyle w:val="C0-CodeBlock"/>
        <w:divId w:val="1758205626"/>
      </w:pPr>
      <w:r>
        <w:t xml:space="preserve">        </w:t>
      </w:r>
      <w:r>
        <w:rPr>
          <w:rStyle w:val="hljs-keyword"/>
        </w:rPr>
        <w:t>return</w:t>
      </w:r>
      <w:r>
        <w:t xml:space="preserve"> </w:t>
      </w:r>
      <w:r>
        <w:rPr>
          <w:rStyle w:val="hljs-literal"/>
        </w:rPr>
        <w:t>nil</w:t>
      </w:r>
      <w:r>
        <w:t>, err</w:t>
      </w:r>
    </w:p>
    <w:p w14:paraId="4F896154" w14:textId="77777777" w:rsidR="00B12503" w:rsidRDefault="00B12503" w:rsidP="005A7BDD">
      <w:pPr>
        <w:pStyle w:val="C0-CodeBlock"/>
        <w:divId w:val="1758205626"/>
      </w:pPr>
      <w:r>
        <w:t xml:space="preserve">    }</w:t>
      </w:r>
    </w:p>
    <w:p w14:paraId="6467A689" w14:textId="77777777" w:rsidR="00B12503" w:rsidRDefault="00B12503" w:rsidP="005A7BDD">
      <w:pPr>
        <w:pStyle w:val="C0-CodeBlock"/>
        <w:divId w:val="1758205626"/>
      </w:pPr>
    </w:p>
    <w:p w14:paraId="776CB97F" w14:textId="77777777" w:rsidR="00B12503" w:rsidRDefault="00B12503" w:rsidP="005A7BDD">
      <w:pPr>
        <w:pStyle w:val="C0-CodeBlock"/>
        <w:divId w:val="1758205626"/>
      </w:pPr>
      <w:r>
        <w:t xml:space="preserve">    f, err := </w:t>
      </w:r>
      <w:proofErr w:type="spellStart"/>
      <w:r>
        <w:t>os.Open</w:t>
      </w:r>
      <w:proofErr w:type="spellEnd"/>
      <w:r>
        <w:t>(</w:t>
      </w:r>
      <w:proofErr w:type="spellStart"/>
      <w:r>
        <w:t>filepath</w:t>
      </w:r>
      <w:proofErr w:type="spellEnd"/>
      <w:r>
        <w:t>)</w:t>
      </w:r>
    </w:p>
    <w:p w14:paraId="21153446" w14:textId="77777777" w:rsidR="00B12503" w:rsidRDefault="00B12503" w:rsidP="005A7BDD">
      <w:pPr>
        <w:pStyle w:val="C0-CodeBlock"/>
        <w:divId w:val="1758205626"/>
      </w:pPr>
      <w:r>
        <w:t xml:space="preserve">    </w:t>
      </w:r>
      <w:r>
        <w:rPr>
          <w:rStyle w:val="hljs-keyword"/>
        </w:rPr>
        <w:t>if</w:t>
      </w:r>
      <w:r>
        <w:t xml:space="preserve"> err != </w:t>
      </w:r>
      <w:r>
        <w:rPr>
          <w:rStyle w:val="hljs-literal"/>
        </w:rPr>
        <w:t>nil</w:t>
      </w:r>
      <w:r>
        <w:t xml:space="preserve"> {</w:t>
      </w:r>
    </w:p>
    <w:p w14:paraId="45833413" w14:textId="77777777" w:rsidR="00B12503" w:rsidRDefault="00B12503" w:rsidP="005A7BDD">
      <w:pPr>
        <w:pStyle w:val="C0-CodeBlock"/>
        <w:divId w:val="1758205626"/>
      </w:pPr>
      <w:r>
        <w:t xml:space="preserve">        </w:t>
      </w:r>
      <w:r>
        <w:rPr>
          <w:rStyle w:val="hljs-keyword"/>
        </w:rPr>
        <w:t>return</w:t>
      </w:r>
      <w:r>
        <w:t xml:space="preserve"> </w:t>
      </w:r>
      <w:r>
        <w:rPr>
          <w:rStyle w:val="hljs-literal"/>
        </w:rPr>
        <w:t>nil</w:t>
      </w:r>
      <w:r>
        <w:t>, err</w:t>
      </w:r>
    </w:p>
    <w:p w14:paraId="5571A427" w14:textId="77777777" w:rsidR="00B12503" w:rsidRDefault="00B12503" w:rsidP="005A7BDD">
      <w:pPr>
        <w:pStyle w:val="C0-CodeBlock"/>
        <w:divId w:val="1758205626"/>
      </w:pPr>
      <w:r>
        <w:t xml:space="preserve">    }</w:t>
      </w:r>
    </w:p>
    <w:p w14:paraId="03B3518D" w14:textId="77777777" w:rsidR="00B12503" w:rsidRDefault="00B12503" w:rsidP="005A7BDD">
      <w:pPr>
        <w:pStyle w:val="C0-CodeBlock"/>
        <w:divId w:val="1758205626"/>
      </w:pPr>
      <w:r>
        <w:t xml:space="preserve">    </w:t>
      </w:r>
      <w:r>
        <w:rPr>
          <w:rStyle w:val="hljs-keyword"/>
        </w:rPr>
        <w:t>defer</w:t>
      </w:r>
      <w:r>
        <w:t xml:space="preserve"> </w:t>
      </w:r>
      <w:proofErr w:type="spellStart"/>
      <w:r>
        <w:t>f.Close</w:t>
      </w:r>
      <w:proofErr w:type="spellEnd"/>
      <w:r>
        <w:t>()</w:t>
      </w:r>
    </w:p>
    <w:p w14:paraId="114C387C" w14:textId="77777777" w:rsidR="00B12503" w:rsidRDefault="00B12503" w:rsidP="005A7BDD">
      <w:pPr>
        <w:pStyle w:val="C0-CodeBlock"/>
        <w:divId w:val="1758205626"/>
      </w:pPr>
      <w:r>
        <w:t xml:space="preserve">    lines, err := </w:t>
      </w:r>
      <w:proofErr w:type="spellStart"/>
      <w:r>
        <w:t>csv.NewReader</w:t>
      </w:r>
      <w:proofErr w:type="spellEnd"/>
      <w:r>
        <w:t>(f).</w:t>
      </w:r>
      <w:proofErr w:type="spellStart"/>
      <w:r>
        <w:t>ReadAll</w:t>
      </w:r>
      <w:proofErr w:type="spellEnd"/>
      <w:r>
        <w:t>()</w:t>
      </w:r>
    </w:p>
    <w:p w14:paraId="341FB19B" w14:textId="77777777" w:rsidR="00B12503" w:rsidRDefault="00B12503" w:rsidP="005A7BDD">
      <w:pPr>
        <w:pStyle w:val="C0-CodeBlock"/>
        <w:divId w:val="1758205626"/>
      </w:pPr>
      <w:r>
        <w:lastRenderedPageBreak/>
        <w:t xml:space="preserve">    </w:t>
      </w:r>
      <w:r>
        <w:rPr>
          <w:rStyle w:val="hljs-keyword"/>
        </w:rPr>
        <w:t>if</w:t>
      </w:r>
      <w:r>
        <w:t xml:space="preserve"> err != </w:t>
      </w:r>
      <w:r>
        <w:rPr>
          <w:rStyle w:val="hljs-literal"/>
        </w:rPr>
        <w:t>nil</w:t>
      </w:r>
      <w:r>
        <w:t xml:space="preserve"> {</w:t>
      </w:r>
    </w:p>
    <w:p w14:paraId="3EED68DE" w14:textId="77777777" w:rsidR="00B12503" w:rsidRDefault="00B12503" w:rsidP="005A7BDD">
      <w:pPr>
        <w:pStyle w:val="C0-CodeBlock"/>
        <w:divId w:val="1758205626"/>
      </w:pPr>
      <w:r>
        <w:t xml:space="preserve">        </w:t>
      </w:r>
      <w:r>
        <w:rPr>
          <w:rStyle w:val="hljs-keyword"/>
        </w:rPr>
        <w:t>return</w:t>
      </w:r>
      <w:r>
        <w:t xml:space="preserve"> </w:t>
      </w:r>
      <w:r>
        <w:rPr>
          <w:rStyle w:val="hljs-literal"/>
        </w:rPr>
        <w:t>nil</w:t>
      </w:r>
      <w:r>
        <w:t>, err</w:t>
      </w:r>
    </w:p>
    <w:p w14:paraId="34DCD328" w14:textId="77777777" w:rsidR="00B12503" w:rsidRDefault="00B12503" w:rsidP="005A7BDD">
      <w:pPr>
        <w:pStyle w:val="C0-CodeBlock"/>
        <w:divId w:val="1758205626"/>
      </w:pPr>
      <w:r>
        <w:t xml:space="preserve">    }</w:t>
      </w:r>
    </w:p>
    <w:p w14:paraId="169D7C73" w14:textId="77777777" w:rsidR="00B12503" w:rsidRDefault="00B12503" w:rsidP="005A7BDD">
      <w:pPr>
        <w:pStyle w:val="C0-CodeBlock"/>
        <w:divId w:val="1758205626"/>
      </w:pPr>
    </w:p>
    <w:p w14:paraId="32BC163A" w14:textId="77777777" w:rsidR="00B12503" w:rsidRDefault="00B12503" w:rsidP="005A7BDD">
      <w:pPr>
        <w:pStyle w:val="C0-CodeBlock"/>
        <w:divId w:val="1758205626"/>
      </w:pPr>
      <w:r>
        <w:t xml:space="preserve">    values := </w:t>
      </w:r>
      <w:r>
        <w:rPr>
          <w:rStyle w:val="hljs-builtin"/>
        </w:rPr>
        <w:t>make</w:t>
      </w:r>
      <w:r>
        <w:t>([]</w:t>
      </w:r>
      <w:r>
        <w:rPr>
          <w:rStyle w:val="hljs-type"/>
        </w:rPr>
        <w:t>float64</w:t>
      </w:r>
      <w:r>
        <w:t xml:space="preserve">, </w:t>
      </w:r>
      <w:r>
        <w:rPr>
          <w:rStyle w:val="hljs-number"/>
        </w:rPr>
        <w:t>0</w:t>
      </w:r>
      <w:r>
        <w:t>)</w:t>
      </w:r>
    </w:p>
    <w:p w14:paraId="74AD8FBA" w14:textId="77777777" w:rsidR="00B12503" w:rsidRDefault="00B12503" w:rsidP="005A7BDD">
      <w:pPr>
        <w:pStyle w:val="C0-CodeBlock"/>
        <w:divId w:val="1758205626"/>
      </w:pPr>
      <w:r>
        <w:t xml:space="preserve">    </w:t>
      </w:r>
      <w:r>
        <w:rPr>
          <w:rStyle w:val="hljs-keyword"/>
        </w:rPr>
        <w:t>for</w:t>
      </w:r>
      <w:r>
        <w:t xml:space="preserve"> _, line := </w:t>
      </w:r>
      <w:r>
        <w:rPr>
          <w:rStyle w:val="hljs-keyword"/>
        </w:rPr>
        <w:t>range</w:t>
      </w:r>
      <w:r>
        <w:t xml:space="preserve"> lines {</w:t>
      </w:r>
    </w:p>
    <w:p w14:paraId="416FB88C" w14:textId="77777777" w:rsidR="00B12503" w:rsidRPr="00B12503" w:rsidRDefault="00B12503" w:rsidP="005A7BDD">
      <w:pPr>
        <w:pStyle w:val="C0-CodeBlock"/>
        <w:divId w:val="1758205626"/>
        <w:rPr>
          <w:rStyle w:val="hljs-slc"/>
        </w:rPr>
      </w:pPr>
      <w:r>
        <w:t xml:space="preserve">        </w:t>
      </w:r>
      <w:proofErr w:type="spellStart"/>
      <w:r w:rsidRPr="00B12503">
        <w:rPr>
          <w:rStyle w:val="hljs-slc"/>
        </w:rPr>
        <w:t>tmp</w:t>
      </w:r>
      <w:proofErr w:type="spellEnd"/>
      <w:r w:rsidRPr="00B12503">
        <w:rPr>
          <w:rStyle w:val="hljs-slc"/>
        </w:rPr>
        <w:t xml:space="preserve">, err := </w:t>
      </w:r>
      <w:proofErr w:type="spellStart"/>
      <w:r w:rsidRPr="00B12503">
        <w:rPr>
          <w:rStyle w:val="hljs-slc"/>
        </w:rPr>
        <w:t>strconv.ParseFloat</w:t>
      </w:r>
      <w:proofErr w:type="spellEnd"/>
      <w:r w:rsidRPr="00B12503">
        <w:rPr>
          <w:rStyle w:val="hljs-slc"/>
        </w:rPr>
        <w:t>(line[</w:t>
      </w:r>
      <w:r w:rsidRPr="00B12503">
        <w:rPr>
          <w:rStyle w:val="hljs-number-slc"/>
        </w:rPr>
        <w:t>0</w:t>
      </w:r>
      <w:r w:rsidRPr="00B12503">
        <w:rPr>
          <w:rStyle w:val="hljs-slc"/>
        </w:rPr>
        <w:t xml:space="preserve">], </w:t>
      </w:r>
      <w:r w:rsidRPr="00B12503">
        <w:rPr>
          <w:rStyle w:val="hljs-number-slc"/>
        </w:rPr>
        <w:t>64</w:t>
      </w:r>
      <w:r w:rsidRPr="00B12503">
        <w:rPr>
          <w:rStyle w:val="hljs-slc"/>
        </w:rPr>
        <w:t>)</w:t>
      </w:r>
    </w:p>
    <w:p w14:paraId="7607B4F0" w14:textId="77777777" w:rsidR="00B12503" w:rsidRDefault="00B12503" w:rsidP="005A7BDD">
      <w:pPr>
        <w:pStyle w:val="C0-CodeBlock"/>
        <w:divId w:val="1758205626"/>
      </w:pPr>
      <w:r>
        <w:t xml:space="preserve">        </w:t>
      </w:r>
      <w:r>
        <w:rPr>
          <w:rStyle w:val="hljs-keyword"/>
        </w:rPr>
        <w:t>if</w:t>
      </w:r>
      <w:r>
        <w:t xml:space="preserve"> err != </w:t>
      </w:r>
      <w:r>
        <w:rPr>
          <w:rStyle w:val="hljs-literal"/>
        </w:rPr>
        <w:t>nil</w:t>
      </w:r>
      <w:r>
        <w:t xml:space="preserve"> {</w:t>
      </w:r>
    </w:p>
    <w:p w14:paraId="20B5527A" w14:textId="77777777" w:rsidR="00B12503" w:rsidRDefault="00B12503" w:rsidP="005A7BDD">
      <w:pPr>
        <w:pStyle w:val="C0-CodeBlock"/>
        <w:divId w:val="1758205626"/>
      </w:pPr>
      <w:r>
        <w:t xml:space="preserve">            </w:t>
      </w:r>
      <w:proofErr w:type="spellStart"/>
      <w:r>
        <w:t>log.Println</w:t>
      </w:r>
      <w:proofErr w:type="spellEnd"/>
      <w:r>
        <w:t>(</w:t>
      </w:r>
      <w:r>
        <w:rPr>
          <w:rStyle w:val="hljs-string"/>
        </w:rPr>
        <w:t>"Error reading:"</w:t>
      </w:r>
      <w:r>
        <w:t>, line[</w:t>
      </w:r>
      <w:r>
        <w:rPr>
          <w:rStyle w:val="hljs-number"/>
        </w:rPr>
        <w:t>0</w:t>
      </w:r>
      <w:r>
        <w:t>], err)</w:t>
      </w:r>
    </w:p>
    <w:p w14:paraId="6729CC63" w14:textId="77777777" w:rsidR="00B12503" w:rsidRDefault="00B12503" w:rsidP="005A7BDD">
      <w:pPr>
        <w:pStyle w:val="C0-CodeBlock"/>
        <w:divId w:val="1758205626"/>
      </w:pPr>
      <w:r>
        <w:t xml:space="preserve">            </w:t>
      </w:r>
      <w:r>
        <w:rPr>
          <w:rStyle w:val="hljs-keyword"/>
        </w:rPr>
        <w:t>continue</w:t>
      </w:r>
    </w:p>
    <w:p w14:paraId="4992E966" w14:textId="77777777" w:rsidR="00B12503" w:rsidRDefault="00B12503" w:rsidP="005A7BDD">
      <w:pPr>
        <w:pStyle w:val="C0-CodeBlock"/>
        <w:divId w:val="1758205626"/>
      </w:pPr>
      <w:r>
        <w:t xml:space="preserve">        }</w:t>
      </w:r>
    </w:p>
    <w:p w14:paraId="2410DC6D" w14:textId="77777777" w:rsidR="00B12503" w:rsidRDefault="00B12503" w:rsidP="005A7BDD">
      <w:pPr>
        <w:pStyle w:val="C0-CodeBlock"/>
        <w:divId w:val="1758205626"/>
      </w:pPr>
      <w:r>
        <w:t xml:space="preserve">        values = </w:t>
      </w:r>
      <w:r>
        <w:rPr>
          <w:rStyle w:val="hljs-builtin"/>
        </w:rPr>
        <w:t>append</w:t>
      </w:r>
      <w:r>
        <w:t xml:space="preserve">(values, </w:t>
      </w:r>
      <w:proofErr w:type="spellStart"/>
      <w:r>
        <w:t>tmp</w:t>
      </w:r>
      <w:proofErr w:type="spellEnd"/>
      <w:r>
        <w:t>)</w:t>
      </w:r>
    </w:p>
    <w:p w14:paraId="35E50A6E" w14:textId="77777777" w:rsidR="00B12503" w:rsidRDefault="00B12503" w:rsidP="005A7BDD">
      <w:pPr>
        <w:pStyle w:val="C0-CodeBlock"/>
        <w:divId w:val="1758205626"/>
      </w:pPr>
      <w:r>
        <w:t xml:space="preserve">    }</w:t>
      </w:r>
    </w:p>
    <w:p w14:paraId="2ECDE6B8" w14:textId="77777777" w:rsidR="00B12503" w:rsidRDefault="00B12503" w:rsidP="005A7BDD">
      <w:pPr>
        <w:pStyle w:val="C0-CodeBlock"/>
        <w:divId w:val="1758205626"/>
      </w:pPr>
    </w:p>
    <w:p w14:paraId="2C18E2A2" w14:textId="77777777" w:rsidR="00B12503" w:rsidRDefault="00B12503" w:rsidP="005A7BDD">
      <w:pPr>
        <w:pStyle w:val="C0-CodeBlock"/>
        <w:divId w:val="1758205626"/>
      </w:pPr>
      <w:r>
        <w:t xml:space="preserve">    </w:t>
      </w:r>
      <w:r>
        <w:rPr>
          <w:rStyle w:val="hljs-keyword"/>
        </w:rPr>
        <w:t>return</w:t>
      </w:r>
      <w:r>
        <w:t xml:space="preserve"> values, </w:t>
      </w:r>
      <w:r>
        <w:rPr>
          <w:rStyle w:val="hljs-literal"/>
        </w:rPr>
        <w:t>nil</w:t>
      </w:r>
    </w:p>
    <w:p w14:paraId="51BB26C2" w14:textId="77777777" w:rsidR="00B12503" w:rsidRDefault="00B12503" w:rsidP="005A7BDD">
      <w:pPr>
        <w:pStyle w:val="C0-CodeBlock"/>
        <w:divId w:val="1758205626"/>
      </w:pPr>
      <w:r>
        <w:t>}</w:t>
      </w:r>
    </w:p>
    <w:p w14:paraId="6373B1CB" w14:textId="76B92EF6" w:rsidR="00577733" w:rsidRPr="002B0E21" w:rsidRDefault="00367F6F" w:rsidP="005A7BDD">
      <w:pPr>
        <w:pStyle w:val="P0-Paragraph"/>
      </w:pPr>
      <w:r w:rsidRPr="002B0E21">
        <w:t xml:space="preserve">Once the specified CSV file is read, its data is put into the </w:t>
      </w:r>
      <w:r w:rsidRPr="005A7BDD">
        <w:rPr>
          <w:rStyle w:val="CS-InlineCode"/>
        </w:rPr>
        <w:t>lines</w:t>
      </w:r>
      <w:r w:rsidRPr="002B0E21">
        <w:t xml:space="preserve"> variable. </w:t>
      </w:r>
      <w:r w:rsidR="00577733" w:rsidRPr="002B0E21">
        <w:t>Keep in mind that</w:t>
      </w:r>
      <w:r w:rsidR="007D1D33">
        <w:t>,</w:t>
      </w:r>
      <w:r w:rsidR="00577733" w:rsidRPr="002B0E21">
        <w:t xml:space="preserve"> in our case, each line in the CSV file has a single field.</w:t>
      </w:r>
      <w:r w:rsidR="0023080B" w:rsidRPr="002B0E21">
        <w:t xml:space="preserve"> Nevertheless, </w:t>
      </w:r>
      <w:r w:rsidR="0023080B" w:rsidRPr="005A7BDD">
        <w:rPr>
          <w:rStyle w:val="CS-InlineCode"/>
        </w:rPr>
        <w:t>lines</w:t>
      </w:r>
      <w:r w:rsidR="0023080B" w:rsidRPr="002B0E21">
        <w:t xml:space="preserve"> has two dimensions.</w:t>
      </w:r>
    </w:p>
    <w:p w14:paraId="5BB09A53" w14:textId="36C40379" w:rsidR="00E15035" w:rsidRPr="002B0E21" w:rsidRDefault="00367F6F" w:rsidP="005A7BDD">
      <w:pPr>
        <w:pStyle w:val="P0-Paragraph"/>
      </w:pPr>
      <w:r w:rsidRPr="002B0E21">
        <w:t xml:space="preserve">As we want to return a slice of </w:t>
      </w:r>
      <w:r w:rsidRPr="005A7BDD">
        <w:rPr>
          <w:rStyle w:val="CS-InlineCode"/>
        </w:rPr>
        <w:t>float64</w:t>
      </w:r>
      <w:r w:rsidRPr="002B0E21">
        <w:t xml:space="preserve"> values</w:t>
      </w:r>
      <w:r w:rsidR="00091FC4" w:rsidRPr="002B0E21">
        <w:t xml:space="preserve">, we have to convert the </w:t>
      </w:r>
      <w:r w:rsidR="00091FC4" w:rsidRPr="005A7BDD">
        <w:rPr>
          <w:rStyle w:val="CS-InlineCode"/>
        </w:rPr>
        <w:t>[][]string</w:t>
      </w:r>
      <w:r w:rsidR="00091FC4" w:rsidRPr="002B0E21">
        <w:t xml:space="preserve"> variable into a </w:t>
      </w:r>
      <w:r w:rsidR="00091FC4" w:rsidRPr="005A7BDD">
        <w:rPr>
          <w:rStyle w:val="CS-InlineCode"/>
        </w:rPr>
        <w:t>[]float64</w:t>
      </w:r>
      <w:r w:rsidR="00091FC4" w:rsidRPr="002B0E21">
        <w:t xml:space="preserve"> variable</w:t>
      </w:r>
      <w:r w:rsidR="001A06F4" w:rsidRPr="002B0E21">
        <w:t xml:space="preserve">, which is the purpose of the last </w:t>
      </w:r>
      <w:r w:rsidR="001A06F4" w:rsidRPr="005A7BDD">
        <w:rPr>
          <w:rStyle w:val="CS-InlineCode"/>
        </w:rPr>
        <w:t>for</w:t>
      </w:r>
      <w:r w:rsidR="001A06F4" w:rsidRPr="002B0E21">
        <w:t xml:space="preserve"> loop.</w:t>
      </w:r>
      <w:r w:rsidR="00F71D2C" w:rsidRPr="002B0E21">
        <w:t xml:space="preserve"> The most important task of the </w:t>
      </w:r>
      <w:r w:rsidR="00F71D2C" w:rsidRPr="005A7BDD">
        <w:rPr>
          <w:rStyle w:val="CS-InlineCode"/>
        </w:rPr>
        <w:t>for</w:t>
      </w:r>
      <w:r w:rsidR="00F71D2C" w:rsidRPr="002B0E21">
        <w:t xml:space="preserve"> loop is to make sure that all strings are valid </w:t>
      </w:r>
      <w:r w:rsidR="00F71D2C" w:rsidRPr="005A7BDD">
        <w:rPr>
          <w:rStyle w:val="CS-InlineCode"/>
        </w:rPr>
        <w:t>float64</w:t>
      </w:r>
      <w:r w:rsidR="00F71D2C" w:rsidRPr="002B0E21">
        <w:t xml:space="preserve"> values</w:t>
      </w:r>
      <w:r w:rsidR="0065483E">
        <w:t>,</w:t>
      </w:r>
      <w:r w:rsidR="00F71D2C" w:rsidRPr="002B0E21">
        <w:t xml:space="preserve"> in order to put them in the </w:t>
      </w:r>
      <w:r w:rsidR="00F71D2C" w:rsidRPr="005A7BDD">
        <w:rPr>
          <w:rStyle w:val="CS-InlineCode"/>
        </w:rPr>
        <w:t>values</w:t>
      </w:r>
      <w:r w:rsidR="00F71D2C" w:rsidRPr="002B0E21">
        <w:t xml:space="preserve"> slice</w:t>
      </w:r>
      <w:r w:rsidR="006D3C52">
        <w:t>—</w:t>
      </w:r>
      <w:r w:rsidR="00F71D2C" w:rsidRPr="002B0E21">
        <w:t xml:space="preserve">this is the purpose of the </w:t>
      </w:r>
      <w:proofErr w:type="spellStart"/>
      <w:r w:rsidR="00F71D2C" w:rsidRPr="005A7BDD">
        <w:rPr>
          <w:rStyle w:val="CS-InlineCode"/>
        </w:rPr>
        <w:t>strconv.ParseFloat</w:t>
      </w:r>
      <w:proofErr w:type="spellEnd"/>
      <w:r w:rsidR="00F71D2C" w:rsidRPr="005A7BDD">
        <w:rPr>
          <w:rStyle w:val="CS-InlineCode"/>
        </w:rPr>
        <w:t>(line[0], 64)</w:t>
      </w:r>
      <w:r w:rsidR="00F71D2C" w:rsidRPr="002B0E21">
        <w:t xml:space="preserve"> call.</w:t>
      </w:r>
    </w:p>
    <w:p w14:paraId="7E225C6F" w14:textId="41E6B20C" w:rsidR="00E15035" w:rsidRPr="002B0E21" w:rsidRDefault="00E15035" w:rsidP="005A7BDD">
      <w:pPr>
        <w:pStyle w:val="P0-Paragraph"/>
      </w:pPr>
      <w:r w:rsidRPr="002B0E21">
        <w:t>Next, we have the implementation of the function that computes the standard deviation:</w:t>
      </w:r>
    </w:p>
    <w:p w14:paraId="10AF53C7" w14:textId="77777777" w:rsidR="00D15284" w:rsidRDefault="00D15284" w:rsidP="005A7BDD">
      <w:pPr>
        <w:pStyle w:val="C0-CodeBlock"/>
        <w:divId w:val="1347715034"/>
      </w:pPr>
      <w:proofErr w:type="spellStart"/>
      <w:r>
        <w:rPr>
          <w:rStyle w:val="hljs-keyword"/>
        </w:rPr>
        <w:lastRenderedPageBreak/>
        <w:t>func</w:t>
      </w:r>
      <w:proofErr w:type="spellEnd"/>
      <w:r>
        <w:rPr>
          <w:rStyle w:val="hljs-function"/>
        </w:rPr>
        <w:t xml:space="preserve"> </w:t>
      </w:r>
      <w:proofErr w:type="spellStart"/>
      <w:r>
        <w:rPr>
          <w:rStyle w:val="hljs-title"/>
        </w:rPr>
        <w:t>stdDev</w:t>
      </w:r>
      <w:proofErr w:type="spellEnd"/>
      <w:r>
        <w:rPr>
          <w:rStyle w:val="hljs-params"/>
        </w:rPr>
        <w:t>(x []</w:t>
      </w:r>
      <w:proofErr w:type="spellStart"/>
      <w:r>
        <w:rPr>
          <w:rStyle w:val="hljs-type"/>
        </w:rPr>
        <w:t>float64</w:t>
      </w:r>
      <w:proofErr w:type="spellEnd"/>
      <w:r>
        <w:rPr>
          <w:rStyle w:val="hljs-params"/>
        </w:rPr>
        <w:t>)</w:t>
      </w:r>
      <w:r>
        <w:t xml:space="preserve"> (</w:t>
      </w:r>
      <w:proofErr w:type="spellStart"/>
      <w:r>
        <w:rPr>
          <w:rStyle w:val="hljs-type"/>
        </w:rPr>
        <w:t>float64</w:t>
      </w:r>
      <w:proofErr w:type="spellEnd"/>
      <w:r>
        <w:t xml:space="preserve">, </w:t>
      </w:r>
      <w:r>
        <w:rPr>
          <w:rStyle w:val="hljs-type"/>
        </w:rPr>
        <w:t>float64</w:t>
      </w:r>
      <w:r>
        <w:t>) {</w:t>
      </w:r>
    </w:p>
    <w:p w14:paraId="312DAE32" w14:textId="77777777" w:rsidR="00D15284" w:rsidRDefault="00D15284" w:rsidP="005A7BDD">
      <w:pPr>
        <w:pStyle w:val="C0-CodeBlock"/>
        <w:divId w:val="1347715034"/>
      </w:pPr>
      <w:r>
        <w:t xml:space="preserve">    sum := </w:t>
      </w:r>
      <w:r>
        <w:rPr>
          <w:rStyle w:val="hljs-number"/>
        </w:rPr>
        <w:t>0.0</w:t>
      </w:r>
    </w:p>
    <w:p w14:paraId="408070C8" w14:textId="77777777" w:rsidR="00D15284" w:rsidRDefault="00D15284" w:rsidP="005A7BDD">
      <w:pPr>
        <w:pStyle w:val="C0-CodeBlock"/>
        <w:divId w:val="1347715034"/>
      </w:pPr>
      <w:r>
        <w:t xml:space="preserve">    </w:t>
      </w:r>
      <w:r>
        <w:rPr>
          <w:rStyle w:val="hljs-keyword"/>
        </w:rPr>
        <w:t>for</w:t>
      </w:r>
      <w:r>
        <w:t xml:space="preserve"> _, </w:t>
      </w:r>
      <w:proofErr w:type="spellStart"/>
      <w:r>
        <w:t>val</w:t>
      </w:r>
      <w:proofErr w:type="spellEnd"/>
      <w:r>
        <w:t xml:space="preserve"> := </w:t>
      </w:r>
      <w:r>
        <w:rPr>
          <w:rStyle w:val="hljs-keyword"/>
        </w:rPr>
        <w:t>range</w:t>
      </w:r>
      <w:r>
        <w:t xml:space="preserve"> x {</w:t>
      </w:r>
    </w:p>
    <w:p w14:paraId="1A73807A" w14:textId="77777777" w:rsidR="00D15284" w:rsidRDefault="00D15284" w:rsidP="005A7BDD">
      <w:pPr>
        <w:pStyle w:val="C0-CodeBlock"/>
        <w:divId w:val="1347715034"/>
      </w:pPr>
      <w:r>
        <w:t xml:space="preserve">        sum = sum + </w:t>
      </w:r>
      <w:proofErr w:type="spellStart"/>
      <w:r>
        <w:t>val</w:t>
      </w:r>
      <w:proofErr w:type="spellEnd"/>
    </w:p>
    <w:p w14:paraId="5C14774D" w14:textId="77777777" w:rsidR="00D15284" w:rsidRDefault="00D15284" w:rsidP="005A7BDD">
      <w:pPr>
        <w:pStyle w:val="C0-CodeBlock"/>
        <w:divId w:val="1347715034"/>
      </w:pPr>
      <w:r>
        <w:t xml:space="preserve">    }</w:t>
      </w:r>
    </w:p>
    <w:p w14:paraId="18319A8B" w14:textId="77777777" w:rsidR="00D15284" w:rsidRDefault="00D15284" w:rsidP="005A7BDD">
      <w:pPr>
        <w:pStyle w:val="C0-CodeBlock"/>
        <w:divId w:val="1347715034"/>
      </w:pPr>
    </w:p>
    <w:p w14:paraId="42028A9B" w14:textId="77777777" w:rsidR="00D15284" w:rsidRDefault="00D15284" w:rsidP="005A7BDD">
      <w:pPr>
        <w:pStyle w:val="C0-CodeBlock"/>
        <w:divId w:val="1347715034"/>
      </w:pPr>
      <w:r>
        <w:t xml:space="preserve">    </w:t>
      </w:r>
      <w:proofErr w:type="spellStart"/>
      <w:r>
        <w:t>meanValue</w:t>
      </w:r>
      <w:proofErr w:type="spellEnd"/>
      <w:r>
        <w:t xml:space="preserve"> := sum / </w:t>
      </w:r>
      <w:proofErr w:type="spellStart"/>
      <w:r>
        <w:rPr>
          <w:rStyle w:val="hljs-type"/>
        </w:rPr>
        <w:t>float64</w:t>
      </w:r>
      <w:proofErr w:type="spellEnd"/>
      <w:r>
        <w:t>(</w:t>
      </w:r>
      <w:proofErr w:type="spellStart"/>
      <w:r>
        <w:rPr>
          <w:rStyle w:val="hljs-builtin"/>
        </w:rPr>
        <w:t>len</w:t>
      </w:r>
      <w:proofErr w:type="spellEnd"/>
      <w:r>
        <w:t>(x))</w:t>
      </w:r>
    </w:p>
    <w:p w14:paraId="768C3A6A" w14:textId="77777777" w:rsidR="00D15284" w:rsidRPr="00D15284" w:rsidRDefault="00D15284" w:rsidP="005A7BDD">
      <w:pPr>
        <w:pStyle w:val="C0-CodeBlock"/>
        <w:divId w:val="1347715034"/>
        <w:rPr>
          <w:rStyle w:val="hljs-slc"/>
        </w:rPr>
      </w:pPr>
      <w:r>
        <w:t xml:space="preserve">    </w:t>
      </w:r>
      <w:proofErr w:type="spellStart"/>
      <w:r w:rsidRPr="00D15284">
        <w:rPr>
          <w:rStyle w:val="hljs-slc"/>
        </w:rPr>
        <w:t>fmt.Printf</w:t>
      </w:r>
      <w:proofErr w:type="spellEnd"/>
      <w:r w:rsidRPr="00D15284">
        <w:rPr>
          <w:rStyle w:val="hljs-slc"/>
        </w:rPr>
        <w:t>(</w:t>
      </w:r>
      <w:r w:rsidRPr="00D15284">
        <w:rPr>
          <w:rStyle w:val="hljs-string-slc"/>
        </w:rPr>
        <w:t>"Mean value: %.</w:t>
      </w:r>
      <w:proofErr w:type="spellStart"/>
      <w:r w:rsidRPr="00D15284">
        <w:rPr>
          <w:rStyle w:val="hljs-string-slc"/>
        </w:rPr>
        <w:t>5f</w:t>
      </w:r>
      <w:proofErr w:type="spellEnd"/>
      <w:r w:rsidRPr="00D15284">
        <w:rPr>
          <w:rStyle w:val="hljs-string-slc"/>
        </w:rPr>
        <w:t>\n"</w:t>
      </w:r>
      <w:r w:rsidRPr="00D15284">
        <w:rPr>
          <w:rStyle w:val="hljs-slc"/>
        </w:rPr>
        <w:t xml:space="preserve">, </w:t>
      </w:r>
      <w:proofErr w:type="spellStart"/>
      <w:r w:rsidRPr="00D15284">
        <w:rPr>
          <w:rStyle w:val="hljs-slc"/>
        </w:rPr>
        <w:t>meanValue</w:t>
      </w:r>
      <w:proofErr w:type="spellEnd"/>
      <w:r w:rsidRPr="00D15284">
        <w:rPr>
          <w:rStyle w:val="hljs-slc"/>
        </w:rPr>
        <w:t>)</w:t>
      </w:r>
    </w:p>
    <w:p w14:paraId="7CA9FA1A" w14:textId="77777777" w:rsidR="00D15284" w:rsidRDefault="00D15284" w:rsidP="005A7BDD">
      <w:pPr>
        <w:pStyle w:val="C0-CodeBlock"/>
        <w:divId w:val="1347715034"/>
      </w:pPr>
    </w:p>
    <w:p w14:paraId="1FECB28E" w14:textId="77777777" w:rsidR="00D15284" w:rsidRDefault="00D15284" w:rsidP="005A7BDD">
      <w:pPr>
        <w:pStyle w:val="C0-CodeBlock"/>
        <w:divId w:val="1347715034"/>
      </w:pPr>
      <w:r>
        <w:t xml:space="preserve">    </w:t>
      </w:r>
      <w:r>
        <w:rPr>
          <w:rStyle w:val="hljs-comment"/>
        </w:rPr>
        <w:t>// Standard deviation</w:t>
      </w:r>
    </w:p>
    <w:p w14:paraId="568AB5D8" w14:textId="77777777" w:rsidR="00D15284" w:rsidRDefault="00D15284" w:rsidP="005A7BDD">
      <w:pPr>
        <w:pStyle w:val="C0-CodeBlock"/>
        <w:divId w:val="1347715034"/>
      </w:pPr>
      <w:r>
        <w:t xml:space="preserve">    </w:t>
      </w:r>
      <w:r>
        <w:rPr>
          <w:rStyle w:val="hljs-keyword"/>
        </w:rPr>
        <w:t>var</w:t>
      </w:r>
      <w:r>
        <w:t xml:space="preserve"> squared </w:t>
      </w:r>
      <w:r>
        <w:rPr>
          <w:rStyle w:val="hljs-type"/>
        </w:rPr>
        <w:t>float64</w:t>
      </w:r>
    </w:p>
    <w:p w14:paraId="226F0B84" w14:textId="77777777" w:rsidR="00D15284" w:rsidRDefault="00D15284" w:rsidP="005A7BDD">
      <w:pPr>
        <w:pStyle w:val="C0-CodeBlock"/>
        <w:divId w:val="1347715034"/>
      </w:pPr>
      <w:r>
        <w:t xml:space="preserve">    </w:t>
      </w:r>
      <w:r>
        <w:rPr>
          <w:rStyle w:val="hljs-keyword"/>
        </w:rPr>
        <w:t>for</w:t>
      </w:r>
      <w:r>
        <w:t xml:space="preserve"> </w:t>
      </w:r>
      <w:proofErr w:type="spellStart"/>
      <w:r>
        <w:t>i</w:t>
      </w:r>
      <w:proofErr w:type="spellEnd"/>
      <w:r>
        <w:t xml:space="preserve"> := </w:t>
      </w:r>
      <w:r>
        <w:rPr>
          <w:rStyle w:val="hljs-number"/>
        </w:rPr>
        <w:t>0</w:t>
      </w:r>
      <w:r>
        <w:t xml:space="preserve">; </w:t>
      </w:r>
      <w:proofErr w:type="spellStart"/>
      <w:r>
        <w:t>i</w:t>
      </w:r>
      <w:proofErr w:type="spellEnd"/>
      <w:r>
        <w:t xml:space="preserve"> &lt; </w:t>
      </w:r>
      <w:proofErr w:type="spellStart"/>
      <w:r>
        <w:rPr>
          <w:rStyle w:val="hljs-builtin"/>
        </w:rPr>
        <w:t>len</w:t>
      </w:r>
      <w:proofErr w:type="spellEnd"/>
      <w:r>
        <w:t xml:space="preserve">(x); </w:t>
      </w:r>
      <w:proofErr w:type="spellStart"/>
      <w:r>
        <w:t>i</w:t>
      </w:r>
      <w:proofErr w:type="spellEnd"/>
      <w:r>
        <w:t>++ {</w:t>
      </w:r>
    </w:p>
    <w:p w14:paraId="19199DF3" w14:textId="77777777" w:rsidR="00D15284" w:rsidRDefault="00D15284" w:rsidP="005A7BDD">
      <w:pPr>
        <w:pStyle w:val="C0-CodeBlock"/>
        <w:divId w:val="1347715034"/>
      </w:pPr>
      <w:r>
        <w:t xml:space="preserve">        squared = squared + </w:t>
      </w:r>
      <w:proofErr w:type="spellStart"/>
      <w:r>
        <w:t>math.Pow</w:t>
      </w:r>
      <w:proofErr w:type="spellEnd"/>
      <w:r>
        <w:t>((x[</w:t>
      </w:r>
      <w:proofErr w:type="spellStart"/>
      <w:r>
        <w:t>i</w:t>
      </w:r>
      <w:proofErr w:type="spellEnd"/>
      <w:r>
        <w:t>]-</w:t>
      </w:r>
      <w:proofErr w:type="spellStart"/>
      <w:r>
        <w:t>meanValue</w:t>
      </w:r>
      <w:proofErr w:type="spellEnd"/>
      <w:r>
        <w:t xml:space="preserve">), </w:t>
      </w:r>
      <w:r>
        <w:rPr>
          <w:rStyle w:val="hljs-number"/>
        </w:rPr>
        <w:t>2</w:t>
      </w:r>
      <w:r>
        <w:t>)</w:t>
      </w:r>
    </w:p>
    <w:p w14:paraId="06CD2256" w14:textId="77777777" w:rsidR="00D15284" w:rsidRDefault="00D15284" w:rsidP="005A7BDD">
      <w:pPr>
        <w:pStyle w:val="C0-CodeBlock"/>
        <w:divId w:val="1347715034"/>
      </w:pPr>
      <w:r>
        <w:t xml:space="preserve">    }</w:t>
      </w:r>
    </w:p>
    <w:p w14:paraId="06AAF36B" w14:textId="77777777" w:rsidR="00D15284" w:rsidRDefault="00D15284" w:rsidP="005A7BDD">
      <w:pPr>
        <w:pStyle w:val="C0-CodeBlock"/>
        <w:divId w:val="1347715034"/>
      </w:pPr>
    </w:p>
    <w:p w14:paraId="67490FDC" w14:textId="77777777" w:rsidR="00D15284" w:rsidRDefault="00D15284" w:rsidP="005A7BDD">
      <w:pPr>
        <w:pStyle w:val="C0-CodeBlock"/>
        <w:divId w:val="1347715034"/>
      </w:pPr>
      <w:r>
        <w:t xml:space="preserve">    </w:t>
      </w:r>
      <w:proofErr w:type="spellStart"/>
      <w:r>
        <w:t>standardDeviation</w:t>
      </w:r>
      <w:proofErr w:type="spellEnd"/>
      <w:r>
        <w:t xml:space="preserve"> := </w:t>
      </w:r>
      <w:proofErr w:type="spellStart"/>
      <w:r>
        <w:t>math.Sqrt</w:t>
      </w:r>
      <w:proofErr w:type="spellEnd"/>
      <w:r>
        <w:t xml:space="preserve">(squared / </w:t>
      </w:r>
      <w:proofErr w:type="spellStart"/>
      <w:r>
        <w:rPr>
          <w:rStyle w:val="hljs-type"/>
        </w:rPr>
        <w:t>float64</w:t>
      </w:r>
      <w:proofErr w:type="spellEnd"/>
      <w:r>
        <w:t>(</w:t>
      </w:r>
      <w:proofErr w:type="spellStart"/>
      <w:r>
        <w:rPr>
          <w:rStyle w:val="hljs-builtin"/>
        </w:rPr>
        <w:t>len</w:t>
      </w:r>
      <w:proofErr w:type="spellEnd"/>
      <w:r>
        <w:t>(x)))</w:t>
      </w:r>
    </w:p>
    <w:p w14:paraId="78F24967" w14:textId="77777777" w:rsidR="00D15284" w:rsidRDefault="00D15284" w:rsidP="005A7BDD">
      <w:pPr>
        <w:pStyle w:val="C0-CodeBlock"/>
        <w:divId w:val="1347715034"/>
      </w:pPr>
      <w:r>
        <w:t xml:space="preserve">    </w:t>
      </w:r>
      <w:r>
        <w:rPr>
          <w:rStyle w:val="hljs-keyword"/>
        </w:rPr>
        <w:t>return</w:t>
      </w:r>
      <w:r>
        <w:t xml:space="preserve"> </w:t>
      </w:r>
      <w:proofErr w:type="spellStart"/>
      <w:r>
        <w:t>meanValue</w:t>
      </w:r>
      <w:proofErr w:type="spellEnd"/>
      <w:r>
        <w:t xml:space="preserve">, </w:t>
      </w:r>
      <w:proofErr w:type="spellStart"/>
      <w:r>
        <w:t>standardDeviation</w:t>
      </w:r>
      <w:proofErr w:type="spellEnd"/>
    </w:p>
    <w:p w14:paraId="01F6F67F" w14:textId="77777777" w:rsidR="00D15284" w:rsidRDefault="00D15284" w:rsidP="005A7BDD">
      <w:pPr>
        <w:pStyle w:val="C0-CodeBlock"/>
        <w:divId w:val="1347715034"/>
      </w:pPr>
      <w:r>
        <w:t>}</w:t>
      </w:r>
    </w:p>
    <w:p w14:paraId="258E0EAE" w14:textId="18C60157" w:rsidR="00E15035" w:rsidRPr="002B0E21" w:rsidRDefault="00646D17" w:rsidP="005A7BDD">
      <w:pPr>
        <w:pStyle w:val="P0-Paragraph"/>
      </w:pPr>
      <w:r w:rsidRPr="002B0E21">
        <w:t xml:space="preserve">First, </w:t>
      </w:r>
      <w:proofErr w:type="spellStart"/>
      <w:r w:rsidRPr="005A7BDD">
        <w:rPr>
          <w:rStyle w:val="CS-InlineCode"/>
        </w:rPr>
        <w:t>stdDev</w:t>
      </w:r>
      <w:proofErr w:type="spellEnd"/>
      <w:r w:rsidRPr="005A7BDD">
        <w:rPr>
          <w:rStyle w:val="CS-InlineCode"/>
        </w:rPr>
        <w:t>()</w:t>
      </w:r>
      <w:r w:rsidRPr="002B0E21">
        <w:t xml:space="preserve"> computes the sum of all given values and</w:t>
      </w:r>
      <w:r w:rsidR="008C43FA">
        <w:t>,</w:t>
      </w:r>
      <w:r w:rsidRPr="002B0E21">
        <w:t xml:space="preserve"> after that</w:t>
      </w:r>
      <w:r w:rsidR="008C43FA">
        <w:t>,</w:t>
      </w:r>
      <w:r w:rsidRPr="002B0E21">
        <w:t xml:space="preserve"> the mean value of the data. Last, the standard deviation is computed.</w:t>
      </w:r>
      <w:r w:rsidR="003619BF" w:rsidRPr="002B0E21">
        <w:t xml:space="preserve"> You can remove the </w:t>
      </w:r>
      <w:proofErr w:type="spellStart"/>
      <w:r w:rsidR="003619BF" w:rsidRPr="005A7BDD">
        <w:rPr>
          <w:rStyle w:val="CS-InlineCode"/>
        </w:rPr>
        <w:t>fmt.Printf</w:t>
      </w:r>
      <w:proofErr w:type="spellEnd"/>
      <w:r w:rsidR="003619BF" w:rsidRPr="005A7BDD">
        <w:rPr>
          <w:rStyle w:val="CS-InlineCode"/>
        </w:rPr>
        <w:t>()</w:t>
      </w:r>
      <w:r w:rsidR="003619BF" w:rsidRPr="002B0E21">
        <w:t xml:space="preserve"> call inside the </w:t>
      </w:r>
      <w:proofErr w:type="spellStart"/>
      <w:r w:rsidR="003619BF" w:rsidRPr="005A7BDD">
        <w:rPr>
          <w:rStyle w:val="CS-InlineCode"/>
        </w:rPr>
        <w:t>stdDev</w:t>
      </w:r>
      <w:proofErr w:type="spellEnd"/>
      <w:r w:rsidR="003619BF" w:rsidRPr="005A7BDD">
        <w:rPr>
          <w:rStyle w:val="CS-InlineCode"/>
        </w:rPr>
        <w:t>()</w:t>
      </w:r>
      <w:r w:rsidR="009D60A5" w:rsidRPr="002B0E21">
        <w:t xml:space="preserve"> </w:t>
      </w:r>
      <w:r w:rsidR="003619BF" w:rsidRPr="002B0E21">
        <w:t xml:space="preserve">function when you </w:t>
      </w:r>
      <w:r w:rsidR="005458EF" w:rsidRPr="002B0E21">
        <w:t>are</w:t>
      </w:r>
      <w:r w:rsidR="003619BF" w:rsidRPr="002B0E21">
        <w:t xml:space="preserve"> sure that everything works as expected.</w:t>
      </w:r>
    </w:p>
    <w:p w14:paraId="67FF09F5" w14:textId="23B78FA3" w:rsidR="00E15035" w:rsidRPr="002B0E21" w:rsidRDefault="00CF6386" w:rsidP="005A7BDD">
      <w:pPr>
        <w:pStyle w:val="P0-Paragraph"/>
      </w:pPr>
      <w:r w:rsidRPr="002B0E21">
        <w:t>Last</w:t>
      </w:r>
      <w:r w:rsidR="009D60A5">
        <w:t>ly</w:t>
      </w:r>
      <w:r w:rsidRPr="002B0E21">
        <w:t xml:space="preserve">, here is the implementation of </w:t>
      </w:r>
      <w:r w:rsidRPr="005A7BDD">
        <w:rPr>
          <w:rStyle w:val="CS-InlineCode"/>
        </w:rPr>
        <w:t>main()</w:t>
      </w:r>
      <w:r w:rsidRPr="002B0E21">
        <w:t>:</w:t>
      </w:r>
    </w:p>
    <w:p w14:paraId="7F4F2394" w14:textId="77777777" w:rsidR="00D15284" w:rsidRDefault="00D15284" w:rsidP="005A7BDD">
      <w:pPr>
        <w:pStyle w:val="C0-CodeBlock"/>
        <w:divId w:val="2045907659"/>
      </w:pPr>
      <w:proofErr w:type="spellStart"/>
      <w:r>
        <w:rPr>
          <w:rStyle w:val="hljs-keyword"/>
        </w:rPr>
        <w:t>func</w:t>
      </w:r>
      <w:proofErr w:type="spellEnd"/>
      <w:r>
        <w:rPr>
          <w:rStyle w:val="hljs-function"/>
        </w:rPr>
        <w:t xml:space="preserve"> </w:t>
      </w:r>
      <w:r>
        <w:rPr>
          <w:rStyle w:val="hljs-title"/>
        </w:rPr>
        <w:t>main</w:t>
      </w:r>
      <w:r>
        <w:rPr>
          <w:rStyle w:val="hljs-params"/>
        </w:rPr>
        <w:t>()</w:t>
      </w:r>
      <w:r>
        <w:t xml:space="preserve"> {</w:t>
      </w:r>
    </w:p>
    <w:p w14:paraId="1A14DADB" w14:textId="77777777" w:rsidR="00D15284" w:rsidRDefault="00D15284" w:rsidP="005A7BDD">
      <w:pPr>
        <w:pStyle w:val="C0-CodeBlock"/>
        <w:divId w:val="2045907659"/>
      </w:pPr>
      <w:r>
        <w:t xml:space="preserve">    </w:t>
      </w:r>
      <w:r>
        <w:rPr>
          <w:rStyle w:val="hljs-keyword"/>
        </w:rPr>
        <w:t>if</w:t>
      </w:r>
      <w:r>
        <w:t xml:space="preserve"> </w:t>
      </w:r>
      <w:proofErr w:type="spellStart"/>
      <w:r>
        <w:rPr>
          <w:rStyle w:val="hljs-builtin"/>
        </w:rPr>
        <w:t>len</w:t>
      </w:r>
      <w:proofErr w:type="spellEnd"/>
      <w:r>
        <w:t>(</w:t>
      </w:r>
      <w:proofErr w:type="spellStart"/>
      <w:r>
        <w:t>os.Args</w:t>
      </w:r>
      <w:proofErr w:type="spellEnd"/>
      <w:r>
        <w:t xml:space="preserve">) == </w:t>
      </w:r>
      <w:r>
        <w:rPr>
          <w:rStyle w:val="hljs-number"/>
        </w:rPr>
        <w:t>1</w:t>
      </w:r>
      <w:r>
        <w:t xml:space="preserve"> {</w:t>
      </w:r>
    </w:p>
    <w:p w14:paraId="2D1CC13A" w14:textId="77777777" w:rsidR="00D15284" w:rsidRDefault="00D15284" w:rsidP="005A7BDD">
      <w:pPr>
        <w:pStyle w:val="C0-CodeBlock"/>
        <w:divId w:val="2045907659"/>
      </w:pPr>
      <w:r>
        <w:t xml:space="preserve">        </w:t>
      </w:r>
      <w:proofErr w:type="spellStart"/>
      <w:r>
        <w:t>log.Println</w:t>
      </w:r>
      <w:proofErr w:type="spellEnd"/>
      <w:r>
        <w:t>(</w:t>
      </w:r>
      <w:r>
        <w:rPr>
          <w:rStyle w:val="hljs-string"/>
        </w:rPr>
        <w:t>"Need one argument!"</w:t>
      </w:r>
      <w:r>
        <w:t>)</w:t>
      </w:r>
    </w:p>
    <w:p w14:paraId="432D945A" w14:textId="77777777" w:rsidR="00D15284" w:rsidRDefault="00D15284" w:rsidP="005A7BDD">
      <w:pPr>
        <w:pStyle w:val="C0-CodeBlock"/>
        <w:divId w:val="2045907659"/>
      </w:pPr>
      <w:r>
        <w:t xml:space="preserve">        </w:t>
      </w:r>
      <w:r>
        <w:rPr>
          <w:rStyle w:val="hljs-keyword"/>
        </w:rPr>
        <w:t>return</w:t>
      </w:r>
    </w:p>
    <w:p w14:paraId="46A12912" w14:textId="77777777" w:rsidR="00D15284" w:rsidRDefault="00D15284" w:rsidP="005A7BDD">
      <w:pPr>
        <w:pStyle w:val="C0-CodeBlock"/>
        <w:divId w:val="2045907659"/>
      </w:pPr>
      <w:r>
        <w:lastRenderedPageBreak/>
        <w:t xml:space="preserve">    }</w:t>
      </w:r>
    </w:p>
    <w:p w14:paraId="2FB1725A" w14:textId="77777777" w:rsidR="00D15284" w:rsidRDefault="00D15284" w:rsidP="005A7BDD">
      <w:pPr>
        <w:pStyle w:val="C0-CodeBlock"/>
        <w:divId w:val="2045907659"/>
      </w:pPr>
    </w:p>
    <w:p w14:paraId="457CC63B" w14:textId="77777777" w:rsidR="00D15284" w:rsidRDefault="00D15284" w:rsidP="005A7BDD">
      <w:pPr>
        <w:pStyle w:val="C0-CodeBlock"/>
        <w:divId w:val="2045907659"/>
      </w:pPr>
      <w:r>
        <w:t xml:space="preserve">    file := </w:t>
      </w:r>
      <w:proofErr w:type="spellStart"/>
      <w:r>
        <w:t>os.Args</w:t>
      </w:r>
      <w:proofErr w:type="spellEnd"/>
      <w:r>
        <w:t>[</w:t>
      </w:r>
      <w:r>
        <w:rPr>
          <w:rStyle w:val="hljs-number"/>
        </w:rPr>
        <w:t>1</w:t>
      </w:r>
      <w:r>
        <w:t>]</w:t>
      </w:r>
    </w:p>
    <w:p w14:paraId="5ECD8F9C" w14:textId="77777777" w:rsidR="00D15284" w:rsidRDefault="00D15284" w:rsidP="005A7BDD">
      <w:pPr>
        <w:pStyle w:val="C0-CodeBlock"/>
        <w:divId w:val="2045907659"/>
      </w:pPr>
      <w:r>
        <w:t xml:space="preserve">    values, err := </w:t>
      </w:r>
      <w:proofErr w:type="spellStart"/>
      <w:r>
        <w:t>readFile</w:t>
      </w:r>
      <w:proofErr w:type="spellEnd"/>
      <w:r>
        <w:t>(file)</w:t>
      </w:r>
    </w:p>
    <w:p w14:paraId="0F0B4D22" w14:textId="77777777" w:rsidR="00D15284" w:rsidRDefault="00D15284" w:rsidP="005A7BDD">
      <w:pPr>
        <w:pStyle w:val="C0-CodeBlock"/>
        <w:divId w:val="2045907659"/>
      </w:pPr>
      <w:r>
        <w:t xml:space="preserve">    </w:t>
      </w:r>
      <w:r>
        <w:rPr>
          <w:rStyle w:val="hljs-keyword"/>
        </w:rPr>
        <w:t>if</w:t>
      </w:r>
      <w:r>
        <w:t xml:space="preserve"> err != </w:t>
      </w:r>
      <w:r>
        <w:rPr>
          <w:rStyle w:val="hljs-literal"/>
        </w:rPr>
        <w:t>nil</w:t>
      </w:r>
      <w:r>
        <w:t xml:space="preserve"> {</w:t>
      </w:r>
    </w:p>
    <w:p w14:paraId="3F9AD5B0" w14:textId="77777777" w:rsidR="00D15284" w:rsidRDefault="00D15284" w:rsidP="005A7BDD">
      <w:pPr>
        <w:pStyle w:val="C0-CodeBlock"/>
        <w:divId w:val="2045907659"/>
      </w:pPr>
      <w:r>
        <w:t xml:space="preserve">        </w:t>
      </w:r>
      <w:proofErr w:type="spellStart"/>
      <w:r>
        <w:t>log.Println</w:t>
      </w:r>
      <w:proofErr w:type="spellEnd"/>
      <w:r>
        <w:t>(</w:t>
      </w:r>
      <w:r>
        <w:rPr>
          <w:rStyle w:val="hljs-string"/>
        </w:rPr>
        <w:t>"Error reading:"</w:t>
      </w:r>
      <w:r>
        <w:t>, file, err)</w:t>
      </w:r>
    </w:p>
    <w:p w14:paraId="32048D97" w14:textId="77777777" w:rsidR="00D15284" w:rsidRDefault="00D15284" w:rsidP="005A7BDD">
      <w:pPr>
        <w:pStyle w:val="C0-CodeBlock"/>
        <w:divId w:val="2045907659"/>
      </w:pPr>
      <w:r>
        <w:t xml:space="preserve">        </w:t>
      </w:r>
      <w:proofErr w:type="spellStart"/>
      <w:r>
        <w:t>os.Exit</w:t>
      </w:r>
      <w:proofErr w:type="spellEnd"/>
      <w:r>
        <w:t>(</w:t>
      </w:r>
      <w:r>
        <w:rPr>
          <w:rStyle w:val="hljs-number"/>
        </w:rPr>
        <w:t>0</w:t>
      </w:r>
      <w:r>
        <w:t>)</w:t>
      </w:r>
    </w:p>
    <w:p w14:paraId="73B8ACB9" w14:textId="77777777" w:rsidR="00D15284" w:rsidRDefault="00D15284" w:rsidP="005A7BDD">
      <w:pPr>
        <w:pStyle w:val="C0-CodeBlock"/>
        <w:divId w:val="2045907659"/>
      </w:pPr>
      <w:r>
        <w:t xml:space="preserve">    }</w:t>
      </w:r>
    </w:p>
    <w:p w14:paraId="0EC7315E" w14:textId="77777777" w:rsidR="00D15284" w:rsidRDefault="00D15284" w:rsidP="005A7BDD">
      <w:pPr>
        <w:pStyle w:val="C0-CodeBlock"/>
        <w:divId w:val="2045907659"/>
      </w:pPr>
      <w:r>
        <w:t xml:space="preserve">    sort.Float64s(values)</w:t>
      </w:r>
    </w:p>
    <w:p w14:paraId="0ABD95E1" w14:textId="77777777" w:rsidR="00D15284" w:rsidRDefault="00D15284" w:rsidP="005A7BDD">
      <w:pPr>
        <w:pStyle w:val="C0-CodeBlock"/>
        <w:divId w:val="2045907659"/>
      </w:pPr>
    </w:p>
    <w:p w14:paraId="262B8B18" w14:textId="77777777" w:rsidR="00D15284" w:rsidRDefault="00D15284" w:rsidP="005A7BDD">
      <w:pPr>
        <w:pStyle w:val="C0-CodeBlock"/>
        <w:divId w:val="2045907659"/>
      </w:pPr>
      <w:r>
        <w:t xml:space="preserve">    </w:t>
      </w:r>
      <w:proofErr w:type="spellStart"/>
      <w:r>
        <w:t>fmt.Println</w:t>
      </w:r>
      <w:proofErr w:type="spellEnd"/>
      <w:r>
        <w:t>(</w:t>
      </w:r>
      <w:r>
        <w:rPr>
          <w:rStyle w:val="hljs-string"/>
        </w:rPr>
        <w:t>"Number of values:"</w:t>
      </w:r>
      <w:r>
        <w:t xml:space="preserve">, </w:t>
      </w:r>
      <w:proofErr w:type="spellStart"/>
      <w:r>
        <w:rPr>
          <w:rStyle w:val="hljs-builtin"/>
        </w:rPr>
        <w:t>len</w:t>
      </w:r>
      <w:proofErr w:type="spellEnd"/>
      <w:r>
        <w:t>(values))</w:t>
      </w:r>
    </w:p>
    <w:p w14:paraId="6F83CD97" w14:textId="77777777" w:rsidR="00D15284" w:rsidRDefault="00D15284" w:rsidP="005A7BDD">
      <w:pPr>
        <w:pStyle w:val="C0-CodeBlock"/>
        <w:divId w:val="2045907659"/>
      </w:pPr>
      <w:r>
        <w:t xml:space="preserve">    </w:t>
      </w:r>
      <w:proofErr w:type="spellStart"/>
      <w:r>
        <w:t>fmt.Println</w:t>
      </w:r>
      <w:proofErr w:type="spellEnd"/>
      <w:r>
        <w:t>(</w:t>
      </w:r>
      <w:r>
        <w:rPr>
          <w:rStyle w:val="hljs-string"/>
        </w:rPr>
        <w:t>"Min:"</w:t>
      </w:r>
      <w:r>
        <w:t>, values[</w:t>
      </w:r>
      <w:r>
        <w:rPr>
          <w:rStyle w:val="hljs-number"/>
        </w:rPr>
        <w:t>0</w:t>
      </w:r>
      <w:r>
        <w:t>])</w:t>
      </w:r>
    </w:p>
    <w:p w14:paraId="2E730AB3" w14:textId="77777777" w:rsidR="00D15284" w:rsidRDefault="00D15284" w:rsidP="005A7BDD">
      <w:pPr>
        <w:pStyle w:val="C0-CodeBlock"/>
        <w:divId w:val="2045907659"/>
      </w:pPr>
      <w:r>
        <w:t xml:space="preserve">    </w:t>
      </w:r>
      <w:proofErr w:type="spellStart"/>
      <w:r>
        <w:t>fmt.Println</w:t>
      </w:r>
      <w:proofErr w:type="spellEnd"/>
      <w:r>
        <w:t>(</w:t>
      </w:r>
      <w:r>
        <w:rPr>
          <w:rStyle w:val="hljs-string"/>
        </w:rPr>
        <w:t>"Max:"</w:t>
      </w:r>
      <w:r>
        <w:t>, values[</w:t>
      </w:r>
      <w:proofErr w:type="spellStart"/>
      <w:r>
        <w:rPr>
          <w:rStyle w:val="hljs-builtin"/>
        </w:rPr>
        <w:t>len</w:t>
      </w:r>
      <w:proofErr w:type="spellEnd"/>
      <w:r>
        <w:t>(values)</w:t>
      </w:r>
      <w:r>
        <w:rPr>
          <w:rStyle w:val="hljs-number"/>
        </w:rPr>
        <w:t>-1</w:t>
      </w:r>
      <w:r>
        <w:t>])</w:t>
      </w:r>
    </w:p>
    <w:p w14:paraId="0E6E3DC9" w14:textId="77777777" w:rsidR="00D15284" w:rsidRDefault="00D15284" w:rsidP="005A7BDD">
      <w:pPr>
        <w:pStyle w:val="C0-CodeBlock"/>
        <w:divId w:val="2045907659"/>
      </w:pPr>
    </w:p>
    <w:p w14:paraId="364509CF" w14:textId="77777777" w:rsidR="00D15284" w:rsidRDefault="00D15284" w:rsidP="005A7BDD">
      <w:pPr>
        <w:pStyle w:val="C0-CodeBlock"/>
        <w:divId w:val="2045907659"/>
      </w:pPr>
      <w:r>
        <w:t xml:space="preserve">    </w:t>
      </w:r>
      <w:proofErr w:type="spellStart"/>
      <w:r>
        <w:t>meanValue</w:t>
      </w:r>
      <w:proofErr w:type="spellEnd"/>
      <w:r>
        <w:t xml:space="preserve">, </w:t>
      </w:r>
      <w:proofErr w:type="spellStart"/>
      <w:r>
        <w:t>standardDeviation</w:t>
      </w:r>
      <w:proofErr w:type="spellEnd"/>
      <w:r>
        <w:t xml:space="preserve"> := </w:t>
      </w:r>
      <w:proofErr w:type="spellStart"/>
      <w:r>
        <w:t>stdDev</w:t>
      </w:r>
      <w:proofErr w:type="spellEnd"/>
      <w:r>
        <w:t>(values)</w:t>
      </w:r>
    </w:p>
    <w:p w14:paraId="1196101C" w14:textId="77777777" w:rsidR="00D15284" w:rsidRDefault="00D15284" w:rsidP="005A7BDD">
      <w:pPr>
        <w:pStyle w:val="C0-CodeBlock"/>
        <w:divId w:val="2045907659"/>
      </w:pPr>
      <w:r>
        <w:t xml:space="preserve">    </w:t>
      </w:r>
      <w:proofErr w:type="spellStart"/>
      <w:r>
        <w:t>fmt.Printf</w:t>
      </w:r>
      <w:proofErr w:type="spellEnd"/>
      <w:r>
        <w:t>(</w:t>
      </w:r>
      <w:r>
        <w:rPr>
          <w:rStyle w:val="hljs-string"/>
        </w:rPr>
        <w:t>"Standard deviation: %.</w:t>
      </w:r>
      <w:proofErr w:type="spellStart"/>
      <w:r>
        <w:rPr>
          <w:rStyle w:val="hljs-string"/>
        </w:rPr>
        <w:t>5f</w:t>
      </w:r>
      <w:proofErr w:type="spellEnd"/>
      <w:r>
        <w:rPr>
          <w:rStyle w:val="hljs-string"/>
        </w:rPr>
        <w:t>\n"</w:t>
      </w:r>
      <w:r>
        <w:t xml:space="preserve">, </w:t>
      </w:r>
      <w:proofErr w:type="spellStart"/>
      <w:r>
        <w:t>standardDeviation</w:t>
      </w:r>
      <w:proofErr w:type="spellEnd"/>
      <w:r>
        <w:t>)</w:t>
      </w:r>
    </w:p>
    <w:p w14:paraId="44F4C7B5" w14:textId="77777777" w:rsidR="00D15284" w:rsidRDefault="00D15284" w:rsidP="005A7BDD">
      <w:pPr>
        <w:pStyle w:val="C0-CodeBlock"/>
        <w:divId w:val="2045907659"/>
      </w:pPr>
    </w:p>
    <w:p w14:paraId="7D9E33CE" w14:textId="77777777" w:rsidR="00D15284" w:rsidRDefault="00D15284" w:rsidP="005A7BDD">
      <w:pPr>
        <w:pStyle w:val="C0-CodeBlock"/>
        <w:divId w:val="2045907659"/>
      </w:pPr>
      <w:r>
        <w:t xml:space="preserve">    normalized := normalize(values, </w:t>
      </w:r>
      <w:proofErr w:type="spellStart"/>
      <w:r>
        <w:t>meanValue</w:t>
      </w:r>
      <w:proofErr w:type="spellEnd"/>
      <w:r>
        <w:t xml:space="preserve">, </w:t>
      </w:r>
      <w:proofErr w:type="spellStart"/>
      <w:r>
        <w:t>standardDeviation</w:t>
      </w:r>
      <w:proofErr w:type="spellEnd"/>
      <w:r>
        <w:t>)</w:t>
      </w:r>
    </w:p>
    <w:p w14:paraId="393669DC" w14:textId="77777777" w:rsidR="00D15284" w:rsidRDefault="00D15284" w:rsidP="005A7BDD">
      <w:pPr>
        <w:pStyle w:val="C0-CodeBlock"/>
        <w:divId w:val="2045907659"/>
      </w:pPr>
      <w:r>
        <w:t xml:space="preserve">    </w:t>
      </w:r>
      <w:proofErr w:type="spellStart"/>
      <w:r>
        <w:t>fmt.Println</w:t>
      </w:r>
      <w:proofErr w:type="spellEnd"/>
      <w:r>
        <w:t>(</w:t>
      </w:r>
      <w:r>
        <w:rPr>
          <w:rStyle w:val="hljs-string"/>
        </w:rPr>
        <w:t>"Normalized:"</w:t>
      </w:r>
      <w:r>
        <w:t>, normalized)</w:t>
      </w:r>
    </w:p>
    <w:p w14:paraId="7787F8DB" w14:textId="77777777" w:rsidR="00D15284" w:rsidRDefault="00D15284" w:rsidP="005A7BDD">
      <w:pPr>
        <w:pStyle w:val="C0-CodeBlock"/>
        <w:divId w:val="2045907659"/>
      </w:pPr>
      <w:r>
        <w:t>}</w:t>
      </w:r>
    </w:p>
    <w:p w14:paraId="6D2DAA6D" w14:textId="518E9D3D" w:rsidR="00571A2C" w:rsidRPr="002B0E21" w:rsidRDefault="00571A2C" w:rsidP="005A7BDD">
      <w:pPr>
        <w:pStyle w:val="P0-Paragraph"/>
      </w:pPr>
      <w:r w:rsidRPr="002B0E21">
        <w:t xml:space="preserve">Although the </w:t>
      </w:r>
      <w:r w:rsidR="004A0542" w:rsidRPr="002B0E21">
        <w:t xml:space="preserve">core </w:t>
      </w:r>
      <w:r w:rsidRPr="002B0E21">
        <w:t xml:space="preserve">functionality of the updated version of </w:t>
      </w:r>
      <w:proofErr w:type="spellStart"/>
      <w:r w:rsidRPr="005A7BDD">
        <w:rPr>
          <w:rStyle w:val="CS-InlineCode"/>
        </w:rPr>
        <w:t>stats.go</w:t>
      </w:r>
      <w:proofErr w:type="spellEnd"/>
      <w:r w:rsidRPr="002B0E21">
        <w:t xml:space="preserve"> is the same</w:t>
      </w:r>
      <w:r w:rsidR="004A0542" w:rsidRPr="002B0E21">
        <w:t xml:space="preserve"> as the version developed in the previous chapter, the use of functions simplifies the implementation of </w:t>
      </w:r>
      <w:r w:rsidR="004A0542" w:rsidRPr="005A7BDD">
        <w:rPr>
          <w:rStyle w:val="CS-InlineCode"/>
        </w:rPr>
        <w:t>main()</w:t>
      </w:r>
      <w:r w:rsidR="004A0542" w:rsidRPr="002B0E21">
        <w:t>.</w:t>
      </w:r>
    </w:p>
    <w:p w14:paraId="582146CB" w14:textId="7115E017" w:rsidR="005F76B9" w:rsidRDefault="005F76B9" w:rsidP="005A7BDD">
      <w:pPr>
        <w:pStyle w:val="P0-Paragraph"/>
      </w:pPr>
      <w:r>
        <w:t xml:space="preserve">Running </w:t>
      </w:r>
      <w:proofErr w:type="spellStart"/>
      <w:r w:rsidRPr="005A7BDD">
        <w:rPr>
          <w:rStyle w:val="CS-InlineCode"/>
        </w:rPr>
        <w:t>stats.go</w:t>
      </w:r>
      <w:proofErr w:type="spellEnd"/>
      <w:r>
        <w:t xml:space="preserve"> produces the following output:</w:t>
      </w:r>
    </w:p>
    <w:p w14:paraId="40779FBF" w14:textId="77777777" w:rsidR="00D15284" w:rsidRDefault="00D15284" w:rsidP="005A7BDD">
      <w:pPr>
        <w:pStyle w:val="C0-ConsoleBlock"/>
        <w:divId w:val="900093353"/>
      </w:pPr>
      <w:r>
        <w:rPr>
          <w:rStyle w:val="hljs-con-meta"/>
        </w:rPr>
        <w:t xml:space="preserve">$ </w:t>
      </w:r>
      <w:r w:rsidRPr="003E64CC">
        <w:t xml:space="preserve">go run </w:t>
      </w:r>
      <w:proofErr w:type="spellStart"/>
      <w:proofErr w:type="gramStart"/>
      <w:r w:rsidRPr="003E64CC">
        <w:t>stats.go</w:t>
      </w:r>
      <w:proofErr w:type="spellEnd"/>
      <w:proofErr w:type="gramEnd"/>
      <w:r w:rsidRPr="003E64CC">
        <w:t xml:space="preserve"> </w:t>
      </w:r>
      <w:proofErr w:type="spellStart"/>
      <w:r w:rsidRPr="003E64CC">
        <w:t>csvData.txt</w:t>
      </w:r>
      <w:proofErr w:type="spellEnd"/>
    </w:p>
    <w:p w14:paraId="48383269" w14:textId="77777777" w:rsidR="00D15284" w:rsidRDefault="00D15284" w:rsidP="005A7BDD">
      <w:pPr>
        <w:pStyle w:val="C0-ConsoleBlock"/>
        <w:divId w:val="900093353"/>
      </w:pPr>
      <w:r>
        <w:t xml:space="preserve">Error reading: a </w:t>
      </w:r>
      <w:proofErr w:type="spellStart"/>
      <w:r>
        <w:t>strconv.ParseFloat</w:t>
      </w:r>
      <w:proofErr w:type="spellEnd"/>
      <w:r>
        <w:t>: parsing "a": invalid syntax</w:t>
      </w:r>
    </w:p>
    <w:p w14:paraId="2EF2BFAF" w14:textId="77777777" w:rsidR="00D15284" w:rsidRDefault="00D15284" w:rsidP="005A7BDD">
      <w:pPr>
        <w:pStyle w:val="C0-ConsoleBlock"/>
        <w:divId w:val="900093353"/>
      </w:pPr>
      <w:r>
        <w:t>Number of values: 6</w:t>
      </w:r>
    </w:p>
    <w:p w14:paraId="31B078BD" w14:textId="77777777" w:rsidR="00D15284" w:rsidRDefault="00D15284" w:rsidP="005A7BDD">
      <w:pPr>
        <w:pStyle w:val="C0-ConsoleBlock"/>
        <w:divId w:val="900093353"/>
      </w:pPr>
      <w:r>
        <w:t>Min: -1.2</w:t>
      </w:r>
    </w:p>
    <w:p w14:paraId="5A14AE2B" w14:textId="77777777" w:rsidR="00D15284" w:rsidRDefault="00D15284" w:rsidP="005A7BDD">
      <w:pPr>
        <w:pStyle w:val="C0-ConsoleBlock"/>
        <w:divId w:val="900093353"/>
      </w:pPr>
      <w:r>
        <w:lastRenderedPageBreak/>
        <w:t>Max: 3</w:t>
      </w:r>
    </w:p>
    <w:p w14:paraId="666A9AB5" w14:textId="77777777" w:rsidR="00D15284" w:rsidRDefault="00D15284" w:rsidP="005A7BDD">
      <w:pPr>
        <w:pStyle w:val="C0-ConsoleBlock"/>
        <w:divId w:val="900093353"/>
      </w:pPr>
      <w:r>
        <w:t>Mean value: 0.66667</w:t>
      </w:r>
    </w:p>
    <w:p w14:paraId="22BE11F5" w14:textId="77777777" w:rsidR="00D15284" w:rsidRDefault="00D15284" w:rsidP="005A7BDD">
      <w:pPr>
        <w:pStyle w:val="C0-ConsoleBlock"/>
        <w:divId w:val="900093353"/>
      </w:pPr>
      <w:r>
        <w:t>Standard deviation: 1.54883</w:t>
      </w:r>
    </w:p>
    <w:p w14:paraId="70C3B5AC" w14:textId="77777777" w:rsidR="00D15284" w:rsidRDefault="00D15284" w:rsidP="005A7BDD">
      <w:pPr>
        <w:pStyle w:val="C0-ConsoleBlock"/>
        <w:divId w:val="900093353"/>
      </w:pPr>
      <w:r>
        <w:t>Normalized: [-1.2053 -1.0761 -0.4305 0.2797 0.9254 1.5065</w:t>
      </w:r>
    </w:p>
    <w:p w14:paraId="61BEB30C" w14:textId="7F2E2BE9" w:rsidR="00551710" w:rsidRDefault="00B80D97" w:rsidP="005A7BDD">
      <w:pPr>
        <w:pStyle w:val="P0-Paragraph"/>
      </w:pPr>
      <w:r>
        <w:t xml:space="preserve">The previous output shows that </w:t>
      </w:r>
      <w:r w:rsidRPr="005A7BDD">
        <w:rPr>
          <w:rStyle w:val="CS-InlineCode"/>
        </w:rPr>
        <w:t>cs</w:t>
      </w:r>
      <w:r w:rsidR="008C24B7" w:rsidRPr="005A7BDD">
        <w:rPr>
          <w:rStyle w:val="CS-InlineCode"/>
        </w:rPr>
        <w:t>v</w:t>
      </w:r>
      <w:r w:rsidRPr="005A7BDD">
        <w:rPr>
          <w:rStyle w:val="CS-InlineCode"/>
        </w:rPr>
        <w:t>Data.txt</w:t>
      </w:r>
      <w:r>
        <w:t xml:space="preserve"> contains an invalid line</w:t>
      </w:r>
      <w:r w:rsidR="006D3C52">
        <w:t>—</w:t>
      </w:r>
      <w:r>
        <w:t>t</w:t>
      </w:r>
      <w:r w:rsidR="00551710">
        <w:t xml:space="preserve">he contents of </w:t>
      </w:r>
      <w:r w:rsidR="00551710" w:rsidRPr="005A7BDD">
        <w:rPr>
          <w:rStyle w:val="CS-InlineCode"/>
        </w:rPr>
        <w:t>c</w:t>
      </w:r>
      <w:r w:rsidR="008C24B7" w:rsidRPr="005A7BDD">
        <w:rPr>
          <w:rStyle w:val="CS-InlineCode"/>
        </w:rPr>
        <w:t>sv</w:t>
      </w:r>
      <w:r w:rsidR="00551710" w:rsidRPr="005A7BDD">
        <w:rPr>
          <w:rStyle w:val="CS-InlineCode"/>
        </w:rPr>
        <w:t>Data.txt</w:t>
      </w:r>
      <w:r w:rsidR="00551710">
        <w:t xml:space="preserve"> are the following:</w:t>
      </w:r>
    </w:p>
    <w:p w14:paraId="7CA935B5" w14:textId="77777777" w:rsidR="00D15284" w:rsidRDefault="00D15284" w:rsidP="005A7BDD">
      <w:pPr>
        <w:pStyle w:val="C0-ConsoleBlock"/>
        <w:divId w:val="878206239"/>
      </w:pPr>
      <w:r>
        <w:rPr>
          <w:rStyle w:val="hljs-con-meta"/>
        </w:rPr>
        <w:t xml:space="preserve">$ </w:t>
      </w:r>
      <w:r>
        <w:rPr>
          <w:rStyle w:val="hljs-con-builtin"/>
        </w:rPr>
        <w:t>cat</w:t>
      </w:r>
      <w:r w:rsidRPr="003E64CC">
        <w:t xml:space="preserve"> csvData.txt</w:t>
      </w:r>
    </w:p>
    <w:p w14:paraId="027E64DB" w14:textId="77777777" w:rsidR="00D15284" w:rsidRDefault="00D15284" w:rsidP="005A7BDD">
      <w:pPr>
        <w:pStyle w:val="C0-ConsoleBlock"/>
        <w:divId w:val="878206239"/>
      </w:pPr>
      <w:r>
        <w:t>1.1</w:t>
      </w:r>
    </w:p>
    <w:p w14:paraId="45EFE207" w14:textId="77777777" w:rsidR="00D15284" w:rsidRDefault="00D15284" w:rsidP="005A7BDD">
      <w:pPr>
        <w:pStyle w:val="C0-ConsoleBlock"/>
        <w:divId w:val="878206239"/>
      </w:pPr>
      <w:r>
        <w:t>2.1</w:t>
      </w:r>
    </w:p>
    <w:p w14:paraId="1EBEF06D" w14:textId="77777777" w:rsidR="00D15284" w:rsidRDefault="00D15284" w:rsidP="005A7BDD">
      <w:pPr>
        <w:pStyle w:val="C0-ConsoleBlock"/>
        <w:divId w:val="878206239"/>
      </w:pPr>
      <w:r>
        <w:t>-1.2</w:t>
      </w:r>
    </w:p>
    <w:p w14:paraId="1E1A53D3" w14:textId="77777777" w:rsidR="00D15284" w:rsidRDefault="00D15284" w:rsidP="005A7BDD">
      <w:pPr>
        <w:pStyle w:val="C0-ConsoleBlock"/>
        <w:divId w:val="878206239"/>
      </w:pPr>
      <w:r>
        <w:t>-1</w:t>
      </w:r>
    </w:p>
    <w:p w14:paraId="730E9167" w14:textId="77777777" w:rsidR="00D15284" w:rsidRDefault="00D15284" w:rsidP="005A7BDD">
      <w:pPr>
        <w:pStyle w:val="C0-ConsoleBlock"/>
        <w:divId w:val="878206239"/>
      </w:pPr>
      <w:r>
        <w:t>0</w:t>
      </w:r>
    </w:p>
    <w:p w14:paraId="10ED0EC3" w14:textId="77777777" w:rsidR="00D15284" w:rsidRDefault="00D15284" w:rsidP="005A7BDD">
      <w:pPr>
        <w:pStyle w:val="C0-ConsoleBlock"/>
        <w:divId w:val="878206239"/>
      </w:pPr>
      <w:r>
        <w:t>a</w:t>
      </w:r>
    </w:p>
    <w:p w14:paraId="715C0982" w14:textId="77777777" w:rsidR="00D15284" w:rsidRDefault="00D15284" w:rsidP="005A7BDD">
      <w:pPr>
        <w:pStyle w:val="C0-ConsoleBlock"/>
        <w:divId w:val="878206239"/>
      </w:pPr>
      <w:r>
        <w:t>3</w:t>
      </w:r>
    </w:p>
    <w:p w14:paraId="747B9AFB" w14:textId="05F142A5" w:rsidR="0069004E" w:rsidRDefault="0069004E" w:rsidP="005A7BDD">
      <w:pPr>
        <w:pStyle w:val="P0-Paragraph"/>
      </w:pPr>
      <w:r>
        <w:t xml:space="preserve">Despite being much better than the previous version, the new version of the </w:t>
      </w:r>
      <w:r w:rsidR="0021076B">
        <w:t>statistics</w:t>
      </w:r>
      <w:r>
        <w:t xml:space="preserve"> utility is still not perfect. Here is a list of things that can be improved:</w:t>
      </w:r>
    </w:p>
    <w:p w14:paraId="44F58EC9" w14:textId="29578A86" w:rsidR="0069004E" w:rsidRDefault="00DC4AC1" w:rsidP="005A7BDD">
      <w:pPr>
        <w:pStyle w:val="L1-Bullet"/>
      </w:pPr>
      <w:r>
        <w:t>The a</w:t>
      </w:r>
      <w:r w:rsidR="0069004E">
        <w:t xml:space="preserve">bility to </w:t>
      </w:r>
      <w:r w:rsidR="0021076B">
        <w:t>process multiple CSV data files</w:t>
      </w:r>
      <w:r w:rsidR="00491872">
        <w:t>.</w:t>
      </w:r>
    </w:p>
    <w:p w14:paraId="1B739BC0" w14:textId="1E69FA58" w:rsidR="0069004E" w:rsidRDefault="00DC4AC1" w:rsidP="005A7BDD">
      <w:pPr>
        <w:pStyle w:val="L1-Bullet"/>
      </w:pPr>
      <w:r>
        <w:t>The a</w:t>
      </w:r>
      <w:r w:rsidR="0069004E">
        <w:t>bility to sort its output based on</w:t>
      </w:r>
      <w:r w:rsidR="0021076B">
        <w:t xml:space="preserve"> a predefined statistics property</w:t>
      </w:r>
      <w:r>
        <w:t>,</w:t>
      </w:r>
      <w:r w:rsidR="0021076B">
        <w:t xml:space="preserve"> such as the mean value when dealing with multiple CSV data files</w:t>
      </w:r>
      <w:r w:rsidR="00491872">
        <w:t>.</w:t>
      </w:r>
    </w:p>
    <w:p w14:paraId="3D2AC95A" w14:textId="62B5B644" w:rsidR="0069004E" w:rsidRDefault="00DC4AC1" w:rsidP="005A7BDD">
      <w:pPr>
        <w:pStyle w:val="L1-Bullet"/>
      </w:pPr>
      <w:r>
        <w:t>The a</w:t>
      </w:r>
      <w:r w:rsidR="0069004E">
        <w:t>bility to use JSON records and JSON slices for the data instead of CSV files</w:t>
      </w:r>
      <w:r w:rsidR="00491872">
        <w:t>.</w:t>
      </w:r>
    </w:p>
    <w:p w14:paraId="2D7B48CE" w14:textId="11488B06" w:rsidR="0069004E" w:rsidRDefault="0069004E" w:rsidP="005A7BDD">
      <w:pPr>
        <w:pStyle w:val="P0-Paragraph"/>
      </w:pPr>
      <w:r>
        <w:t xml:space="preserve">The </w:t>
      </w:r>
      <w:r w:rsidR="005667FF">
        <w:t>statistics</w:t>
      </w:r>
      <w:r>
        <w:t xml:space="preserve"> application will keep improving, starting from </w:t>
      </w:r>
      <w:r w:rsidR="005B1577" w:rsidRPr="005A7BDD">
        <w:rPr>
          <w:rStyle w:val="CS-Italic"/>
        </w:rPr>
        <w:t>Chapter 5</w:t>
      </w:r>
      <w:r w:rsidR="005B1577">
        <w:t xml:space="preserve">, </w:t>
      </w:r>
      <w:r w:rsidR="005B1577" w:rsidRPr="005A7BDD">
        <w:rPr>
          <w:rStyle w:val="CS-Italic"/>
        </w:rPr>
        <w:t>Reflection and Interfaces</w:t>
      </w:r>
      <w:r>
        <w:t>, where sorting slices with structure elements is implemented.</w:t>
      </w:r>
    </w:p>
    <w:p w14:paraId="1FF7FE48" w14:textId="77777777" w:rsidR="00F9197B" w:rsidRPr="002B0E21" w:rsidRDefault="00F9197B" w:rsidP="005A7BDD">
      <w:pPr>
        <w:pStyle w:val="HS-Heading1"/>
      </w:pPr>
      <w:r w:rsidRPr="002B0E21">
        <w:lastRenderedPageBreak/>
        <w:t>Summary</w:t>
      </w:r>
    </w:p>
    <w:p w14:paraId="07E2E594" w14:textId="701E46A9" w:rsidR="00F9197B" w:rsidRDefault="00F9197B" w:rsidP="005A7BDD">
      <w:pPr>
        <w:pStyle w:val="P0-Paragraph"/>
      </w:pPr>
      <w:r>
        <w:t>In this chapter</w:t>
      </w:r>
      <w:r w:rsidR="00DC4AC1">
        <w:t>,</w:t>
      </w:r>
      <w:r>
        <w:t xml:space="preserve"> we discussed the composite data types of Go, which are maps and structures. Additionally, we talked about working with CSV files as well as using regular expressions and pattern matching. We can now keep our data in proper structures, validate it using regular expressions, and store it in CSV files to achieve data persistency.</w:t>
      </w:r>
    </w:p>
    <w:p w14:paraId="0E098FE4" w14:textId="7A1CE0B1" w:rsidR="000777DB" w:rsidRPr="0099640C" w:rsidRDefault="000777DB" w:rsidP="005A7BDD">
      <w:pPr>
        <w:pStyle w:val="P0-Paragraph"/>
      </w:pPr>
      <w:r>
        <w:t xml:space="preserve">Always keep in mind that </w:t>
      </w:r>
      <w:r w:rsidRPr="005A7BDD">
        <w:rPr>
          <w:rStyle w:val="CS-BoldItalic"/>
        </w:rPr>
        <w:t>if you try to get the value of a key that does not exist in a map, Go will not complain about it and return the zero value of the data type of the value.</w:t>
      </w:r>
    </w:p>
    <w:p w14:paraId="268E14F1" w14:textId="5489BA2E" w:rsidR="00F9197B" w:rsidRDefault="007A0974" w:rsidP="005A7BDD">
      <w:pPr>
        <w:pStyle w:val="P0-Paragraph"/>
      </w:pPr>
      <w:r>
        <w:t xml:space="preserve">The next chapter is about Go </w:t>
      </w:r>
      <w:r w:rsidR="00937219">
        <w:t>generics</w:t>
      </w:r>
      <w:r w:rsidR="001B7454">
        <w:t>, which is a relatively new Go feature</w:t>
      </w:r>
      <w:r>
        <w:t>.</w:t>
      </w:r>
    </w:p>
    <w:p w14:paraId="6DA4C8C5" w14:textId="77777777" w:rsidR="0069004E" w:rsidRPr="002B0E21" w:rsidRDefault="0069004E" w:rsidP="005A7BDD">
      <w:pPr>
        <w:pStyle w:val="HS-Heading1"/>
      </w:pPr>
      <w:r w:rsidRPr="002B0E21">
        <w:t>Exercises</w:t>
      </w:r>
    </w:p>
    <w:p w14:paraId="65B727C6" w14:textId="643B4D92" w:rsidR="0069004E" w:rsidRDefault="0069004E" w:rsidP="005A7BDD">
      <w:pPr>
        <w:pStyle w:val="L1-Bullet"/>
      </w:pPr>
      <w:r>
        <w:t>Write a Go program that converts an existing array into a map.</w:t>
      </w:r>
    </w:p>
    <w:p w14:paraId="3E7DBAA9" w14:textId="3F7BDC07" w:rsidR="0069004E" w:rsidRDefault="0069004E" w:rsidP="005A7BDD">
      <w:pPr>
        <w:pStyle w:val="L1-Bullet"/>
      </w:pPr>
      <w:r>
        <w:t>Write a Go program that converts an existing map into two slices—the first slice contain</w:t>
      </w:r>
      <w:r w:rsidR="00A05B01">
        <w:t>ing</w:t>
      </w:r>
      <w:r>
        <w:t xml:space="preserve"> the keys of the map whereas the second </w:t>
      </w:r>
      <w:r w:rsidR="00FA4B2D">
        <w:t>one</w:t>
      </w:r>
      <w:r>
        <w:t xml:space="preserve"> </w:t>
      </w:r>
      <w:r w:rsidR="00A05B01">
        <w:t>containing</w:t>
      </w:r>
      <w:r>
        <w:t xml:space="preserve"> the values. The values at index </w:t>
      </w:r>
      <w:r w:rsidRPr="005A7BDD">
        <w:rPr>
          <w:rStyle w:val="CS-InlineCode"/>
        </w:rPr>
        <w:t>n</w:t>
      </w:r>
      <w:r>
        <w:t xml:space="preserve"> of the two slices should correspond to a key and value pair that can be found in the original map.</w:t>
      </w:r>
    </w:p>
    <w:p w14:paraId="786EB62A" w14:textId="32D78FD4" w:rsidR="0069004E" w:rsidRDefault="0069004E" w:rsidP="005A7BDD">
      <w:pPr>
        <w:pStyle w:val="L1-Bullet"/>
      </w:pPr>
      <w:r>
        <w:t xml:space="preserve">Make the necessary changes to </w:t>
      </w:r>
      <w:proofErr w:type="spellStart"/>
      <w:r w:rsidRPr="005A7BDD">
        <w:rPr>
          <w:rStyle w:val="CS-InlineCode"/>
        </w:rPr>
        <w:t>nameSurRE.go</w:t>
      </w:r>
      <w:proofErr w:type="spellEnd"/>
      <w:r>
        <w:t xml:space="preserve"> to be able to process multiple command</w:t>
      </w:r>
      <w:r w:rsidR="00D3295A">
        <w:t xml:space="preserve"> </w:t>
      </w:r>
      <w:r>
        <w:t>line arguments.</w:t>
      </w:r>
    </w:p>
    <w:p w14:paraId="4A4F621E" w14:textId="591CA214" w:rsidR="0069004E" w:rsidRDefault="0069004E" w:rsidP="005A7BDD">
      <w:pPr>
        <w:pStyle w:val="L1-Bullet"/>
      </w:pPr>
      <w:r>
        <w:t xml:space="preserve">Change the code of </w:t>
      </w:r>
      <w:proofErr w:type="spellStart"/>
      <w:r w:rsidRPr="005A7BDD">
        <w:rPr>
          <w:rStyle w:val="CS-InlineCode"/>
        </w:rPr>
        <w:t>intRE.go</w:t>
      </w:r>
      <w:proofErr w:type="spellEnd"/>
      <w:r>
        <w:t xml:space="preserve"> to process multiple command</w:t>
      </w:r>
      <w:r w:rsidR="00D3295A">
        <w:t xml:space="preserve"> </w:t>
      </w:r>
      <w:r>
        <w:t xml:space="preserve">line arguments and display totals of </w:t>
      </w:r>
      <w:r w:rsidRPr="005A7BDD">
        <w:rPr>
          <w:rStyle w:val="CS-InlineCode"/>
        </w:rPr>
        <w:t>true</w:t>
      </w:r>
      <w:r>
        <w:t xml:space="preserve"> and </w:t>
      </w:r>
      <w:r w:rsidRPr="005A7BDD">
        <w:rPr>
          <w:rStyle w:val="CS-InlineCode"/>
        </w:rPr>
        <w:t>false</w:t>
      </w:r>
      <w:r>
        <w:t xml:space="preserve"> results at the end.</w:t>
      </w:r>
    </w:p>
    <w:p w14:paraId="6273F249" w14:textId="43F55A49" w:rsidR="0069004E" w:rsidRDefault="0069004E" w:rsidP="005A7BDD">
      <w:pPr>
        <w:pStyle w:val="L1-Bullet"/>
      </w:pPr>
      <w:r>
        <w:lastRenderedPageBreak/>
        <w:t xml:space="preserve">Make changes to </w:t>
      </w:r>
      <w:proofErr w:type="spellStart"/>
      <w:r w:rsidRPr="005A7BDD">
        <w:rPr>
          <w:rStyle w:val="CS-InlineCode"/>
        </w:rPr>
        <w:t>csvData.go</w:t>
      </w:r>
      <w:proofErr w:type="spellEnd"/>
      <w:r>
        <w:t xml:space="preserve"> to separate the fields of a record based on the </w:t>
      </w:r>
      <w:r w:rsidRPr="005A7BDD">
        <w:rPr>
          <w:rStyle w:val="CS-InlineCode"/>
        </w:rPr>
        <w:t>#</w:t>
      </w:r>
      <w:r>
        <w:t xml:space="preserve"> character.</w:t>
      </w:r>
    </w:p>
    <w:p w14:paraId="7B6B6AEB" w14:textId="126B6693" w:rsidR="00AE63F2" w:rsidRDefault="00AE63F2" w:rsidP="005A7BDD">
      <w:pPr>
        <w:pStyle w:val="L1-Bullet"/>
      </w:pPr>
      <w:r>
        <w:t xml:space="preserve">To understand how difficult regular expressions might end up, </w:t>
      </w:r>
      <w:r w:rsidR="00972C17">
        <w:t xml:space="preserve">look </w:t>
      </w:r>
      <w:r w:rsidR="000F589B">
        <w:t xml:space="preserve">on </w:t>
      </w:r>
      <w:r w:rsidR="00972C17">
        <w:t xml:space="preserve">the </w:t>
      </w:r>
      <w:r w:rsidR="00CF53CF">
        <w:t>i</w:t>
      </w:r>
      <w:r w:rsidR="00972C17">
        <w:t>nternet for</w:t>
      </w:r>
      <w:r>
        <w:t xml:space="preserve"> a regular expression </w:t>
      </w:r>
      <w:r w:rsidR="00983AA2">
        <w:t>to match</w:t>
      </w:r>
      <w:r>
        <w:t xml:space="preserve"> email addresses</w:t>
      </w:r>
      <w:r w:rsidR="001F3FDC">
        <w:t>.</w:t>
      </w:r>
    </w:p>
    <w:p w14:paraId="037D6853" w14:textId="2908068E" w:rsidR="00AB7B21" w:rsidRPr="0099640C" w:rsidRDefault="00AB7B21" w:rsidP="005A7BDD">
      <w:pPr>
        <w:pStyle w:val="L1-Bullet"/>
      </w:pPr>
      <w:r>
        <w:t xml:space="preserve">The </w:t>
      </w:r>
      <w:proofErr w:type="spellStart"/>
      <w:r w:rsidRPr="005A7BDD">
        <w:rPr>
          <w:rStyle w:val="CS-InlineCode"/>
        </w:rPr>
        <w:t>regexp</w:t>
      </w:r>
      <w:proofErr w:type="spellEnd"/>
      <w:r>
        <w:t xml:space="preserve"> package includes</w:t>
      </w:r>
      <w:r w:rsidR="00F2586B">
        <w:t xml:space="preserve"> the </w:t>
      </w:r>
      <w:proofErr w:type="spellStart"/>
      <w:r w:rsidR="00F2586B" w:rsidRPr="005A7BDD">
        <w:rPr>
          <w:rStyle w:val="CS-InlineCode"/>
        </w:rPr>
        <w:t>MatchString</w:t>
      </w:r>
      <w:proofErr w:type="spellEnd"/>
      <w:r w:rsidR="00F2586B" w:rsidRPr="005A7BDD">
        <w:rPr>
          <w:rStyle w:val="CS-InlineCode"/>
        </w:rPr>
        <w:t>()</w:t>
      </w:r>
      <w:r>
        <w:t xml:space="preserve"> </w:t>
      </w:r>
      <w:r w:rsidR="00F2586B">
        <w:t>method.</w:t>
      </w:r>
      <w:r w:rsidR="004D2A62">
        <w:t xml:space="preserve"> Try to understand its main difference from the </w:t>
      </w:r>
      <w:r w:rsidR="004D2A62" w:rsidRPr="005A7BDD">
        <w:rPr>
          <w:rStyle w:val="CS-InlineCode"/>
        </w:rPr>
        <w:t>Match</w:t>
      </w:r>
      <w:r w:rsidR="004D2A62">
        <w:t xml:space="preserve"> method and create a</w:t>
      </w:r>
      <w:r w:rsidR="00FD3C1C">
        <w:t xml:space="preserve"> working</w:t>
      </w:r>
      <w:r w:rsidR="004D2A62">
        <w:t xml:space="preserve"> example.</w:t>
      </w:r>
    </w:p>
    <w:p w14:paraId="1522CF1C" w14:textId="77A7A150" w:rsidR="0069004E" w:rsidRDefault="0069004E" w:rsidP="005A7BDD">
      <w:pPr>
        <w:pStyle w:val="L1-Bullet"/>
      </w:pPr>
      <w:r>
        <w:t xml:space="preserve">Write a Go utility that converts </w:t>
      </w:r>
      <w:proofErr w:type="spellStart"/>
      <w:r w:rsidRPr="005A7BDD">
        <w:rPr>
          <w:rStyle w:val="CS-InlineCode"/>
        </w:rPr>
        <w:t>os.Args</w:t>
      </w:r>
      <w:proofErr w:type="spellEnd"/>
      <w:r>
        <w:t xml:space="preserve"> into a slice of structures</w:t>
      </w:r>
      <w:r w:rsidR="00D5463E">
        <w:t>,</w:t>
      </w:r>
      <w:r>
        <w:t xml:space="preserve"> with fields for storing the index and the value of each command</w:t>
      </w:r>
      <w:r w:rsidR="00D3295A">
        <w:t xml:space="preserve"> </w:t>
      </w:r>
      <w:r>
        <w:t>line argument—you should define the structure that is going to be used.</w:t>
      </w:r>
    </w:p>
    <w:p w14:paraId="3211C013" w14:textId="7D5B6733" w:rsidR="0069004E" w:rsidRDefault="0069004E" w:rsidP="005A7BDD">
      <w:pPr>
        <w:pStyle w:val="L1-Bullet"/>
      </w:pPr>
      <w:r>
        <w:t xml:space="preserve">Make changes to </w:t>
      </w:r>
      <w:proofErr w:type="spellStart"/>
      <w:r w:rsidRPr="005A7BDD">
        <w:rPr>
          <w:rStyle w:val="CS-InlineCode"/>
        </w:rPr>
        <w:t>csvData.go</w:t>
      </w:r>
      <w:proofErr w:type="spellEnd"/>
      <w:r>
        <w:t xml:space="preserve"> </w:t>
      </w:r>
      <w:r w:rsidR="00556FAA">
        <w:t>to</w:t>
      </w:r>
      <w:r>
        <w:t xml:space="preserve"> separate the fields of a record</w:t>
      </w:r>
      <w:r w:rsidR="00D5463E">
        <w:t>,</w:t>
      </w:r>
      <w:r>
        <w:t xml:space="preserve"> </w:t>
      </w:r>
      <w:r w:rsidR="00556FAA">
        <w:t xml:space="preserve">using </w:t>
      </w:r>
      <w:r>
        <w:t xml:space="preserve">a </w:t>
      </w:r>
      <w:r w:rsidR="00B3180E">
        <w:t xml:space="preserve">single </w:t>
      </w:r>
      <w:r>
        <w:t>character that is given as a command</w:t>
      </w:r>
      <w:r w:rsidR="00D3295A">
        <w:t xml:space="preserve"> </w:t>
      </w:r>
      <w:r>
        <w:t>line argument.</w:t>
      </w:r>
    </w:p>
    <w:p w14:paraId="1EE0B1D7" w14:textId="36931AD2" w:rsidR="000E011F" w:rsidRPr="000E011F" w:rsidRDefault="009B0A85" w:rsidP="005A7BDD">
      <w:pPr>
        <w:pStyle w:val="L1-Bullet"/>
      </w:pPr>
      <w:r>
        <w:t xml:space="preserve">Modify the </w:t>
      </w:r>
      <w:proofErr w:type="spellStart"/>
      <w:r w:rsidRPr="005A7BDD">
        <w:rPr>
          <w:rStyle w:val="CS-InlineCode"/>
        </w:rPr>
        <w:t>stdDev</w:t>
      </w:r>
      <w:proofErr w:type="spellEnd"/>
      <w:r w:rsidRPr="005A7BDD">
        <w:rPr>
          <w:rStyle w:val="CS-InlineCode"/>
        </w:rPr>
        <w:t>()</w:t>
      </w:r>
      <w:r>
        <w:t xml:space="preserve"> function of </w:t>
      </w:r>
      <w:proofErr w:type="spellStart"/>
      <w:r w:rsidRPr="005A7BDD">
        <w:rPr>
          <w:rStyle w:val="CS-InlineCode"/>
        </w:rPr>
        <w:t>stats.go</w:t>
      </w:r>
      <w:proofErr w:type="spellEnd"/>
      <w:r w:rsidR="00D5463E">
        <w:t xml:space="preserve">, </w:t>
      </w:r>
      <w:r>
        <w:t>in order to save the mean value of the sample into a global variable</w:t>
      </w:r>
      <w:r w:rsidR="00367FFB">
        <w:t xml:space="preserve"> and delete the </w:t>
      </w:r>
      <w:proofErr w:type="spellStart"/>
      <w:r w:rsidR="00F77E27" w:rsidRPr="005A7BDD">
        <w:rPr>
          <w:rStyle w:val="CS-InlineCode"/>
        </w:rPr>
        <w:t>fmt.Printf</w:t>
      </w:r>
      <w:proofErr w:type="spellEnd"/>
      <w:r w:rsidR="00F77E27" w:rsidRPr="005A7BDD">
        <w:rPr>
          <w:rStyle w:val="CS-InlineCode"/>
        </w:rPr>
        <w:t>()</w:t>
      </w:r>
      <w:r w:rsidR="00F77E27" w:rsidRPr="002B0E21">
        <w:t xml:space="preserve"> call</w:t>
      </w:r>
      <w:r w:rsidR="00076EB1" w:rsidRPr="002B0E21">
        <w:t xml:space="preserve"> </w:t>
      </w:r>
      <w:r w:rsidR="004C396A" w:rsidRPr="002B0E21">
        <w:t>from</w:t>
      </w:r>
      <w:r w:rsidR="00076EB1" w:rsidRPr="002B0E21">
        <w:t xml:space="preserve"> it</w:t>
      </w:r>
      <w:r w:rsidR="00367FFB">
        <w:t>.</w:t>
      </w:r>
    </w:p>
    <w:p w14:paraId="1D1BBC98" w14:textId="77777777" w:rsidR="0069004E" w:rsidRPr="002B0E21" w:rsidRDefault="0069004E" w:rsidP="005A7BDD">
      <w:pPr>
        <w:pStyle w:val="HS-Heading1"/>
      </w:pPr>
      <w:r w:rsidRPr="002B0E21">
        <w:t>Additional resources</w:t>
      </w:r>
    </w:p>
    <w:p w14:paraId="4C1EE4E4" w14:textId="1481FB91" w:rsidR="0069004E" w:rsidRPr="003E64CC" w:rsidRDefault="0069004E" w:rsidP="005A7BDD">
      <w:pPr>
        <w:pStyle w:val="L1-Bullet"/>
      </w:pPr>
      <w:r>
        <w:t xml:space="preserve">The </w:t>
      </w:r>
      <w:r w:rsidRPr="005A7BDD">
        <w:rPr>
          <w:rStyle w:val="CS-InlineCode"/>
        </w:rPr>
        <w:t>encoding/csv</w:t>
      </w:r>
      <w:r>
        <w:t xml:space="preserve"> documentation: </w:t>
      </w:r>
      <w:r w:rsidR="00D80AE9" w:rsidRPr="005A7BDD">
        <w:rPr>
          <w:rStyle w:val="CS-URL"/>
        </w:rPr>
        <w:t>https://pkg.go.dev/encoding/csv</w:t>
      </w:r>
    </w:p>
    <w:p w14:paraId="583FD837" w14:textId="6469ADD7" w:rsidR="0069004E" w:rsidRDefault="0069004E" w:rsidP="005A7BDD">
      <w:pPr>
        <w:pStyle w:val="L1-Bullet"/>
      </w:pPr>
      <w:r>
        <w:t xml:space="preserve">The </w:t>
      </w:r>
      <w:r w:rsidRPr="005A7BDD">
        <w:rPr>
          <w:rStyle w:val="CS-InlineCode"/>
        </w:rPr>
        <w:t>runtime</w:t>
      </w:r>
      <w:r>
        <w:t xml:space="preserve"> package documentation: </w:t>
      </w:r>
      <w:r w:rsidR="00D80AE9" w:rsidRPr="005A7BDD">
        <w:rPr>
          <w:rStyle w:val="CS-URL"/>
        </w:rPr>
        <w:t>https://pkg.go.dev/runtime</w:t>
      </w:r>
    </w:p>
    <w:p w14:paraId="5EF32439" w14:textId="5611595D" w:rsidR="00CA3973" w:rsidRPr="001E797F" w:rsidRDefault="002A7077" w:rsidP="005A7BDD">
      <w:pPr>
        <w:pStyle w:val="L1-Bullet"/>
      </w:pPr>
      <w:r>
        <w:t xml:space="preserve">The </w:t>
      </w:r>
      <w:proofErr w:type="spellStart"/>
      <w:r w:rsidRPr="005A7BDD">
        <w:rPr>
          <w:rStyle w:val="CS-InlineCode"/>
        </w:rPr>
        <w:t>regexp</w:t>
      </w:r>
      <w:proofErr w:type="spellEnd"/>
      <w:r>
        <w:t xml:space="preserve"> package documentation: </w:t>
      </w:r>
      <w:r w:rsidRPr="005A7BDD">
        <w:rPr>
          <w:rStyle w:val="CS-URL"/>
        </w:rPr>
        <w:t>https://</w:t>
      </w:r>
      <w:proofErr w:type="spellStart"/>
      <w:r w:rsidRPr="005A7BDD">
        <w:rPr>
          <w:rStyle w:val="CS-URL"/>
        </w:rPr>
        <w:t>pkg.go.dev</w:t>
      </w:r>
      <w:proofErr w:type="spellEnd"/>
      <w:r w:rsidRPr="005A7BDD">
        <w:rPr>
          <w:rStyle w:val="CS-URL"/>
        </w:rPr>
        <w:t>/</w:t>
      </w:r>
      <w:proofErr w:type="spellStart"/>
      <w:r w:rsidRPr="005A7BDD">
        <w:rPr>
          <w:rStyle w:val="CS-URL"/>
        </w:rPr>
        <w:t>regexp</w:t>
      </w:r>
      <w:proofErr w:type="spellEnd"/>
    </w:p>
    <w:sectPr w:rsidR="00CA3973" w:rsidRPr="001E797F" w:rsidSect="00FE46E5">
      <w:headerReference w:type="even" r:id="rId11"/>
      <w:headerReference w:type="default" r:id="rId12"/>
      <w:footerReference w:type="even" r:id="rId13"/>
      <w:footerReference w:type="default" r:id="rId14"/>
      <w:headerReference w:type="first" r:id="rId15"/>
      <w:footerReference w:type="first" r:id="rId16"/>
      <w:pgSz w:w="10800" w:h="13320"/>
      <w:pgMar w:top="936" w:right="1440" w:bottom="936" w:left="1440" w:header="1973" w:footer="234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57B085" w14:textId="77777777" w:rsidR="00FE46E5" w:rsidRDefault="00FE46E5" w:rsidP="00FE46E5">
      <w:pPr>
        <w:spacing w:after="0" w:line="240" w:lineRule="auto"/>
      </w:pPr>
      <w:r>
        <w:separator/>
      </w:r>
    </w:p>
  </w:endnote>
  <w:endnote w:type="continuationSeparator" w:id="0">
    <w:p w14:paraId="5EBE9601" w14:textId="77777777" w:rsidR="00FE46E5" w:rsidRDefault="00FE46E5" w:rsidP="00FE4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Palatino">
    <w:altName w:val="Book Antiqua"/>
    <w:charset w:val="4D"/>
    <w:family w:val="auto"/>
    <w:pitch w:val="variable"/>
    <w:sig w:usb0="A00002FF" w:usb1="7800205A" w:usb2="14600000" w:usb3="00000000" w:csb0="00000193" w:csb1="00000000"/>
  </w:font>
  <w:font w:name="Jost* Semi">
    <w:panose1 w:val="00000000000000000000"/>
    <w:charset w:val="00"/>
    <w:family w:val="modern"/>
    <w:notTrueType/>
    <w:pitch w:val="variable"/>
    <w:sig w:usb0="A00002EF" w:usb1="0000205B" w:usb2="00000010" w:usb3="00000000" w:csb0="00000097" w:csb1="00000000"/>
  </w:font>
  <w:font w:name="Jost*">
    <w:panose1 w:val="00000000000000000000"/>
    <w:charset w:val="00"/>
    <w:family w:val="modern"/>
    <w:notTrueType/>
    <w:pitch w:val="variable"/>
    <w:sig w:usb0="A00002EF" w:usb1="0000205B" w:usb2="0000001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9BDF0" w14:textId="77777777" w:rsidR="00FE46E5" w:rsidRPr="00FE46E5" w:rsidRDefault="00FE46E5" w:rsidP="00FE46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EF936" w14:textId="77777777" w:rsidR="00FE46E5" w:rsidRPr="00FE46E5" w:rsidRDefault="00FE46E5" w:rsidP="00FE46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61817" w14:textId="77777777" w:rsidR="00FE46E5" w:rsidRPr="00FE46E5" w:rsidRDefault="00FE46E5" w:rsidP="00FE46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E99DA0" w14:textId="77777777" w:rsidR="00FE46E5" w:rsidRDefault="00FE46E5" w:rsidP="00FE46E5">
      <w:pPr>
        <w:spacing w:after="0" w:line="240" w:lineRule="auto"/>
      </w:pPr>
      <w:r>
        <w:separator/>
      </w:r>
    </w:p>
  </w:footnote>
  <w:footnote w:type="continuationSeparator" w:id="0">
    <w:p w14:paraId="3C50DF31" w14:textId="77777777" w:rsidR="00FE46E5" w:rsidRDefault="00FE46E5" w:rsidP="00FE46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0BCBE" w14:textId="77777777" w:rsidR="00FE46E5" w:rsidRPr="00FE46E5" w:rsidRDefault="00FE46E5" w:rsidP="00FE46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CF6BBD" w14:textId="77777777" w:rsidR="00FE46E5" w:rsidRPr="00FE46E5" w:rsidRDefault="00FE46E5" w:rsidP="00FE46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2C575" w14:textId="77777777" w:rsidR="00FE46E5" w:rsidRPr="00FE46E5" w:rsidRDefault="00FE46E5" w:rsidP="00FE46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9A2D5E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78A3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9B83C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E66F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5212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60AD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B0C48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75A9C5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DCF0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5282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55E08"/>
    <w:multiLevelType w:val="multilevel"/>
    <w:tmpl w:val="1792A04E"/>
    <w:lvl w:ilvl="0">
      <w:start w:val="1"/>
      <w:numFmt w:val="lowerRoman"/>
      <w:lvlText w:val="%1."/>
      <w:lvlJc w:val="right"/>
      <w:pPr>
        <w:ind w:left="2657" w:hanging="227"/>
      </w:pPr>
      <w:rPr>
        <w:rFonts w:hint="default"/>
      </w:rPr>
    </w:lvl>
    <w:lvl w:ilvl="1">
      <w:start w:val="1"/>
      <w:numFmt w:val="lowerLetter"/>
      <w:lvlText w:val="%2."/>
      <w:lvlJc w:val="left"/>
      <w:pPr>
        <w:ind w:left="4233" w:hanging="360"/>
      </w:pPr>
      <w:rPr>
        <w:rFonts w:hint="default"/>
      </w:rPr>
    </w:lvl>
    <w:lvl w:ilvl="2">
      <w:start w:val="1"/>
      <w:numFmt w:val="lowerRoman"/>
      <w:lvlText w:val="%3."/>
      <w:lvlJc w:val="right"/>
      <w:pPr>
        <w:ind w:left="4953" w:hanging="180"/>
      </w:pPr>
      <w:rPr>
        <w:rFonts w:hint="default"/>
      </w:rPr>
    </w:lvl>
    <w:lvl w:ilvl="3">
      <w:start w:val="1"/>
      <w:numFmt w:val="decimal"/>
      <w:lvlText w:val="%4."/>
      <w:lvlJc w:val="left"/>
      <w:pPr>
        <w:ind w:left="5673" w:hanging="360"/>
      </w:pPr>
      <w:rPr>
        <w:rFonts w:hint="default"/>
      </w:rPr>
    </w:lvl>
    <w:lvl w:ilvl="4">
      <w:start w:val="1"/>
      <w:numFmt w:val="lowerLetter"/>
      <w:lvlText w:val="%5."/>
      <w:lvlJc w:val="left"/>
      <w:pPr>
        <w:ind w:left="6393" w:hanging="360"/>
      </w:pPr>
      <w:rPr>
        <w:rFonts w:hint="default"/>
      </w:rPr>
    </w:lvl>
    <w:lvl w:ilvl="5">
      <w:start w:val="1"/>
      <w:numFmt w:val="lowerRoman"/>
      <w:lvlText w:val="%6."/>
      <w:lvlJc w:val="right"/>
      <w:pPr>
        <w:ind w:left="7113" w:hanging="180"/>
      </w:pPr>
      <w:rPr>
        <w:rFonts w:hint="default"/>
      </w:rPr>
    </w:lvl>
    <w:lvl w:ilvl="6">
      <w:start w:val="1"/>
      <w:numFmt w:val="decimal"/>
      <w:lvlText w:val="%7."/>
      <w:lvlJc w:val="left"/>
      <w:pPr>
        <w:ind w:left="7833" w:hanging="360"/>
      </w:pPr>
      <w:rPr>
        <w:rFonts w:hint="default"/>
      </w:rPr>
    </w:lvl>
    <w:lvl w:ilvl="7">
      <w:start w:val="1"/>
      <w:numFmt w:val="lowerLetter"/>
      <w:lvlText w:val="%8."/>
      <w:lvlJc w:val="left"/>
      <w:pPr>
        <w:ind w:left="8553" w:hanging="360"/>
      </w:pPr>
      <w:rPr>
        <w:rFonts w:hint="default"/>
      </w:rPr>
    </w:lvl>
    <w:lvl w:ilvl="8">
      <w:start w:val="1"/>
      <w:numFmt w:val="lowerRoman"/>
      <w:lvlText w:val="%9."/>
      <w:lvlJc w:val="right"/>
      <w:pPr>
        <w:ind w:left="9273" w:hanging="180"/>
      </w:pPr>
      <w:rPr>
        <w:rFonts w:hint="default"/>
      </w:rPr>
    </w:lvl>
  </w:abstractNum>
  <w:abstractNum w:abstractNumId="11" w15:restartNumberingAfterBreak="0">
    <w:nsid w:val="02622095"/>
    <w:multiLevelType w:val="multilevel"/>
    <w:tmpl w:val="F28C8FAC"/>
    <w:lvl w:ilvl="0">
      <w:start w:val="1"/>
      <w:numFmt w:val="decimal"/>
      <w:pStyle w:val="L1-Numbered"/>
      <w:lvlText w:val="%1."/>
      <w:lvlJc w:val="left"/>
      <w:pPr>
        <w:ind w:left="720" w:hanging="363"/>
      </w:pPr>
      <w:rPr>
        <w:rFonts w:hint="default"/>
      </w:rPr>
    </w:lvl>
    <w:lvl w:ilvl="1">
      <w:start w:val="1"/>
      <w:numFmt w:val="lowerLetter"/>
      <w:lvlText w:val="%2."/>
      <w:lvlJc w:val="left"/>
      <w:pPr>
        <w:ind w:left="2307" w:firstLine="0"/>
      </w:pPr>
      <w:rPr>
        <w:rFonts w:hint="default"/>
      </w:rPr>
    </w:lvl>
    <w:lvl w:ilvl="2">
      <w:start w:val="1"/>
      <w:numFmt w:val="lowerRoman"/>
      <w:lvlText w:val="%3."/>
      <w:lvlJc w:val="right"/>
      <w:pPr>
        <w:ind w:left="3537" w:firstLine="0"/>
      </w:pPr>
      <w:rPr>
        <w:rFonts w:hint="default"/>
      </w:rPr>
    </w:lvl>
    <w:lvl w:ilvl="3">
      <w:start w:val="1"/>
      <w:numFmt w:val="decimal"/>
      <w:lvlText w:val="%4."/>
      <w:lvlJc w:val="left"/>
      <w:pPr>
        <w:ind w:left="4767" w:firstLine="0"/>
      </w:pPr>
      <w:rPr>
        <w:rFonts w:hint="default"/>
      </w:rPr>
    </w:lvl>
    <w:lvl w:ilvl="4">
      <w:start w:val="1"/>
      <w:numFmt w:val="lowerLetter"/>
      <w:lvlText w:val="%5."/>
      <w:lvlJc w:val="left"/>
      <w:pPr>
        <w:ind w:left="5997" w:firstLine="0"/>
      </w:pPr>
      <w:rPr>
        <w:rFonts w:hint="default"/>
      </w:rPr>
    </w:lvl>
    <w:lvl w:ilvl="5">
      <w:start w:val="1"/>
      <w:numFmt w:val="lowerRoman"/>
      <w:lvlText w:val="%6."/>
      <w:lvlJc w:val="right"/>
      <w:pPr>
        <w:ind w:left="7227" w:firstLine="0"/>
      </w:pPr>
      <w:rPr>
        <w:rFonts w:hint="default"/>
      </w:rPr>
    </w:lvl>
    <w:lvl w:ilvl="6">
      <w:start w:val="1"/>
      <w:numFmt w:val="decimal"/>
      <w:lvlText w:val="%7."/>
      <w:lvlJc w:val="left"/>
      <w:pPr>
        <w:ind w:left="8457" w:firstLine="0"/>
      </w:pPr>
      <w:rPr>
        <w:rFonts w:hint="default"/>
      </w:rPr>
    </w:lvl>
    <w:lvl w:ilvl="7">
      <w:start w:val="1"/>
      <w:numFmt w:val="lowerLetter"/>
      <w:lvlText w:val="%8."/>
      <w:lvlJc w:val="left"/>
      <w:pPr>
        <w:ind w:left="9687" w:firstLine="0"/>
      </w:pPr>
      <w:rPr>
        <w:rFonts w:hint="default"/>
      </w:rPr>
    </w:lvl>
    <w:lvl w:ilvl="8">
      <w:start w:val="1"/>
      <w:numFmt w:val="lowerRoman"/>
      <w:lvlText w:val="%9."/>
      <w:lvlJc w:val="right"/>
      <w:pPr>
        <w:ind w:left="10917" w:firstLine="0"/>
      </w:pPr>
      <w:rPr>
        <w:rFonts w:hint="default"/>
      </w:rPr>
    </w:lvl>
  </w:abstractNum>
  <w:abstractNum w:abstractNumId="12" w15:restartNumberingAfterBreak="0">
    <w:nsid w:val="09CC1ADB"/>
    <w:multiLevelType w:val="hybridMultilevel"/>
    <w:tmpl w:val="D0AAB2B2"/>
    <w:lvl w:ilvl="0" w:tplc="FA260FFC">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0AF51030"/>
    <w:multiLevelType w:val="multilevel"/>
    <w:tmpl w:val="D91A43F4"/>
    <w:lvl w:ilvl="0">
      <w:start w:val="1"/>
      <w:numFmt w:val="decimal"/>
      <w:pStyle w:val="NumberedBulletWithin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15:restartNumberingAfterBreak="0">
    <w:nsid w:val="11C97D5B"/>
    <w:multiLevelType w:val="hybridMultilevel"/>
    <w:tmpl w:val="F198D8DC"/>
    <w:lvl w:ilvl="0" w:tplc="EFD0A6CE">
      <w:start w:val="1"/>
      <w:numFmt w:val="decimal"/>
      <w:pStyle w:val="L3-Numbered"/>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170721DD"/>
    <w:multiLevelType w:val="hybridMultilevel"/>
    <w:tmpl w:val="FD22A208"/>
    <w:lvl w:ilvl="0" w:tplc="7CA4255A">
      <w:start w:val="1"/>
      <w:numFmt w:val="lowerLetter"/>
      <w:pStyle w:val="L1-Alphabet"/>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C74BFE"/>
    <w:multiLevelType w:val="multilevel"/>
    <w:tmpl w:val="D91A43F4"/>
    <w:styleLink w:val="NumberedBulletWithinBullet"/>
    <w:lvl w:ilvl="0">
      <w:start w:val="1"/>
      <w:numFmt w:val="decimal"/>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7" w15:restartNumberingAfterBreak="0">
    <w:nsid w:val="1CEA652A"/>
    <w:multiLevelType w:val="hybridMultilevel"/>
    <w:tmpl w:val="6576B7EE"/>
    <w:lvl w:ilvl="0" w:tplc="C29690EC">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D394548"/>
    <w:multiLevelType w:val="hybridMultilevel"/>
    <w:tmpl w:val="43C69470"/>
    <w:lvl w:ilvl="0" w:tplc="A738B398">
      <w:start w:val="1"/>
      <w:numFmt w:val="decimal"/>
      <w:pStyle w:val="T-TipBoxNumbered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5265EFB"/>
    <w:multiLevelType w:val="hybridMultilevel"/>
    <w:tmpl w:val="0F42AE76"/>
    <w:lvl w:ilvl="0" w:tplc="331C2DD0">
      <w:start w:val="1"/>
      <w:numFmt w:val="decimal"/>
      <w:pStyle w:val="TS-TableNumberedList"/>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2A6A6CBF"/>
    <w:multiLevelType w:val="hybridMultilevel"/>
    <w:tmpl w:val="7F86AF92"/>
    <w:lvl w:ilvl="0" w:tplc="A2EE0D84">
      <w:start w:val="1"/>
      <w:numFmt w:val="lowerLetter"/>
      <w:pStyle w:val="L3-Alphabet"/>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AE83F2D"/>
    <w:multiLevelType w:val="hybridMultilevel"/>
    <w:tmpl w:val="A176991C"/>
    <w:lvl w:ilvl="0" w:tplc="292A8B88">
      <w:start w:val="1"/>
      <w:numFmt w:val="decimal"/>
      <w:pStyle w:val="L2-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405BBE"/>
    <w:multiLevelType w:val="hybridMultilevel"/>
    <w:tmpl w:val="0A4444C6"/>
    <w:lvl w:ilvl="0" w:tplc="C36A60E8">
      <w:start w:val="1"/>
      <w:numFmt w:val="bullet"/>
      <w:pStyle w:val="L1-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34F1B17"/>
    <w:multiLevelType w:val="multilevel"/>
    <w:tmpl w:val="AAB0CF6A"/>
    <w:lvl w:ilvl="0">
      <w:start w:val="1"/>
      <w:numFmt w:val="lowerLetter"/>
      <w:pStyle w:val="L2-Alphabet"/>
      <w:lvlText w:val="%1."/>
      <w:lvlJc w:val="left"/>
      <w:pPr>
        <w:ind w:left="1437"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24" w15:restartNumberingAfterBreak="0">
    <w:nsid w:val="34640FB6"/>
    <w:multiLevelType w:val="hybridMultilevel"/>
    <w:tmpl w:val="240E9A8E"/>
    <w:lvl w:ilvl="0" w:tplc="CD50F612">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37700151"/>
    <w:multiLevelType w:val="hybridMultilevel"/>
    <w:tmpl w:val="4EF0D4D0"/>
    <w:lvl w:ilvl="0" w:tplc="0A8CE77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1639CD"/>
    <w:multiLevelType w:val="hybridMultilevel"/>
    <w:tmpl w:val="78665E2C"/>
    <w:lvl w:ilvl="0" w:tplc="0E146A02">
      <w:start w:val="1"/>
      <w:numFmt w:val="bullet"/>
      <w:pStyle w:val="BulletwithinbulletendPACK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0C14938"/>
    <w:multiLevelType w:val="hybridMultilevel"/>
    <w:tmpl w:val="D5722D4C"/>
    <w:lvl w:ilvl="0" w:tplc="1FC0654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17709E"/>
    <w:multiLevelType w:val="hybridMultilevel"/>
    <w:tmpl w:val="6F3A956E"/>
    <w:lvl w:ilvl="0" w:tplc="B0CE3FBC">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9" w15:restartNumberingAfterBreak="0">
    <w:nsid w:val="59C77D18"/>
    <w:multiLevelType w:val="hybridMultilevel"/>
    <w:tmpl w:val="B142C324"/>
    <w:lvl w:ilvl="0" w:tplc="48703FBE">
      <w:start w:val="1"/>
      <w:numFmt w:val="decimal"/>
      <w:pStyle w:val="TS-TableNumberedListPACKT"/>
      <w:lvlText w:val="%1."/>
      <w:lvlJc w:val="left"/>
      <w:pPr>
        <w:ind w:left="791" w:hanging="360"/>
      </w:p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30" w15:restartNumberingAfterBreak="0">
    <w:nsid w:val="6DE83A34"/>
    <w:multiLevelType w:val="multilevel"/>
    <w:tmpl w:val="D1C639FE"/>
    <w:styleLink w:val="AlphabeticalBullet"/>
    <w:lvl w:ilvl="0">
      <w:start w:val="1"/>
      <w:numFmt w:val="lowerLetter"/>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31" w15:restartNumberingAfterBreak="0">
    <w:nsid w:val="754C4748"/>
    <w:multiLevelType w:val="hybridMultilevel"/>
    <w:tmpl w:val="EA30F4AE"/>
    <w:lvl w:ilvl="0" w:tplc="E78ECE7C">
      <w:start w:val="1"/>
      <w:numFmt w:val="decimal"/>
      <w:pStyle w:val="I-InfoBoxNumbered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AAC6AAF"/>
    <w:multiLevelType w:val="hybridMultilevel"/>
    <w:tmpl w:val="169229A6"/>
    <w:lvl w:ilvl="0" w:tplc="226C1572">
      <w:start w:val="1"/>
      <w:numFmt w:val="decimal"/>
      <w:lvlText w:val="%1."/>
      <w:lvlJc w:val="left"/>
      <w:pPr>
        <w:ind w:left="1020" w:hanging="360"/>
      </w:pPr>
    </w:lvl>
    <w:lvl w:ilvl="1" w:tplc="03EEFAAE">
      <w:start w:val="1"/>
      <w:numFmt w:val="decimal"/>
      <w:lvlText w:val="%2."/>
      <w:lvlJc w:val="left"/>
      <w:pPr>
        <w:ind w:left="1020" w:hanging="360"/>
      </w:pPr>
    </w:lvl>
    <w:lvl w:ilvl="2" w:tplc="A0627E50">
      <w:start w:val="1"/>
      <w:numFmt w:val="decimal"/>
      <w:lvlText w:val="%3."/>
      <w:lvlJc w:val="left"/>
      <w:pPr>
        <w:ind w:left="1020" w:hanging="360"/>
      </w:pPr>
    </w:lvl>
    <w:lvl w:ilvl="3" w:tplc="3B3CFFC8">
      <w:start w:val="1"/>
      <w:numFmt w:val="decimal"/>
      <w:lvlText w:val="%4."/>
      <w:lvlJc w:val="left"/>
      <w:pPr>
        <w:ind w:left="1020" w:hanging="360"/>
      </w:pPr>
    </w:lvl>
    <w:lvl w:ilvl="4" w:tplc="3D9E38DA">
      <w:start w:val="1"/>
      <w:numFmt w:val="decimal"/>
      <w:lvlText w:val="%5."/>
      <w:lvlJc w:val="left"/>
      <w:pPr>
        <w:ind w:left="1020" w:hanging="360"/>
      </w:pPr>
    </w:lvl>
    <w:lvl w:ilvl="5" w:tplc="7E3E99F8">
      <w:start w:val="1"/>
      <w:numFmt w:val="decimal"/>
      <w:lvlText w:val="%6."/>
      <w:lvlJc w:val="left"/>
      <w:pPr>
        <w:ind w:left="1020" w:hanging="360"/>
      </w:pPr>
    </w:lvl>
    <w:lvl w:ilvl="6" w:tplc="3E6868BC">
      <w:start w:val="1"/>
      <w:numFmt w:val="decimal"/>
      <w:lvlText w:val="%7."/>
      <w:lvlJc w:val="left"/>
      <w:pPr>
        <w:ind w:left="1020" w:hanging="360"/>
      </w:pPr>
    </w:lvl>
    <w:lvl w:ilvl="7" w:tplc="5DECA338">
      <w:start w:val="1"/>
      <w:numFmt w:val="decimal"/>
      <w:lvlText w:val="%8."/>
      <w:lvlJc w:val="left"/>
      <w:pPr>
        <w:ind w:left="1020" w:hanging="360"/>
      </w:pPr>
    </w:lvl>
    <w:lvl w:ilvl="8" w:tplc="0854E56E">
      <w:start w:val="1"/>
      <w:numFmt w:val="decimal"/>
      <w:lvlText w:val="%9."/>
      <w:lvlJc w:val="left"/>
      <w:pPr>
        <w:ind w:left="1020" w:hanging="360"/>
      </w:pPr>
    </w:lvl>
  </w:abstractNum>
  <w:abstractNum w:abstractNumId="33" w15:restartNumberingAfterBreak="0">
    <w:nsid w:val="7F675EAA"/>
    <w:multiLevelType w:val="hybridMultilevel"/>
    <w:tmpl w:val="F4D8B0B4"/>
    <w:lvl w:ilvl="0" w:tplc="599082AC">
      <w:start w:val="1"/>
      <w:numFmt w:val="bullet"/>
      <w:pStyle w:val="BulletwithinbulletPACK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587807086">
    <w:abstractNumId w:val="23"/>
  </w:num>
  <w:num w:numId="2" w16cid:durableId="345061978">
    <w:abstractNumId w:val="22"/>
  </w:num>
  <w:num w:numId="3" w16cid:durableId="1496264735">
    <w:abstractNumId w:val="11"/>
  </w:num>
  <w:num w:numId="4" w16cid:durableId="622420082">
    <w:abstractNumId w:val="13"/>
  </w:num>
  <w:num w:numId="5" w16cid:durableId="1316573341">
    <w:abstractNumId w:val="10"/>
  </w:num>
  <w:num w:numId="6" w16cid:durableId="425540800">
    <w:abstractNumId w:val="12"/>
  </w:num>
  <w:num w:numId="7" w16cid:durableId="397748266">
    <w:abstractNumId w:val="30"/>
  </w:num>
  <w:num w:numId="8" w16cid:durableId="1323004859">
    <w:abstractNumId w:val="16"/>
  </w:num>
  <w:num w:numId="9" w16cid:durableId="1487551777">
    <w:abstractNumId w:val="33"/>
  </w:num>
  <w:num w:numId="10" w16cid:durableId="1737361913">
    <w:abstractNumId w:val="26"/>
  </w:num>
  <w:num w:numId="11" w16cid:durableId="897980527">
    <w:abstractNumId w:val="32"/>
  </w:num>
  <w:num w:numId="12" w16cid:durableId="577248783">
    <w:abstractNumId w:val="31"/>
  </w:num>
  <w:num w:numId="13" w16cid:durableId="426729074">
    <w:abstractNumId w:val="18"/>
  </w:num>
  <w:num w:numId="14" w16cid:durableId="1012339694">
    <w:abstractNumId w:val="15"/>
  </w:num>
  <w:num w:numId="15" w16cid:durableId="1813448104">
    <w:abstractNumId w:val="17"/>
  </w:num>
  <w:num w:numId="16" w16cid:durableId="1435054506">
    <w:abstractNumId w:val="27"/>
  </w:num>
  <w:num w:numId="17" w16cid:durableId="459618279">
    <w:abstractNumId w:val="20"/>
  </w:num>
  <w:num w:numId="18" w16cid:durableId="624040783">
    <w:abstractNumId w:val="14"/>
  </w:num>
  <w:num w:numId="19" w16cid:durableId="1320428643">
    <w:abstractNumId w:val="24"/>
  </w:num>
  <w:num w:numId="20" w16cid:durableId="1073968428">
    <w:abstractNumId w:val="29"/>
  </w:num>
  <w:num w:numId="21" w16cid:durableId="2036804004">
    <w:abstractNumId w:val="9"/>
  </w:num>
  <w:num w:numId="22" w16cid:durableId="1845626245">
    <w:abstractNumId w:val="7"/>
  </w:num>
  <w:num w:numId="23" w16cid:durableId="540215281">
    <w:abstractNumId w:val="6"/>
  </w:num>
  <w:num w:numId="24" w16cid:durableId="920791908">
    <w:abstractNumId w:val="5"/>
  </w:num>
  <w:num w:numId="25" w16cid:durableId="2030451667">
    <w:abstractNumId w:val="4"/>
  </w:num>
  <w:num w:numId="26" w16cid:durableId="926116820">
    <w:abstractNumId w:val="8"/>
  </w:num>
  <w:num w:numId="27" w16cid:durableId="1699040291">
    <w:abstractNumId w:val="3"/>
  </w:num>
  <w:num w:numId="28" w16cid:durableId="698823485">
    <w:abstractNumId w:val="2"/>
  </w:num>
  <w:num w:numId="29" w16cid:durableId="704063474">
    <w:abstractNumId w:val="1"/>
  </w:num>
  <w:num w:numId="30" w16cid:durableId="2104065194">
    <w:abstractNumId w:val="0"/>
  </w:num>
  <w:num w:numId="31" w16cid:durableId="1937590562">
    <w:abstractNumId w:val="21"/>
  </w:num>
  <w:num w:numId="32" w16cid:durableId="1769933188">
    <w:abstractNumId w:val="25"/>
  </w:num>
  <w:num w:numId="33" w16cid:durableId="957100090">
    <w:abstractNumId w:val="28"/>
  </w:num>
  <w:num w:numId="34" w16cid:durableId="1917472473">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mirrorMargins/>
  <w:proofState w:spelling="clean" w:grammar="clean"/>
  <w:attachedTemplate r:id="rId1"/>
  <w:linkStyles/>
  <w:stylePaneFormatFilter w:val="1F28" w:allStyles="0" w:customStyles="0" w:latentStyles="0" w:stylesInUse="1" w:headingStyles="1" w:numberingStyles="0" w:tableStyles="0" w:directFormattingOnRuns="1" w:directFormattingOnParagraphs="1" w:directFormattingOnNumbering="1" w:directFormattingOnTables="1" w:clearFormatting="1" w:top3HeadingStyles="0" w:visibleStyles="0" w:alternateStyleNames="0"/>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E08"/>
    <w:rsid w:val="00002DBB"/>
    <w:rsid w:val="000033F9"/>
    <w:rsid w:val="00004CA1"/>
    <w:rsid w:val="0000578D"/>
    <w:rsid w:val="0001335B"/>
    <w:rsid w:val="00013558"/>
    <w:rsid w:val="000139C8"/>
    <w:rsid w:val="000169AC"/>
    <w:rsid w:val="000250A4"/>
    <w:rsid w:val="00026895"/>
    <w:rsid w:val="00027E2C"/>
    <w:rsid w:val="00030495"/>
    <w:rsid w:val="000337B5"/>
    <w:rsid w:val="0003665E"/>
    <w:rsid w:val="000369DE"/>
    <w:rsid w:val="0004080F"/>
    <w:rsid w:val="00040D1C"/>
    <w:rsid w:val="000422F2"/>
    <w:rsid w:val="0004258D"/>
    <w:rsid w:val="00043C9C"/>
    <w:rsid w:val="0004413D"/>
    <w:rsid w:val="00044BB4"/>
    <w:rsid w:val="00046ACC"/>
    <w:rsid w:val="000526BC"/>
    <w:rsid w:val="0005374E"/>
    <w:rsid w:val="00055330"/>
    <w:rsid w:val="00057732"/>
    <w:rsid w:val="000604BE"/>
    <w:rsid w:val="000631AC"/>
    <w:rsid w:val="00063467"/>
    <w:rsid w:val="000679AD"/>
    <w:rsid w:val="00067B2D"/>
    <w:rsid w:val="00073720"/>
    <w:rsid w:val="0007687A"/>
    <w:rsid w:val="00076EB1"/>
    <w:rsid w:val="000777DB"/>
    <w:rsid w:val="000805CA"/>
    <w:rsid w:val="00080E50"/>
    <w:rsid w:val="0008109B"/>
    <w:rsid w:val="00083C86"/>
    <w:rsid w:val="000855B8"/>
    <w:rsid w:val="00090810"/>
    <w:rsid w:val="00091FC4"/>
    <w:rsid w:val="00093D51"/>
    <w:rsid w:val="00094D2C"/>
    <w:rsid w:val="00095600"/>
    <w:rsid w:val="000A73E7"/>
    <w:rsid w:val="000B1759"/>
    <w:rsid w:val="000B1F65"/>
    <w:rsid w:val="000B4683"/>
    <w:rsid w:val="000C0540"/>
    <w:rsid w:val="000C0C2D"/>
    <w:rsid w:val="000C115B"/>
    <w:rsid w:val="000C30ED"/>
    <w:rsid w:val="000C3C52"/>
    <w:rsid w:val="000C4D97"/>
    <w:rsid w:val="000C4FD7"/>
    <w:rsid w:val="000C5979"/>
    <w:rsid w:val="000C5A37"/>
    <w:rsid w:val="000D466F"/>
    <w:rsid w:val="000D4A5C"/>
    <w:rsid w:val="000D5D02"/>
    <w:rsid w:val="000D7E43"/>
    <w:rsid w:val="000E011F"/>
    <w:rsid w:val="000E1F66"/>
    <w:rsid w:val="000E2152"/>
    <w:rsid w:val="000E37AB"/>
    <w:rsid w:val="000E6786"/>
    <w:rsid w:val="000F01D5"/>
    <w:rsid w:val="000F0713"/>
    <w:rsid w:val="000F3B3C"/>
    <w:rsid w:val="000F4DF0"/>
    <w:rsid w:val="000F589B"/>
    <w:rsid w:val="000F7317"/>
    <w:rsid w:val="0010007D"/>
    <w:rsid w:val="0010058C"/>
    <w:rsid w:val="00101170"/>
    <w:rsid w:val="00101C9E"/>
    <w:rsid w:val="00105B53"/>
    <w:rsid w:val="00115E15"/>
    <w:rsid w:val="001227D5"/>
    <w:rsid w:val="00123173"/>
    <w:rsid w:val="00125C60"/>
    <w:rsid w:val="00126690"/>
    <w:rsid w:val="001266D0"/>
    <w:rsid w:val="00130A24"/>
    <w:rsid w:val="00132835"/>
    <w:rsid w:val="00133EFF"/>
    <w:rsid w:val="00134CE1"/>
    <w:rsid w:val="00135786"/>
    <w:rsid w:val="001378D5"/>
    <w:rsid w:val="00141518"/>
    <w:rsid w:val="00141563"/>
    <w:rsid w:val="00141E38"/>
    <w:rsid w:val="001441CD"/>
    <w:rsid w:val="00152F5E"/>
    <w:rsid w:val="00154DC4"/>
    <w:rsid w:val="00156290"/>
    <w:rsid w:val="0015798F"/>
    <w:rsid w:val="00164B0F"/>
    <w:rsid w:val="001706C1"/>
    <w:rsid w:val="00170D4B"/>
    <w:rsid w:val="0017202D"/>
    <w:rsid w:val="00172527"/>
    <w:rsid w:val="00172B9A"/>
    <w:rsid w:val="00172D91"/>
    <w:rsid w:val="00172DAE"/>
    <w:rsid w:val="00174B80"/>
    <w:rsid w:val="00175486"/>
    <w:rsid w:val="00180CA7"/>
    <w:rsid w:val="00181475"/>
    <w:rsid w:val="001820A7"/>
    <w:rsid w:val="001850B3"/>
    <w:rsid w:val="001866A5"/>
    <w:rsid w:val="0019045F"/>
    <w:rsid w:val="001918E0"/>
    <w:rsid w:val="00191B12"/>
    <w:rsid w:val="001941CC"/>
    <w:rsid w:val="001A00DE"/>
    <w:rsid w:val="001A04DF"/>
    <w:rsid w:val="001A06F4"/>
    <w:rsid w:val="001A464D"/>
    <w:rsid w:val="001A4E4F"/>
    <w:rsid w:val="001A5A5C"/>
    <w:rsid w:val="001B2001"/>
    <w:rsid w:val="001B2426"/>
    <w:rsid w:val="001B268C"/>
    <w:rsid w:val="001B2C17"/>
    <w:rsid w:val="001B3021"/>
    <w:rsid w:val="001B33AD"/>
    <w:rsid w:val="001B3817"/>
    <w:rsid w:val="001B39F3"/>
    <w:rsid w:val="001B50E0"/>
    <w:rsid w:val="001B7454"/>
    <w:rsid w:val="001C048D"/>
    <w:rsid w:val="001C0B56"/>
    <w:rsid w:val="001C123A"/>
    <w:rsid w:val="001C146E"/>
    <w:rsid w:val="001C3C60"/>
    <w:rsid w:val="001C5A16"/>
    <w:rsid w:val="001C5E42"/>
    <w:rsid w:val="001C6463"/>
    <w:rsid w:val="001D0E98"/>
    <w:rsid w:val="001D0F99"/>
    <w:rsid w:val="001D2450"/>
    <w:rsid w:val="001E0AEB"/>
    <w:rsid w:val="001E3282"/>
    <w:rsid w:val="001E6ABE"/>
    <w:rsid w:val="001E7947"/>
    <w:rsid w:val="001E797F"/>
    <w:rsid w:val="001F0A86"/>
    <w:rsid w:val="001F1F9A"/>
    <w:rsid w:val="001F243A"/>
    <w:rsid w:val="001F27F9"/>
    <w:rsid w:val="001F3FDC"/>
    <w:rsid w:val="001F7E17"/>
    <w:rsid w:val="00203911"/>
    <w:rsid w:val="00206A03"/>
    <w:rsid w:val="0021076B"/>
    <w:rsid w:val="00210901"/>
    <w:rsid w:val="0021172F"/>
    <w:rsid w:val="002161AC"/>
    <w:rsid w:val="00216D9E"/>
    <w:rsid w:val="00217D3F"/>
    <w:rsid w:val="00224935"/>
    <w:rsid w:val="00224CDC"/>
    <w:rsid w:val="00224EEE"/>
    <w:rsid w:val="002257A8"/>
    <w:rsid w:val="00227B5F"/>
    <w:rsid w:val="0023080B"/>
    <w:rsid w:val="0023116B"/>
    <w:rsid w:val="002311AF"/>
    <w:rsid w:val="00232885"/>
    <w:rsid w:val="00232BE3"/>
    <w:rsid w:val="00233222"/>
    <w:rsid w:val="00236AEE"/>
    <w:rsid w:val="00237001"/>
    <w:rsid w:val="00237EC5"/>
    <w:rsid w:val="00243FFE"/>
    <w:rsid w:val="00246180"/>
    <w:rsid w:val="0024706A"/>
    <w:rsid w:val="002471E9"/>
    <w:rsid w:val="002521EA"/>
    <w:rsid w:val="00254F86"/>
    <w:rsid w:val="00266818"/>
    <w:rsid w:val="00266BA3"/>
    <w:rsid w:val="00271B2D"/>
    <w:rsid w:val="00274ADA"/>
    <w:rsid w:val="00277809"/>
    <w:rsid w:val="00280223"/>
    <w:rsid w:val="002817CC"/>
    <w:rsid w:val="00285393"/>
    <w:rsid w:val="00286D4E"/>
    <w:rsid w:val="002909C3"/>
    <w:rsid w:val="00294598"/>
    <w:rsid w:val="00294902"/>
    <w:rsid w:val="002951AD"/>
    <w:rsid w:val="0029547B"/>
    <w:rsid w:val="00295C2C"/>
    <w:rsid w:val="002967A0"/>
    <w:rsid w:val="002A1D0C"/>
    <w:rsid w:val="002A3448"/>
    <w:rsid w:val="002A5A55"/>
    <w:rsid w:val="002A7077"/>
    <w:rsid w:val="002A7313"/>
    <w:rsid w:val="002A73D1"/>
    <w:rsid w:val="002B0E21"/>
    <w:rsid w:val="002B1D4A"/>
    <w:rsid w:val="002B215E"/>
    <w:rsid w:val="002B21DB"/>
    <w:rsid w:val="002B6D37"/>
    <w:rsid w:val="002C298A"/>
    <w:rsid w:val="002C4CD0"/>
    <w:rsid w:val="002C51C0"/>
    <w:rsid w:val="002C5981"/>
    <w:rsid w:val="002C6B20"/>
    <w:rsid w:val="002C7EAF"/>
    <w:rsid w:val="002D25CC"/>
    <w:rsid w:val="002D2834"/>
    <w:rsid w:val="002D2938"/>
    <w:rsid w:val="002D57CC"/>
    <w:rsid w:val="002D7133"/>
    <w:rsid w:val="002D7BAA"/>
    <w:rsid w:val="002E3419"/>
    <w:rsid w:val="002E4B93"/>
    <w:rsid w:val="002E4EDA"/>
    <w:rsid w:val="002E7325"/>
    <w:rsid w:val="002F070B"/>
    <w:rsid w:val="002F329C"/>
    <w:rsid w:val="002F41BB"/>
    <w:rsid w:val="002F4396"/>
    <w:rsid w:val="002F5C77"/>
    <w:rsid w:val="002F5D05"/>
    <w:rsid w:val="0030025B"/>
    <w:rsid w:val="00300B76"/>
    <w:rsid w:val="003014A3"/>
    <w:rsid w:val="003070D0"/>
    <w:rsid w:val="00310F57"/>
    <w:rsid w:val="00311D5F"/>
    <w:rsid w:val="00311F9A"/>
    <w:rsid w:val="00312092"/>
    <w:rsid w:val="0031359B"/>
    <w:rsid w:val="00313B4C"/>
    <w:rsid w:val="003207C4"/>
    <w:rsid w:val="00324B01"/>
    <w:rsid w:val="00327685"/>
    <w:rsid w:val="00327C34"/>
    <w:rsid w:val="0033130E"/>
    <w:rsid w:val="00332913"/>
    <w:rsid w:val="00332E1F"/>
    <w:rsid w:val="003337A6"/>
    <w:rsid w:val="00333B16"/>
    <w:rsid w:val="003342D8"/>
    <w:rsid w:val="00337F78"/>
    <w:rsid w:val="003414FD"/>
    <w:rsid w:val="003456A5"/>
    <w:rsid w:val="0035069F"/>
    <w:rsid w:val="00352518"/>
    <w:rsid w:val="00355565"/>
    <w:rsid w:val="00355AFF"/>
    <w:rsid w:val="00356BE9"/>
    <w:rsid w:val="003619BF"/>
    <w:rsid w:val="00363A21"/>
    <w:rsid w:val="00363CDF"/>
    <w:rsid w:val="00367CB4"/>
    <w:rsid w:val="00367F6F"/>
    <w:rsid w:val="00367FFB"/>
    <w:rsid w:val="00370430"/>
    <w:rsid w:val="00370AFF"/>
    <w:rsid w:val="00371BBB"/>
    <w:rsid w:val="00372336"/>
    <w:rsid w:val="00374AD3"/>
    <w:rsid w:val="0037760F"/>
    <w:rsid w:val="00377731"/>
    <w:rsid w:val="00380A19"/>
    <w:rsid w:val="0038415D"/>
    <w:rsid w:val="00385CDB"/>
    <w:rsid w:val="003877E0"/>
    <w:rsid w:val="0039079C"/>
    <w:rsid w:val="0039509C"/>
    <w:rsid w:val="00396AB7"/>
    <w:rsid w:val="00397462"/>
    <w:rsid w:val="003975BA"/>
    <w:rsid w:val="003A0628"/>
    <w:rsid w:val="003A26D2"/>
    <w:rsid w:val="003A63C9"/>
    <w:rsid w:val="003A73F3"/>
    <w:rsid w:val="003B0C4F"/>
    <w:rsid w:val="003B168D"/>
    <w:rsid w:val="003B3AD1"/>
    <w:rsid w:val="003B44D5"/>
    <w:rsid w:val="003B473A"/>
    <w:rsid w:val="003B5761"/>
    <w:rsid w:val="003C0160"/>
    <w:rsid w:val="003C0E26"/>
    <w:rsid w:val="003C1ADB"/>
    <w:rsid w:val="003C2CE7"/>
    <w:rsid w:val="003C6A55"/>
    <w:rsid w:val="003D6621"/>
    <w:rsid w:val="003D66A0"/>
    <w:rsid w:val="003E0DBE"/>
    <w:rsid w:val="003E3E77"/>
    <w:rsid w:val="003E40C0"/>
    <w:rsid w:val="003E429C"/>
    <w:rsid w:val="003E64CC"/>
    <w:rsid w:val="003F3294"/>
    <w:rsid w:val="003F3663"/>
    <w:rsid w:val="003F397A"/>
    <w:rsid w:val="003F4404"/>
    <w:rsid w:val="003F4692"/>
    <w:rsid w:val="003F6535"/>
    <w:rsid w:val="0040065E"/>
    <w:rsid w:val="00403175"/>
    <w:rsid w:val="00403610"/>
    <w:rsid w:val="00405DE4"/>
    <w:rsid w:val="004062C9"/>
    <w:rsid w:val="00407120"/>
    <w:rsid w:val="00410B69"/>
    <w:rsid w:val="00412EB2"/>
    <w:rsid w:val="00416833"/>
    <w:rsid w:val="00420768"/>
    <w:rsid w:val="00422992"/>
    <w:rsid w:val="00424DF1"/>
    <w:rsid w:val="00425617"/>
    <w:rsid w:val="00430DB1"/>
    <w:rsid w:val="004327EC"/>
    <w:rsid w:val="004350C1"/>
    <w:rsid w:val="004350DA"/>
    <w:rsid w:val="0043548C"/>
    <w:rsid w:val="00435E78"/>
    <w:rsid w:val="00436C03"/>
    <w:rsid w:val="00437ECA"/>
    <w:rsid w:val="00440623"/>
    <w:rsid w:val="00440BA5"/>
    <w:rsid w:val="004416C2"/>
    <w:rsid w:val="0044491E"/>
    <w:rsid w:val="004539D0"/>
    <w:rsid w:val="00457DEC"/>
    <w:rsid w:val="004609CF"/>
    <w:rsid w:val="004623D6"/>
    <w:rsid w:val="00462671"/>
    <w:rsid w:val="004633B2"/>
    <w:rsid w:val="00465AA1"/>
    <w:rsid w:val="00465B7E"/>
    <w:rsid w:val="00465FD1"/>
    <w:rsid w:val="00466AFD"/>
    <w:rsid w:val="00466BB9"/>
    <w:rsid w:val="00467B63"/>
    <w:rsid w:val="00471D8E"/>
    <w:rsid w:val="0048071D"/>
    <w:rsid w:val="00481874"/>
    <w:rsid w:val="00483759"/>
    <w:rsid w:val="00485E90"/>
    <w:rsid w:val="00490040"/>
    <w:rsid w:val="00491872"/>
    <w:rsid w:val="004918E9"/>
    <w:rsid w:val="00492D58"/>
    <w:rsid w:val="0049718D"/>
    <w:rsid w:val="004A0542"/>
    <w:rsid w:val="004A2CD2"/>
    <w:rsid w:val="004A4DE1"/>
    <w:rsid w:val="004B030B"/>
    <w:rsid w:val="004B0C22"/>
    <w:rsid w:val="004B2FF1"/>
    <w:rsid w:val="004B4856"/>
    <w:rsid w:val="004C011E"/>
    <w:rsid w:val="004C24AC"/>
    <w:rsid w:val="004C396A"/>
    <w:rsid w:val="004C48A6"/>
    <w:rsid w:val="004C6815"/>
    <w:rsid w:val="004C6C57"/>
    <w:rsid w:val="004C6E06"/>
    <w:rsid w:val="004D1780"/>
    <w:rsid w:val="004D23A7"/>
    <w:rsid w:val="004D287E"/>
    <w:rsid w:val="004D2A62"/>
    <w:rsid w:val="004D4131"/>
    <w:rsid w:val="004D5975"/>
    <w:rsid w:val="004D73C7"/>
    <w:rsid w:val="004E593B"/>
    <w:rsid w:val="004E5A63"/>
    <w:rsid w:val="004E6CC0"/>
    <w:rsid w:val="004E742B"/>
    <w:rsid w:val="004F19AF"/>
    <w:rsid w:val="004F4623"/>
    <w:rsid w:val="004F673C"/>
    <w:rsid w:val="004F6D5F"/>
    <w:rsid w:val="004F7BF3"/>
    <w:rsid w:val="005000D5"/>
    <w:rsid w:val="005004F6"/>
    <w:rsid w:val="00507518"/>
    <w:rsid w:val="00520124"/>
    <w:rsid w:val="00521228"/>
    <w:rsid w:val="0052177E"/>
    <w:rsid w:val="005222B7"/>
    <w:rsid w:val="00530732"/>
    <w:rsid w:val="0053282C"/>
    <w:rsid w:val="00532AF6"/>
    <w:rsid w:val="005379FD"/>
    <w:rsid w:val="00537C1C"/>
    <w:rsid w:val="00541FAB"/>
    <w:rsid w:val="00543788"/>
    <w:rsid w:val="005458EF"/>
    <w:rsid w:val="00545A86"/>
    <w:rsid w:val="00545DA9"/>
    <w:rsid w:val="00550C27"/>
    <w:rsid w:val="00551710"/>
    <w:rsid w:val="00552A9A"/>
    <w:rsid w:val="00553FAA"/>
    <w:rsid w:val="00554F45"/>
    <w:rsid w:val="00556FAA"/>
    <w:rsid w:val="00557615"/>
    <w:rsid w:val="005607B6"/>
    <w:rsid w:val="00562AE9"/>
    <w:rsid w:val="00565C1F"/>
    <w:rsid w:val="0056609A"/>
    <w:rsid w:val="005664A7"/>
    <w:rsid w:val="005667FF"/>
    <w:rsid w:val="0057108F"/>
    <w:rsid w:val="00571A2C"/>
    <w:rsid w:val="005725C5"/>
    <w:rsid w:val="00574226"/>
    <w:rsid w:val="005742C4"/>
    <w:rsid w:val="00574ED3"/>
    <w:rsid w:val="00574F17"/>
    <w:rsid w:val="0057611E"/>
    <w:rsid w:val="00577733"/>
    <w:rsid w:val="005803D5"/>
    <w:rsid w:val="00580708"/>
    <w:rsid w:val="00584777"/>
    <w:rsid w:val="00584863"/>
    <w:rsid w:val="00590464"/>
    <w:rsid w:val="00590F6C"/>
    <w:rsid w:val="0059395E"/>
    <w:rsid w:val="0059405D"/>
    <w:rsid w:val="005943A4"/>
    <w:rsid w:val="005948BD"/>
    <w:rsid w:val="0059554F"/>
    <w:rsid w:val="00596538"/>
    <w:rsid w:val="00596AFE"/>
    <w:rsid w:val="005A11B9"/>
    <w:rsid w:val="005A185A"/>
    <w:rsid w:val="005A199B"/>
    <w:rsid w:val="005A488E"/>
    <w:rsid w:val="005A7BDD"/>
    <w:rsid w:val="005B0546"/>
    <w:rsid w:val="005B1577"/>
    <w:rsid w:val="005B3F56"/>
    <w:rsid w:val="005B4DAB"/>
    <w:rsid w:val="005B60A6"/>
    <w:rsid w:val="005B6F3E"/>
    <w:rsid w:val="005C534F"/>
    <w:rsid w:val="005C5B50"/>
    <w:rsid w:val="005C5F89"/>
    <w:rsid w:val="005D0697"/>
    <w:rsid w:val="005D1178"/>
    <w:rsid w:val="005D54A3"/>
    <w:rsid w:val="005D5862"/>
    <w:rsid w:val="005E07A9"/>
    <w:rsid w:val="005E4677"/>
    <w:rsid w:val="005F3325"/>
    <w:rsid w:val="005F55FF"/>
    <w:rsid w:val="005F72DF"/>
    <w:rsid w:val="005F76B9"/>
    <w:rsid w:val="00600715"/>
    <w:rsid w:val="00601158"/>
    <w:rsid w:val="006023D9"/>
    <w:rsid w:val="00605F1E"/>
    <w:rsid w:val="00606438"/>
    <w:rsid w:val="00612682"/>
    <w:rsid w:val="00613E47"/>
    <w:rsid w:val="00621644"/>
    <w:rsid w:val="0062234B"/>
    <w:rsid w:val="0062589C"/>
    <w:rsid w:val="00626855"/>
    <w:rsid w:val="00627EC9"/>
    <w:rsid w:val="00627ED8"/>
    <w:rsid w:val="00630263"/>
    <w:rsid w:val="00632B45"/>
    <w:rsid w:val="0063587C"/>
    <w:rsid w:val="00635C28"/>
    <w:rsid w:val="00635CAF"/>
    <w:rsid w:val="00636477"/>
    <w:rsid w:val="00636C67"/>
    <w:rsid w:val="006373D4"/>
    <w:rsid w:val="00641093"/>
    <w:rsid w:val="00641AC3"/>
    <w:rsid w:val="0064470D"/>
    <w:rsid w:val="00644C06"/>
    <w:rsid w:val="00646D17"/>
    <w:rsid w:val="00650EDB"/>
    <w:rsid w:val="0065143F"/>
    <w:rsid w:val="00651707"/>
    <w:rsid w:val="0065483E"/>
    <w:rsid w:val="00661BEC"/>
    <w:rsid w:val="00663677"/>
    <w:rsid w:val="00666A25"/>
    <w:rsid w:val="006678AD"/>
    <w:rsid w:val="00667D6E"/>
    <w:rsid w:val="00671540"/>
    <w:rsid w:val="0067161D"/>
    <w:rsid w:val="00671DBA"/>
    <w:rsid w:val="00672D8B"/>
    <w:rsid w:val="0067394F"/>
    <w:rsid w:val="006742D4"/>
    <w:rsid w:val="00676BEC"/>
    <w:rsid w:val="00680644"/>
    <w:rsid w:val="0068071A"/>
    <w:rsid w:val="00685F90"/>
    <w:rsid w:val="00687252"/>
    <w:rsid w:val="006877A4"/>
    <w:rsid w:val="00687B38"/>
    <w:rsid w:val="0069004E"/>
    <w:rsid w:val="00690A26"/>
    <w:rsid w:val="00693815"/>
    <w:rsid w:val="0069560C"/>
    <w:rsid w:val="0069690D"/>
    <w:rsid w:val="006A0340"/>
    <w:rsid w:val="006A0CE4"/>
    <w:rsid w:val="006A330D"/>
    <w:rsid w:val="006A36B5"/>
    <w:rsid w:val="006A44C3"/>
    <w:rsid w:val="006A67EB"/>
    <w:rsid w:val="006B04E8"/>
    <w:rsid w:val="006B59C8"/>
    <w:rsid w:val="006C1B8D"/>
    <w:rsid w:val="006C1DDF"/>
    <w:rsid w:val="006C63C5"/>
    <w:rsid w:val="006D04F0"/>
    <w:rsid w:val="006D3C52"/>
    <w:rsid w:val="006D3FA9"/>
    <w:rsid w:val="006D4F64"/>
    <w:rsid w:val="006D619E"/>
    <w:rsid w:val="006D66EA"/>
    <w:rsid w:val="006D685E"/>
    <w:rsid w:val="006D7865"/>
    <w:rsid w:val="006E08BD"/>
    <w:rsid w:val="006E0908"/>
    <w:rsid w:val="006E126E"/>
    <w:rsid w:val="006E13D7"/>
    <w:rsid w:val="006E16F8"/>
    <w:rsid w:val="006E3062"/>
    <w:rsid w:val="006E377B"/>
    <w:rsid w:val="006E7C20"/>
    <w:rsid w:val="006E7D7C"/>
    <w:rsid w:val="006F01CD"/>
    <w:rsid w:val="006F19A4"/>
    <w:rsid w:val="006F38A4"/>
    <w:rsid w:val="006F4B5E"/>
    <w:rsid w:val="006F5DCF"/>
    <w:rsid w:val="00705D4B"/>
    <w:rsid w:val="007104F1"/>
    <w:rsid w:val="00711562"/>
    <w:rsid w:val="00711B3A"/>
    <w:rsid w:val="00711DB3"/>
    <w:rsid w:val="00712563"/>
    <w:rsid w:val="0071326D"/>
    <w:rsid w:val="00717CA8"/>
    <w:rsid w:val="00721134"/>
    <w:rsid w:val="00721F90"/>
    <w:rsid w:val="00722D7F"/>
    <w:rsid w:val="00722E55"/>
    <w:rsid w:val="00722EE1"/>
    <w:rsid w:val="00724998"/>
    <w:rsid w:val="007306E2"/>
    <w:rsid w:val="00730AAA"/>
    <w:rsid w:val="0073121D"/>
    <w:rsid w:val="007358DF"/>
    <w:rsid w:val="00736983"/>
    <w:rsid w:val="007376FF"/>
    <w:rsid w:val="00740017"/>
    <w:rsid w:val="00740841"/>
    <w:rsid w:val="00741687"/>
    <w:rsid w:val="0074345D"/>
    <w:rsid w:val="007473F6"/>
    <w:rsid w:val="00750296"/>
    <w:rsid w:val="007516AC"/>
    <w:rsid w:val="007521E4"/>
    <w:rsid w:val="00756004"/>
    <w:rsid w:val="007569E8"/>
    <w:rsid w:val="00761BC8"/>
    <w:rsid w:val="007676EE"/>
    <w:rsid w:val="00772336"/>
    <w:rsid w:val="007758D2"/>
    <w:rsid w:val="0077652E"/>
    <w:rsid w:val="00777DB9"/>
    <w:rsid w:val="00780B71"/>
    <w:rsid w:val="00781795"/>
    <w:rsid w:val="007824CF"/>
    <w:rsid w:val="0078328A"/>
    <w:rsid w:val="0078576C"/>
    <w:rsid w:val="007901A2"/>
    <w:rsid w:val="00790633"/>
    <w:rsid w:val="00790FEE"/>
    <w:rsid w:val="00794F9D"/>
    <w:rsid w:val="00797051"/>
    <w:rsid w:val="007A0974"/>
    <w:rsid w:val="007A27AE"/>
    <w:rsid w:val="007A29BA"/>
    <w:rsid w:val="007A3AF9"/>
    <w:rsid w:val="007B2895"/>
    <w:rsid w:val="007B2949"/>
    <w:rsid w:val="007B448D"/>
    <w:rsid w:val="007B5705"/>
    <w:rsid w:val="007C185D"/>
    <w:rsid w:val="007C2CF3"/>
    <w:rsid w:val="007C2EAD"/>
    <w:rsid w:val="007C5F33"/>
    <w:rsid w:val="007D1D33"/>
    <w:rsid w:val="007D503F"/>
    <w:rsid w:val="007E1ADA"/>
    <w:rsid w:val="007F1A27"/>
    <w:rsid w:val="0080108B"/>
    <w:rsid w:val="008011EF"/>
    <w:rsid w:val="008020D0"/>
    <w:rsid w:val="008023AB"/>
    <w:rsid w:val="0080542A"/>
    <w:rsid w:val="008058B8"/>
    <w:rsid w:val="00806A10"/>
    <w:rsid w:val="008140B1"/>
    <w:rsid w:val="00816571"/>
    <w:rsid w:val="00816D4B"/>
    <w:rsid w:val="0082066F"/>
    <w:rsid w:val="00820AE2"/>
    <w:rsid w:val="00821376"/>
    <w:rsid w:val="00821D68"/>
    <w:rsid w:val="00823B0C"/>
    <w:rsid w:val="00825B84"/>
    <w:rsid w:val="00826B98"/>
    <w:rsid w:val="00827CCB"/>
    <w:rsid w:val="00827EB2"/>
    <w:rsid w:val="00831194"/>
    <w:rsid w:val="008321B2"/>
    <w:rsid w:val="00833C73"/>
    <w:rsid w:val="00835F6B"/>
    <w:rsid w:val="00842269"/>
    <w:rsid w:val="00842E72"/>
    <w:rsid w:val="00842F8A"/>
    <w:rsid w:val="00851533"/>
    <w:rsid w:val="00851927"/>
    <w:rsid w:val="00851C82"/>
    <w:rsid w:val="00855C72"/>
    <w:rsid w:val="00856438"/>
    <w:rsid w:val="00857D37"/>
    <w:rsid w:val="008631CF"/>
    <w:rsid w:val="00864E89"/>
    <w:rsid w:val="00867256"/>
    <w:rsid w:val="008701B4"/>
    <w:rsid w:val="008736B0"/>
    <w:rsid w:val="0087383F"/>
    <w:rsid w:val="008739F0"/>
    <w:rsid w:val="008753FE"/>
    <w:rsid w:val="0087762D"/>
    <w:rsid w:val="0088321B"/>
    <w:rsid w:val="0088445F"/>
    <w:rsid w:val="00884FCE"/>
    <w:rsid w:val="0089616F"/>
    <w:rsid w:val="008A1932"/>
    <w:rsid w:val="008A368F"/>
    <w:rsid w:val="008A4F84"/>
    <w:rsid w:val="008A5C7C"/>
    <w:rsid w:val="008B22AA"/>
    <w:rsid w:val="008B4624"/>
    <w:rsid w:val="008B4A75"/>
    <w:rsid w:val="008C09D6"/>
    <w:rsid w:val="008C24B7"/>
    <w:rsid w:val="008C40FE"/>
    <w:rsid w:val="008C43FA"/>
    <w:rsid w:val="008C58C4"/>
    <w:rsid w:val="008C5993"/>
    <w:rsid w:val="008C7182"/>
    <w:rsid w:val="008C75CC"/>
    <w:rsid w:val="008D18B7"/>
    <w:rsid w:val="008D4895"/>
    <w:rsid w:val="008D5FDF"/>
    <w:rsid w:val="008D73CF"/>
    <w:rsid w:val="008E07E6"/>
    <w:rsid w:val="008E0FBE"/>
    <w:rsid w:val="008E18C4"/>
    <w:rsid w:val="008E63E3"/>
    <w:rsid w:val="008E7156"/>
    <w:rsid w:val="008F1406"/>
    <w:rsid w:val="008F606A"/>
    <w:rsid w:val="00900563"/>
    <w:rsid w:val="00900982"/>
    <w:rsid w:val="00905A7A"/>
    <w:rsid w:val="00910B2E"/>
    <w:rsid w:val="009161F6"/>
    <w:rsid w:val="00916F12"/>
    <w:rsid w:val="0092052D"/>
    <w:rsid w:val="00921BF9"/>
    <w:rsid w:val="00925F8C"/>
    <w:rsid w:val="009276D3"/>
    <w:rsid w:val="00927A6C"/>
    <w:rsid w:val="009316F8"/>
    <w:rsid w:val="00935B16"/>
    <w:rsid w:val="00936387"/>
    <w:rsid w:val="00937219"/>
    <w:rsid w:val="009375FB"/>
    <w:rsid w:val="00937D7A"/>
    <w:rsid w:val="00951E54"/>
    <w:rsid w:val="00956056"/>
    <w:rsid w:val="0095712B"/>
    <w:rsid w:val="009579F4"/>
    <w:rsid w:val="0096160D"/>
    <w:rsid w:val="00962956"/>
    <w:rsid w:val="00964BB4"/>
    <w:rsid w:val="009661D7"/>
    <w:rsid w:val="00966B5E"/>
    <w:rsid w:val="00967924"/>
    <w:rsid w:val="00967A9B"/>
    <w:rsid w:val="0097172C"/>
    <w:rsid w:val="00971DFD"/>
    <w:rsid w:val="00972C17"/>
    <w:rsid w:val="009736FA"/>
    <w:rsid w:val="009817DA"/>
    <w:rsid w:val="00981F8E"/>
    <w:rsid w:val="009820ED"/>
    <w:rsid w:val="00983AA2"/>
    <w:rsid w:val="00984EAB"/>
    <w:rsid w:val="009858BB"/>
    <w:rsid w:val="00986C6A"/>
    <w:rsid w:val="00987105"/>
    <w:rsid w:val="009875C5"/>
    <w:rsid w:val="00987E08"/>
    <w:rsid w:val="009912A6"/>
    <w:rsid w:val="009930DC"/>
    <w:rsid w:val="0099640C"/>
    <w:rsid w:val="00996820"/>
    <w:rsid w:val="009A16F1"/>
    <w:rsid w:val="009A3DD9"/>
    <w:rsid w:val="009A4249"/>
    <w:rsid w:val="009A5DD0"/>
    <w:rsid w:val="009A62CB"/>
    <w:rsid w:val="009A6323"/>
    <w:rsid w:val="009A6C8B"/>
    <w:rsid w:val="009B06A3"/>
    <w:rsid w:val="009B0A85"/>
    <w:rsid w:val="009B2987"/>
    <w:rsid w:val="009B2DE7"/>
    <w:rsid w:val="009B2F8C"/>
    <w:rsid w:val="009B35BB"/>
    <w:rsid w:val="009B4D6C"/>
    <w:rsid w:val="009B4E48"/>
    <w:rsid w:val="009B604E"/>
    <w:rsid w:val="009B6316"/>
    <w:rsid w:val="009B787A"/>
    <w:rsid w:val="009C0DD6"/>
    <w:rsid w:val="009C55B6"/>
    <w:rsid w:val="009C60DE"/>
    <w:rsid w:val="009C69A1"/>
    <w:rsid w:val="009D0267"/>
    <w:rsid w:val="009D14B9"/>
    <w:rsid w:val="009D60A5"/>
    <w:rsid w:val="009E0BFF"/>
    <w:rsid w:val="009E113B"/>
    <w:rsid w:val="009E19C8"/>
    <w:rsid w:val="009E38F8"/>
    <w:rsid w:val="009E5877"/>
    <w:rsid w:val="009E716F"/>
    <w:rsid w:val="009E7D0F"/>
    <w:rsid w:val="009F4A8C"/>
    <w:rsid w:val="00A00F96"/>
    <w:rsid w:val="00A01163"/>
    <w:rsid w:val="00A0418D"/>
    <w:rsid w:val="00A04B6B"/>
    <w:rsid w:val="00A05B01"/>
    <w:rsid w:val="00A072DA"/>
    <w:rsid w:val="00A1065D"/>
    <w:rsid w:val="00A1179C"/>
    <w:rsid w:val="00A1260C"/>
    <w:rsid w:val="00A14D00"/>
    <w:rsid w:val="00A21FA0"/>
    <w:rsid w:val="00A23C00"/>
    <w:rsid w:val="00A244AB"/>
    <w:rsid w:val="00A26161"/>
    <w:rsid w:val="00A27B85"/>
    <w:rsid w:val="00A31C91"/>
    <w:rsid w:val="00A32A89"/>
    <w:rsid w:val="00A3462A"/>
    <w:rsid w:val="00A35441"/>
    <w:rsid w:val="00A3614B"/>
    <w:rsid w:val="00A37CB4"/>
    <w:rsid w:val="00A4106C"/>
    <w:rsid w:val="00A4470E"/>
    <w:rsid w:val="00A44ABC"/>
    <w:rsid w:val="00A504AE"/>
    <w:rsid w:val="00A5106A"/>
    <w:rsid w:val="00A52197"/>
    <w:rsid w:val="00A53923"/>
    <w:rsid w:val="00A5794B"/>
    <w:rsid w:val="00A63D01"/>
    <w:rsid w:val="00A6753A"/>
    <w:rsid w:val="00A67FC7"/>
    <w:rsid w:val="00A70158"/>
    <w:rsid w:val="00A71D3D"/>
    <w:rsid w:val="00A72C1D"/>
    <w:rsid w:val="00A7537F"/>
    <w:rsid w:val="00A76101"/>
    <w:rsid w:val="00A77CC3"/>
    <w:rsid w:val="00A86917"/>
    <w:rsid w:val="00A86FD9"/>
    <w:rsid w:val="00A872C5"/>
    <w:rsid w:val="00A90CB6"/>
    <w:rsid w:val="00A9353F"/>
    <w:rsid w:val="00A976F5"/>
    <w:rsid w:val="00A97A99"/>
    <w:rsid w:val="00AA4845"/>
    <w:rsid w:val="00AA541A"/>
    <w:rsid w:val="00AA6443"/>
    <w:rsid w:val="00AA6666"/>
    <w:rsid w:val="00AA7A1B"/>
    <w:rsid w:val="00AB0225"/>
    <w:rsid w:val="00AB0F09"/>
    <w:rsid w:val="00AB32CF"/>
    <w:rsid w:val="00AB7B21"/>
    <w:rsid w:val="00AB7E6B"/>
    <w:rsid w:val="00AC0A93"/>
    <w:rsid w:val="00AC3061"/>
    <w:rsid w:val="00AD0ADE"/>
    <w:rsid w:val="00AD246A"/>
    <w:rsid w:val="00AD6BF9"/>
    <w:rsid w:val="00AE0E24"/>
    <w:rsid w:val="00AE1715"/>
    <w:rsid w:val="00AE32E3"/>
    <w:rsid w:val="00AE334C"/>
    <w:rsid w:val="00AE407F"/>
    <w:rsid w:val="00AE63F2"/>
    <w:rsid w:val="00AE677B"/>
    <w:rsid w:val="00AF1948"/>
    <w:rsid w:val="00AF1BB3"/>
    <w:rsid w:val="00AF1FC2"/>
    <w:rsid w:val="00AF40F8"/>
    <w:rsid w:val="00AF41CE"/>
    <w:rsid w:val="00AF4D14"/>
    <w:rsid w:val="00B0264B"/>
    <w:rsid w:val="00B071FC"/>
    <w:rsid w:val="00B10157"/>
    <w:rsid w:val="00B12503"/>
    <w:rsid w:val="00B148DB"/>
    <w:rsid w:val="00B14C2B"/>
    <w:rsid w:val="00B150C9"/>
    <w:rsid w:val="00B17D46"/>
    <w:rsid w:val="00B22413"/>
    <w:rsid w:val="00B23BFB"/>
    <w:rsid w:val="00B25B19"/>
    <w:rsid w:val="00B27B8F"/>
    <w:rsid w:val="00B303DE"/>
    <w:rsid w:val="00B306E2"/>
    <w:rsid w:val="00B311D8"/>
    <w:rsid w:val="00B3180E"/>
    <w:rsid w:val="00B319E7"/>
    <w:rsid w:val="00B32B9A"/>
    <w:rsid w:val="00B35EBF"/>
    <w:rsid w:val="00B37B52"/>
    <w:rsid w:val="00B40761"/>
    <w:rsid w:val="00B40D79"/>
    <w:rsid w:val="00B40FEC"/>
    <w:rsid w:val="00B4209A"/>
    <w:rsid w:val="00B4294B"/>
    <w:rsid w:val="00B42B6C"/>
    <w:rsid w:val="00B43331"/>
    <w:rsid w:val="00B44EDA"/>
    <w:rsid w:val="00B504E5"/>
    <w:rsid w:val="00B507CA"/>
    <w:rsid w:val="00B509A8"/>
    <w:rsid w:val="00B511A4"/>
    <w:rsid w:val="00B53427"/>
    <w:rsid w:val="00B543BB"/>
    <w:rsid w:val="00B54438"/>
    <w:rsid w:val="00B54978"/>
    <w:rsid w:val="00B55CD5"/>
    <w:rsid w:val="00B57C55"/>
    <w:rsid w:val="00B603C6"/>
    <w:rsid w:val="00B62A96"/>
    <w:rsid w:val="00B63F52"/>
    <w:rsid w:val="00B74474"/>
    <w:rsid w:val="00B80068"/>
    <w:rsid w:val="00B80D97"/>
    <w:rsid w:val="00B819CC"/>
    <w:rsid w:val="00B84B0A"/>
    <w:rsid w:val="00B8600C"/>
    <w:rsid w:val="00B8704D"/>
    <w:rsid w:val="00B87CD2"/>
    <w:rsid w:val="00B91621"/>
    <w:rsid w:val="00B91994"/>
    <w:rsid w:val="00B946DE"/>
    <w:rsid w:val="00B94A89"/>
    <w:rsid w:val="00BA116E"/>
    <w:rsid w:val="00BA4848"/>
    <w:rsid w:val="00BA4998"/>
    <w:rsid w:val="00BB195F"/>
    <w:rsid w:val="00BB47E7"/>
    <w:rsid w:val="00BB69D6"/>
    <w:rsid w:val="00BB7130"/>
    <w:rsid w:val="00BC3730"/>
    <w:rsid w:val="00BC5141"/>
    <w:rsid w:val="00BC68E3"/>
    <w:rsid w:val="00BD1B12"/>
    <w:rsid w:val="00BD40F3"/>
    <w:rsid w:val="00BD47AB"/>
    <w:rsid w:val="00BD5FEB"/>
    <w:rsid w:val="00BD6DB3"/>
    <w:rsid w:val="00BD790A"/>
    <w:rsid w:val="00BE2368"/>
    <w:rsid w:val="00BE23F4"/>
    <w:rsid w:val="00BE2634"/>
    <w:rsid w:val="00BE3A0F"/>
    <w:rsid w:val="00BE68CB"/>
    <w:rsid w:val="00BE71FC"/>
    <w:rsid w:val="00BF0F7B"/>
    <w:rsid w:val="00BF2A73"/>
    <w:rsid w:val="00C00768"/>
    <w:rsid w:val="00C00940"/>
    <w:rsid w:val="00C04086"/>
    <w:rsid w:val="00C050E2"/>
    <w:rsid w:val="00C053E6"/>
    <w:rsid w:val="00C06BAB"/>
    <w:rsid w:val="00C116A6"/>
    <w:rsid w:val="00C1477E"/>
    <w:rsid w:val="00C15BE3"/>
    <w:rsid w:val="00C23354"/>
    <w:rsid w:val="00C27BAA"/>
    <w:rsid w:val="00C31A0A"/>
    <w:rsid w:val="00C33125"/>
    <w:rsid w:val="00C3316F"/>
    <w:rsid w:val="00C34460"/>
    <w:rsid w:val="00C42918"/>
    <w:rsid w:val="00C45E6C"/>
    <w:rsid w:val="00C46D83"/>
    <w:rsid w:val="00C46FB9"/>
    <w:rsid w:val="00C535FA"/>
    <w:rsid w:val="00C536F0"/>
    <w:rsid w:val="00C544B6"/>
    <w:rsid w:val="00C5615E"/>
    <w:rsid w:val="00C62187"/>
    <w:rsid w:val="00C62208"/>
    <w:rsid w:val="00C6248C"/>
    <w:rsid w:val="00C62945"/>
    <w:rsid w:val="00C7040A"/>
    <w:rsid w:val="00C70B8A"/>
    <w:rsid w:val="00C71480"/>
    <w:rsid w:val="00C73561"/>
    <w:rsid w:val="00C80456"/>
    <w:rsid w:val="00C8359E"/>
    <w:rsid w:val="00C85202"/>
    <w:rsid w:val="00C92F90"/>
    <w:rsid w:val="00C93D80"/>
    <w:rsid w:val="00C94969"/>
    <w:rsid w:val="00C952D6"/>
    <w:rsid w:val="00C95F2A"/>
    <w:rsid w:val="00CA0E9B"/>
    <w:rsid w:val="00CA0EB5"/>
    <w:rsid w:val="00CA37A1"/>
    <w:rsid w:val="00CA3973"/>
    <w:rsid w:val="00CA3F25"/>
    <w:rsid w:val="00CA694A"/>
    <w:rsid w:val="00CA6AAC"/>
    <w:rsid w:val="00CB09B7"/>
    <w:rsid w:val="00CB3A1D"/>
    <w:rsid w:val="00CB70FE"/>
    <w:rsid w:val="00CC06D2"/>
    <w:rsid w:val="00CC2027"/>
    <w:rsid w:val="00CC25E1"/>
    <w:rsid w:val="00CC273A"/>
    <w:rsid w:val="00CC594F"/>
    <w:rsid w:val="00CD48E7"/>
    <w:rsid w:val="00CD71DC"/>
    <w:rsid w:val="00CD7ED9"/>
    <w:rsid w:val="00CE0220"/>
    <w:rsid w:val="00CE0871"/>
    <w:rsid w:val="00CE1883"/>
    <w:rsid w:val="00CE2C4A"/>
    <w:rsid w:val="00CE2C6C"/>
    <w:rsid w:val="00CF0008"/>
    <w:rsid w:val="00CF15C2"/>
    <w:rsid w:val="00CF1995"/>
    <w:rsid w:val="00CF329B"/>
    <w:rsid w:val="00CF3867"/>
    <w:rsid w:val="00CF4834"/>
    <w:rsid w:val="00CF53CF"/>
    <w:rsid w:val="00CF6386"/>
    <w:rsid w:val="00D0199A"/>
    <w:rsid w:val="00D02BD6"/>
    <w:rsid w:val="00D05244"/>
    <w:rsid w:val="00D12B2C"/>
    <w:rsid w:val="00D146D3"/>
    <w:rsid w:val="00D15284"/>
    <w:rsid w:val="00D15C84"/>
    <w:rsid w:val="00D17E44"/>
    <w:rsid w:val="00D20299"/>
    <w:rsid w:val="00D25700"/>
    <w:rsid w:val="00D278A7"/>
    <w:rsid w:val="00D302CA"/>
    <w:rsid w:val="00D30996"/>
    <w:rsid w:val="00D3295A"/>
    <w:rsid w:val="00D32AF5"/>
    <w:rsid w:val="00D35783"/>
    <w:rsid w:val="00D40C15"/>
    <w:rsid w:val="00D467E4"/>
    <w:rsid w:val="00D46F4A"/>
    <w:rsid w:val="00D52389"/>
    <w:rsid w:val="00D5243D"/>
    <w:rsid w:val="00D5262C"/>
    <w:rsid w:val="00D531D3"/>
    <w:rsid w:val="00D53EB6"/>
    <w:rsid w:val="00D5463E"/>
    <w:rsid w:val="00D56051"/>
    <w:rsid w:val="00D61222"/>
    <w:rsid w:val="00D63AEF"/>
    <w:rsid w:val="00D662F7"/>
    <w:rsid w:val="00D66498"/>
    <w:rsid w:val="00D67A64"/>
    <w:rsid w:val="00D71ED2"/>
    <w:rsid w:val="00D72BBE"/>
    <w:rsid w:val="00D742B8"/>
    <w:rsid w:val="00D777D5"/>
    <w:rsid w:val="00D80AE9"/>
    <w:rsid w:val="00D85115"/>
    <w:rsid w:val="00D904CF"/>
    <w:rsid w:val="00DA00D1"/>
    <w:rsid w:val="00DA12EC"/>
    <w:rsid w:val="00DA28DA"/>
    <w:rsid w:val="00DA2FD9"/>
    <w:rsid w:val="00DA3F22"/>
    <w:rsid w:val="00DA4286"/>
    <w:rsid w:val="00DA56D3"/>
    <w:rsid w:val="00DA681E"/>
    <w:rsid w:val="00DB0051"/>
    <w:rsid w:val="00DB0386"/>
    <w:rsid w:val="00DB32C3"/>
    <w:rsid w:val="00DB41B8"/>
    <w:rsid w:val="00DB684E"/>
    <w:rsid w:val="00DB6B5C"/>
    <w:rsid w:val="00DC07F3"/>
    <w:rsid w:val="00DC0F0F"/>
    <w:rsid w:val="00DC203C"/>
    <w:rsid w:val="00DC4AC1"/>
    <w:rsid w:val="00DC70C9"/>
    <w:rsid w:val="00DD1421"/>
    <w:rsid w:val="00DD216D"/>
    <w:rsid w:val="00DD300C"/>
    <w:rsid w:val="00DD43F0"/>
    <w:rsid w:val="00DD56D3"/>
    <w:rsid w:val="00DD76FF"/>
    <w:rsid w:val="00DE1A87"/>
    <w:rsid w:val="00DE48B9"/>
    <w:rsid w:val="00DE512D"/>
    <w:rsid w:val="00DE6B8A"/>
    <w:rsid w:val="00DF0517"/>
    <w:rsid w:val="00DF1FCF"/>
    <w:rsid w:val="00DF3E03"/>
    <w:rsid w:val="00DF45A5"/>
    <w:rsid w:val="00DF585E"/>
    <w:rsid w:val="00DF6A57"/>
    <w:rsid w:val="00DF6AA6"/>
    <w:rsid w:val="00DF7DB6"/>
    <w:rsid w:val="00E04467"/>
    <w:rsid w:val="00E04F7E"/>
    <w:rsid w:val="00E07AD7"/>
    <w:rsid w:val="00E07B4F"/>
    <w:rsid w:val="00E07FD1"/>
    <w:rsid w:val="00E13398"/>
    <w:rsid w:val="00E133A2"/>
    <w:rsid w:val="00E15035"/>
    <w:rsid w:val="00E165CF"/>
    <w:rsid w:val="00E16818"/>
    <w:rsid w:val="00E16D7C"/>
    <w:rsid w:val="00E20455"/>
    <w:rsid w:val="00E226CB"/>
    <w:rsid w:val="00E27C53"/>
    <w:rsid w:val="00E27E5F"/>
    <w:rsid w:val="00E30C21"/>
    <w:rsid w:val="00E315DA"/>
    <w:rsid w:val="00E31910"/>
    <w:rsid w:val="00E31F2A"/>
    <w:rsid w:val="00E366EA"/>
    <w:rsid w:val="00E3792B"/>
    <w:rsid w:val="00E40C35"/>
    <w:rsid w:val="00E4111F"/>
    <w:rsid w:val="00E41D6A"/>
    <w:rsid w:val="00E423AA"/>
    <w:rsid w:val="00E42BA9"/>
    <w:rsid w:val="00E42D75"/>
    <w:rsid w:val="00E463B9"/>
    <w:rsid w:val="00E52FAE"/>
    <w:rsid w:val="00E56CC0"/>
    <w:rsid w:val="00E60394"/>
    <w:rsid w:val="00E607AD"/>
    <w:rsid w:val="00E61BBD"/>
    <w:rsid w:val="00E61D30"/>
    <w:rsid w:val="00E623CD"/>
    <w:rsid w:val="00E63AAC"/>
    <w:rsid w:val="00E64DC5"/>
    <w:rsid w:val="00E65D1C"/>
    <w:rsid w:val="00E71451"/>
    <w:rsid w:val="00E74E83"/>
    <w:rsid w:val="00E750BC"/>
    <w:rsid w:val="00E76A1B"/>
    <w:rsid w:val="00E76BB2"/>
    <w:rsid w:val="00E76D2F"/>
    <w:rsid w:val="00E772BB"/>
    <w:rsid w:val="00E81317"/>
    <w:rsid w:val="00E8233E"/>
    <w:rsid w:val="00E8252D"/>
    <w:rsid w:val="00E83FA4"/>
    <w:rsid w:val="00E84C39"/>
    <w:rsid w:val="00E85BED"/>
    <w:rsid w:val="00E85D03"/>
    <w:rsid w:val="00E8672A"/>
    <w:rsid w:val="00E90105"/>
    <w:rsid w:val="00E91D27"/>
    <w:rsid w:val="00E94B5D"/>
    <w:rsid w:val="00E97156"/>
    <w:rsid w:val="00E97611"/>
    <w:rsid w:val="00EA3D69"/>
    <w:rsid w:val="00EA6708"/>
    <w:rsid w:val="00EA6C6F"/>
    <w:rsid w:val="00EA7DAC"/>
    <w:rsid w:val="00EB18C1"/>
    <w:rsid w:val="00EB234C"/>
    <w:rsid w:val="00EB6CCC"/>
    <w:rsid w:val="00EB73A7"/>
    <w:rsid w:val="00EB7F72"/>
    <w:rsid w:val="00EC1697"/>
    <w:rsid w:val="00EC62A6"/>
    <w:rsid w:val="00EC6BE0"/>
    <w:rsid w:val="00ED0D75"/>
    <w:rsid w:val="00ED22DC"/>
    <w:rsid w:val="00ED4E2F"/>
    <w:rsid w:val="00ED5861"/>
    <w:rsid w:val="00EE3048"/>
    <w:rsid w:val="00EF1125"/>
    <w:rsid w:val="00EF6A6A"/>
    <w:rsid w:val="00EF6C55"/>
    <w:rsid w:val="00EF7DF1"/>
    <w:rsid w:val="00F0040C"/>
    <w:rsid w:val="00F010BF"/>
    <w:rsid w:val="00F04635"/>
    <w:rsid w:val="00F07310"/>
    <w:rsid w:val="00F07BEF"/>
    <w:rsid w:val="00F14EB1"/>
    <w:rsid w:val="00F17534"/>
    <w:rsid w:val="00F2131D"/>
    <w:rsid w:val="00F22756"/>
    <w:rsid w:val="00F23EE2"/>
    <w:rsid w:val="00F24A3D"/>
    <w:rsid w:val="00F2586B"/>
    <w:rsid w:val="00F264D9"/>
    <w:rsid w:val="00F310D0"/>
    <w:rsid w:val="00F429C8"/>
    <w:rsid w:val="00F44429"/>
    <w:rsid w:val="00F445AA"/>
    <w:rsid w:val="00F447F3"/>
    <w:rsid w:val="00F454E0"/>
    <w:rsid w:val="00F507EA"/>
    <w:rsid w:val="00F5190B"/>
    <w:rsid w:val="00F52C4F"/>
    <w:rsid w:val="00F551BB"/>
    <w:rsid w:val="00F5739B"/>
    <w:rsid w:val="00F614D8"/>
    <w:rsid w:val="00F6262B"/>
    <w:rsid w:val="00F628E1"/>
    <w:rsid w:val="00F63BDD"/>
    <w:rsid w:val="00F712D5"/>
    <w:rsid w:val="00F71D2C"/>
    <w:rsid w:val="00F752F6"/>
    <w:rsid w:val="00F75726"/>
    <w:rsid w:val="00F77E27"/>
    <w:rsid w:val="00F8013B"/>
    <w:rsid w:val="00F8108E"/>
    <w:rsid w:val="00F83BB1"/>
    <w:rsid w:val="00F84234"/>
    <w:rsid w:val="00F8465F"/>
    <w:rsid w:val="00F85D75"/>
    <w:rsid w:val="00F8643F"/>
    <w:rsid w:val="00F8799D"/>
    <w:rsid w:val="00F906FE"/>
    <w:rsid w:val="00F9197B"/>
    <w:rsid w:val="00F91AD3"/>
    <w:rsid w:val="00F9449F"/>
    <w:rsid w:val="00F94DB7"/>
    <w:rsid w:val="00F956AF"/>
    <w:rsid w:val="00F97632"/>
    <w:rsid w:val="00FA4B2D"/>
    <w:rsid w:val="00FA6587"/>
    <w:rsid w:val="00FB5520"/>
    <w:rsid w:val="00FC080B"/>
    <w:rsid w:val="00FD0509"/>
    <w:rsid w:val="00FD1223"/>
    <w:rsid w:val="00FD3C1C"/>
    <w:rsid w:val="00FD483A"/>
    <w:rsid w:val="00FE25E4"/>
    <w:rsid w:val="00FE2D94"/>
    <w:rsid w:val="00FE3314"/>
    <w:rsid w:val="00FE46E5"/>
    <w:rsid w:val="00FF26CB"/>
    <w:rsid w:val="00FF3632"/>
    <w:rsid w:val="00FF3887"/>
    <w:rsid w:val="00FF5004"/>
    <w:rsid w:val="00FF5308"/>
    <w:rsid w:val="00FF5C58"/>
    <w:rsid w:val="00FF6DBF"/>
    <w:rsid w:val="50BFC8E1"/>
    <w:rsid w:val="7EEE0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BCC23"/>
  <w15:chartTrackingRefBased/>
  <w15:docId w15:val="{2D173859-5768-4EF0-9B02-A5543DCCA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6E5"/>
    <w:pPr>
      <w:spacing w:line="278" w:lineRule="auto"/>
    </w:pPr>
    <w:rPr>
      <w:kern w:val="2"/>
      <w:sz w:val="24"/>
      <w:szCs w:val="24"/>
      <w:lang w:val="en-US"/>
      <w14:ligatures w14:val="standardContextual"/>
    </w:rPr>
  </w:style>
  <w:style w:type="paragraph" w:styleId="Heading1">
    <w:name w:val="heading 1"/>
    <w:aliases w:val="Heading 1 [PACKT]"/>
    <w:basedOn w:val="Normal"/>
    <w:next w:val="Normal"/>
    <w:link w:val="Heading1Char"/>
    <w:uiPriority w:val="9"/>
    <w:qFormat/>
    <w:rsid w:val="00FE46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aliases w:val="Heading 2 [PACKT]"/>
    <w:basedOn w:val="Normal"/>
    <w:next w:val="Normal"/>
    <w:link w:val="Heading2Char"/>
    <w:uiPriority w:val="9"/>
    <w:unhideWhenUsed/>
    <w:qFormat/>
    <w:rsid w:val="00FE46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aliases w:val="Heading 3 [PACKT]"/>
    <w:basedOn w:val="Normal"/>
    <w:next w:val="Normal"/>
    <w:link w:val="Heading3Char"/>
    <w:uiPriority w:val="9"/>
    <w:unhideWhenUsed/>
    <w:qFormat/>
    <w:rsid w:val="00FE46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aliases w:val="Heading 4 [PACKT]"/>
    <w:basedOn w:val="Normal"/>
    <w:next w:val="Normal"/>
    <w:link w:val="Heading4Char"/>
    <w:uiPriority w:val="9"/>
    <w:unhideWhenUsed/>
    <w:qFormat/>
    <w:rsid w:val="00FE46E5"/>
    <w:pPr>
      <w:keepNext/>
      <w:keepLines/>
      <w:spacing w:before="80" w:after="40"/>
      <w:outlineLvl w:val="3"/>
    </w:pPr>
    <w:rPr>
      <w:rFonts w:eastAsiaTheme="majorEastAsia" w:cstheme="majorBidi"/>
      <w:i/>
      <w:iCs/>
      <w:color w:val="2F5496" w:themeColor="accent1" w:themeShade="BF"/>
    </w:rPr>
  </w:style>
  <w:style w:type="paragraph" w:styleId="Heading5">
    <w:name w:val="heading 5"/>
    <w:aliases w:val="Heading 5 [PACKT]"/>
    <w:basedOn w:val="Normal"/>
    <w:next w:val="Normal"/>
    <w:link w:val="Heading5Char"/>
    <w:uiPriority w:val="9"/>
    <w:unhideWhenUsed/>
    <w:qFormat/>
    <w:rsid w:val="00FE46E5"/>
    <w:pPr>
      <w:keepNext/>
      <w:keepLines/>
      <w:spacing w:before="80" w:after="40"/>
      <w:outlineLvl w:val="4"/>
    </w:pPr>
    <w:rPr>
      <w:rFonts w:eastAsiaTheme="majorEastAsia" w:cstheme="majorBidi"/>
      <w:color w:val="2F5496" w:themeColor="accent1" w:themeShade="BF"/>
    </w:rPr>
  </w:style>
  <w:style w:type="paragraph" w:styleId="Heading6">
    <w:name w:val="heading 6"/>
    <w:aliases w:val="Heading 6 [PACKT]"/>
    <w:basedOn w:val="Normal"/>
    <w:next w:val="Normal"/>
    <w:link w:val="Heading6Char"/>
    <w:uiPriority w:val="9"/>
    <w:unhideWhenUsed/>
    <w:qFormat/>
    <w:rsid w:val="00FE46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FE46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FE46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FE46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FE46E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E46E5"/>
  </w:style>
  <w:style w:type="paragraph" w:customStyle="1" w:styleId="AlphabeticalBulletPACKT">
    <w:name w:val="Alphabetical Bullet [PACKT]"/>
    <w:uiPriority w:val="99"/>
    <w:qFormat/>
    <w:rsid w:val="00826B98"/>
    <w:pPr>
      <w:spacing w:after="60"/>
      <w:ind w:left="1437" w:hanging="360"/>
    </w:pPr>
    <w:rPr>
      <w:rFonts w:ascii="Calibri" w:eastAsia="Times New Roman" w:hAnsi="Calibri" w:cs="Times New Roman"/>
      <w:bCs/>
      <w:szCs w:val="24"/>
      <w:lang w:val="en-US"/>
    </w:rPr>
  </w:style>
  <w:style w:type="paragraph" w:customStyle="1" w:styleId="AlphabeticalBulletEndPACKT">
    <w:name w:val="Alphabetical Bullet End [PACKT]"/>
    <w:basedOn w:val="AlphabeticalBulletPACKT"/>
    <w:next w:val="NormalPACKT"/>
    <w:uiPriority w:val="99"/>
    <w:qFormat/>
    <w:rsid w:val="00FF26CB"/>
    <w:pPr>
      <w:spacing w:after="120"/>
      <w:ind w:left="1434" w:hanging="357"/>
    </w:pPr>
    <w:rPr>
      <w:bCs w:val="0"/>
    </w:rPr>
  </w:style>
  <w:style w:type="paragraph" w:customStyle="1" w:styleId="NormalPACKT">
    <w:name w:val="Normal [PACKT]"/>
    <w:uiPriority w:val="99"/>
    <w:locked/>
    <w:rsid w:val="00FF26CB"/>
    <w:pPr>
      <w:spacing w:after="120" w:line="240" w:lineRule="auto"/>
    </w:pPr>
    <w:rPr>
      <w:rFonts w:ascii="Calibri" w:eastAsia="Times New Roman" w:hAnsi="Calibri" w:cs="Times New Roman"/>
      <w:szCs w:val="24"/>
      <w:lang w:val="en-US"/>
    </w:rPr>
  </w:style>
  <w:style w:type="paragraph" w:customStyle="1" w:styleId="AppendixTitlePACKT">
    <w:name w:val="Appendix Title [PACKT]"/>
    <w:basedOn w:val="NormalPACKT"/>
    <w:next w:val="NormalPACKT"/>
    <w:uiPriority w:val="99"/>
    <w:rsid w:val="00A37CB4"/>
    <w:pPr>
      <w:suppressAutoHyphens/>
      <w:autoSpaceDE w:val="0"/>
      <w:autoSpaceDN w:val="0"/>
      <w:adjustRightInd w:val="0"/>
      <w:spacing w:before="202" w:after="432" w:line="2100" w:lineRule="atLeast"/>
      <w:jc w:val="right"/>
      <w:textAlignment w:val="center"/>
    </w:pPr>
    <w:rPr>
      <w:rFonts w:ascii="Arial" w:hAnsi="Arial" w:cs="Arial"/>
      <w:color w:val="000000"/>
      <w:sz w:val="60"/>
      <w:szCs w:val="60"/>
      <w:lang w:val="en-GB"/>
    </w:rPr>
  </w:style>
  <w:style w:type="character" w:customStyle="1" w:styleId="BoldItalicsPACKT">
    <w:name w:val="Bold + Italics [PACKT]"/>
    <w:basedOn w:val="DefaultParagraphFont"/>
    <w:uiPriority w:val="1"/>
    <w:rsid w:val="00A37CB4"/>
    <w:rPr>
      <w:b/>
      <w:i/>
    </w:rPr>
  </w:style>
  <w:style w:type="paragraph" w:customStyle="1" w:styleId="BulletPACKT">
    <w:name w:val="Bullet [PACKT]"/>
    <w:basedOn w:val="NormalPACKT"/>
    <w:autoRedefine/>
    <w:locked/>
    <w:rsid w:val="00842269"/>
    <w:pPr>
      <w:tabs>
        <w:tab w:val="left" w:pos="360"/>
      </w:tabs>
      <w:suppressAutoHyphens/>
      <w:spacing w:after="60"/>
      <w:ind w:left="720" w:right="360" w:hanging="360"/>
    </w:pPr>
    <w:rPr>
      <w:lang w:eastAsia="en-GB"/>
    </w:rPr>
  </w:style>
  <w:style w:type="paragraph" w:customStyle="1" w:styleId="BulletEndPACKT">
    <w:name w:val="Bullet End [PACKT]"/>
    <w:basedOn w:val="BulletPACKT"/>
    <w:next w:val="NormalPACKT"/>
    <w:locked/>
    <w:rsid w:val="00405DE4"/>
    <w:pPr>
      <w:spacing w:after="120"/>
    </w:pPr>
  </w:style>
  <w:style w:type="paragraph" w:customStyle="1" w:styleId="BulletWithinBulletPACKT0">
    <w:name w:val="Bullet Within Bullet [PACKT]"/>
    <w:basedOn w:val="BulletPACKT"/>
    <w:uiPriority w:val="99"/>
    <w:locked/>
    <w:rsid w:val="00405DE4"/>
    <w:pPr>
      <w:ind w:left="1434"/>
    </w:pPr>
  </w:style>
  <w:style w:type="paragraph" w:customStyle="1" w:styleId="BulletWithinBulletEndPACKT0">
    <w:name w:val="Bullet Within Bullet End [PACKT]"/>
    <w:basedOn w:val="BulletWithinBulletPACKT0"/>
    <w:next w:val="NormalPACKT"/>
    <w:uiPriority w:val="99"/>
    <w:locked/>
    <w:rsid w:val="00A37CB4"/>
    <w:pPr>
      <w:tabs>
        <w:tab w:val="clear" w:pos="360"/>
      </w:tabs>
      <w:spacing w:after="120"/>
    </w:pPr>
  </w:style>
  <w:style w:type="paragraph" w:customStyle="1" w:styleId="InformationBoxPACKT">
    <w:name w:val="Information Box [PACKT]"/>
    <w:basedOn w:val="NormalPACKT"/>
    <w:link w:val="InformationBoxPACKTChar"/>
    <w:qFormat/>
    <w:locked/>
    <w:rsid w:val="00A37CB4"/>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character" w:customStyle="1" w:styleId="InformationBoxPACKTChar">
    <w:name w:val="Information Box [PACKT] Char"/>
    <w:link w:val="InformationBoxPACKT"/>
    <w:rsid w:val="00D904CF"/>
    <w:rPr>
      <w:rFonts w:ascii="Calibri" w:eastAsia="Times New Roman" w:hAnsi="Calibri" w:cs="Times New Roman"/>
      <w:sz w:val="20"/>
      <w:szCs w:val="24"/>
      <w:shd w:val="clear" w:color="auto" w:fill="FFFFFF"/>
      <w:lang w:val="en-US"/>
    </w:rPr>
  </w:style>
  <w:style w:type="paragraph" w:customStyle="1" w:styleId="BulletWithinInformationBoxPACKT">
    <w:name w:val="Bullet Within Information Box [PACKT]"/>
    <w:basedOn w:val="InformationBoxPACKT"/>
    <w:uiPriority w:val="99"/>
    <w:qFormat/>
    <w:locked/>
    <w:rsid w:val="00D20299"/>
    <w:pPr>
      <w:spacing w:before="0" w:after="20"/>
      <w:ind w:left="1077" w:hanging="357"/>
    </w:pPr>
  </w:style>
  <w:style w:type="paragraph" w:customStyle="1" w:styleId="BulletWithinInformationBoxEndPACKT">
    <w:name w:val="Bullet Within Information Box End [PACKT]"/>
    <w:basedOn w:val="BulletWithinInformationBoxPACKT"/>
    <w:next w:val="InformationBoxPACKT"/>
    <w:uiPriority w:val="99"/>
    <w:qFormat/>
    <w:rsid w:val="00A37CB4"/>
    <w:pPr>
      <w:spacing w:after="60"/>
    </w:pPr>
  </w:style>
  <w:style w:type="paragraph" w:customStyle="1" w:styleId="BulletWithinTableColumnContentPACKT">
    <w:name w:val="Bullet Within Table Column Content [PACKT]"/>
    <w:basedOn w:val="BulletPACKT"/>
    <w:uiPriority w:val="99"/>
    <w:qFormat/>
    <w:rsid w:val="00667D6E"/>
    <w:pPr>
      <w:ind w:left="431" w:right="74"/>
    </w:pPr>
    <w:rPr>
      <w:sz w:val="20"/>
      <w:lang w:eastAsia="ar-SA"/>
    </w:rPr>
  </w:style>
  <w:style w:type="paragraph" w:customStyle="1" w:styleId="BulletWithinTableColumnContentEndPACKT">
    <w:name w:val="Bullet Within Table Column Content End [PACKT]"/>
    <w:basedOn w:val="BulletWithinTableColumnContentPACKT"/>
    <w:next w:val="TableColumnContentPACKT"/>
    <w:uiPriority w:val="99"/>
    <w:qFormat/>
    <w:rsid w:val="00A37CB4"/>
    <w:pPr>
      <w:spacing w:after="120"/>
    </w:pPr>
  </w:style>
  <w:style w:type="paragraph" w:customStyle="1" w:styleId="BulletWithinTipPACKT">
    <w:name w:val="Bullet Within Tip [PACKT]"/>
    <w:basedOn w:val="BulletWithinInformationBoxPACKT"/>
    <w:uiPriority w:val="99"/>
    <w:qFormat/>
    <w:rsid w:val="00667D6E"/>
    <w:pPr>
      <w:pBdr>
        <w:top w:val="double" w:sz="4" w:space="6" w:color="auto"/>
        <w:left w:val="none" w:sz="0" w:space="0" w:color="auto"/>
        <w:bottom w:val="double" w:sz="4" w:space="9" w:color="auto"/>
        <w:right w:val="none" w:sz="0" w:space="0" w:color="auto"/>
      </w:pBdr>
    </w:pPr>
  </w:style>
  <w:style w:type="paragraph" w:customStyle="1" w:styleId="BulletWithinTipEndPACKT">
    <w:name w:val="Bullet Within Tip End [PACKT]"/>
    <w:basedOn w:val="BulletWithinTipPACKT"/>
    <w:next w:val="TipPACKT"/>
    <w:uiPriority w:val="99"/>
    <w:qFormat/>
    <w:rsid w:val="00667D6E"/>
    <w:pPr>
      <w:spacing w:after="60"/>
    </w:pPr>
  </w:style>
  <w:style w:type="paragraph" w:customStyle="1" w:styleId="BulletWithoutBulletWithinBulletPACKT">
    <w:name w:val="Bullet Without Bullet Within Bullet [PACKT]"/>
    <w:basedOn w:val="BulletPACKT"/>
    <w:uiPriority w:val="99"/>
    <w:rsid w:val="00667D6E"/>
    <w:pPr>
      <w:tabs>
        <w:tab w:val="left" w:pos="720"/>
      </w:tabs>
      <w:autoSpaceDE w:val="0"/>
      <w:autoSpaceDN w:val="0"/>
      <w:adjustRightInd w:val="0"/>
      <w:ind w:firstLine="0"/>
      <w:textAlignment w:val="center"/>
    </w:pPr>
    <w:rPr>
      <w:rFonts w:cs="Book Antiqua"/>
      <w:color w:val="000000"/>
      <w:szCs w:val="21"/>
    </w:rPr>
  </w:style>
  <w:style w:type="paragraph" w:customStyle="1" w:styleId="BulletWithoutBulletWithinBulletEndPACKT">
    <w:name w:val="Bullet Without Bullet Within Bullet End [PACKT]"/>
    <w:basedOn w:val="BulletWithoutBulletWithinBulletPACKT"/>
    <w:next w:val="NormalPACKT"/>
    <w:uiPriority w:val="99"/>
    <w:rsid w:val="00667D6E"/>
    <w:pPr>
      <w:spacing w:after="120"/>
    </w:pPr>
  </w:style>
  <w:style w:type="paragraph" w:customStyle="1" w:styleId="BulletWithoutBulletWithinNestedBulletPACKT">
    <w:name w:val="Bullet Without Bullet Within Nested Bullet [PACKT]"/>
    <w:basedOn w:val="BulletWithoutBulletWithinBulletPACKT"/>
    <w:uiPriority w:val="99"/>
    <w:rsid w:val="00667D6E"/>
    <w:pPr>
      <w:ind w:left="1440"/>
    </w:pPr>
  </w:style>
  <w:style w:type="paragraph" w:customStyle="1" w:styleId="BulletWithoutBulletWithinNestedBulletEndPACKT">
    <w:name w:val="Bullet Without Bullet Within Nested Bullet End [PACKT]"/>
    <w:basedOn w:val="BulletWithoutBulletWithinNestedBulletPACKT"/>
    <w:next w:val="NormalPACKT"/>
    <w:uiPriority w:val="99"/>
    <w:rsid w:val="00667D6E"/>
    <w:pPr>
      <w:spacing w:after="120"/>
    </w:pPr>
  </w:style>
  <w:style w:type="paragraph" w:customStyle="1" w:styleId="CenterPACKT">
    <w:name w:val="Center [PACKT]"/>
    <w:basedOn w:val="NormalPACKT"/>
    <w:rsid w:val="00667D6E"/>
    <w:pPr>
      <w:jc w:val="center"/>
    </w:pPr>
  </w:style>
  <w:style w:type="paragraph" w:customStyle="1" w:styleId="CenterWithinBulletPACKT">
    <w:name w:val="Center Within Bullet [PACKT]"/>
    <w:basedOn w:val="BulletWithoutBulletWithinBulletPACKT"/>
    <w:rsid w:val="00667D6E"/>
    <w:pPr>
      <w:jc w:val="center"/>
    </w:pPr>
  </w:style>
  <w:style w:type="paragraph" w:customStyle="1" w:styleId="ChapterNumberPACKT">
    <w:name w:val="Chapter Number [PACKT]"/>
    <w:next w:val="ChapterTitlePACKT"/>
    <w:locked/>
    <w:rsid w:val="00A37CB4"/>
    <w:pPr>
      <w:spacing w:after="200" w:line="240" w:lineRule="auto"/>
      <w:jc w:val="right"/>
    </w:pPr>
    <w:rPr>
      <w:rFonts w:ascii="Arial" w:eastAsia="Times New Roman" w:hAnsi="Arial" w:cs="Arial"/>
      <w:bCs/>
      <w:color w:val="000000"/>
      <w:kern w:val="32"/>
      <w:sz w:val="120"/>
      <w:szCs w:val="32"/>
      <w:lang w:val="en-GB"/>
    </w:rPr>
  </w:style>
  <w:style w:type="paragraph" w:customStyle="1" w:styleId="ChapterTitlePACKT">
    <w:name w:val="Chapter Title [PACKT]"/>
    <w:next w:val="NormalPACKT"/>
    <w:locked/>
    <w:rsid w:val="00057732"/>
    <w:pPr>
      <w:spacing w:after="840" w:line="240" w:lineRule="auto"/>
      <w:jc w:val="right"/>
    </w:pPr>
    <w:rPr>
      <w:rFonts w:ascii="Arial" w:eastAsia="Times New Roman" w:hAnsi="Arial" w:cs="Arial"/>
      <w:bCs/>
      <w:color w:val="000000"/>
      <w:kern w:val="32"/>
      <w:sz w:val="56"/>
      <w:szCs w:val="32"/>
      <w:lang w:val="en-GB"/>
    </w:rPr>
  </w:style>
  <w:style w:type="character" w:customStyle="1" w:styleId="ChapterrefPACKT">
    <w:name w:val="Chapterref [PACKT]"/>
    <w:uiPriority w:val="99"/>
    <w:locked/>
    <w:rsid w:val="00A37CB4"/>
    <w:rPr>
      <w:rFonts w:ascii="Times New Roman" w:hAnsi="Times New Roman"/>
      <w:i/>
      <w:dstrike w:val="0"/>
      <w:color w:val="808000"/>
      <w:sz w:val="22"/>
      <w:szCs w:val="22"/>
      <w:u w:val="none"/>
      <w:vertAlign w:val="baseline"/>
    </w:rPr>
  </w:style>
  <w:style w:type="paragraph" w:customStyle="1" w:styleId="CodePACKT">
    <w:name w:val="Code [PACKT]"/>
    <w:basedOn w:val="NormalPACKT"/>
    <w:locked/>
    <w:rsid w:val="002521EA"/>
    <w:pPr>
      <w:spacing w:after="50"/>
      <w:ind w:left="357"/>
    </w:pPr>
    <w:rPr>
      <w:rFonts w:ascii="Consolas" w:hAnsi="Consolas"/>
      <w:sz w:val="19"/>
      <w:szCs w:val="18"/>
      <w:lang w:eastAsia="ar-SA"/>
    </w:rPr>
  </w:style>
  <w:style w:type="paragraph" w:customStyle="1" w:styleId="CodeEndPACKT">
    <w:name w:val="Code End [PACKT]"/>
    <w:basedOn w:val="CodePACKT"/>
    <w:next w:val="NormalPACKT"/>
    <w:locked/>
    <w:rsid w:val="00A37CB4"/>
    <w:pPr>
      <w:spacing w:after="120"/>
    </w:pPr>
  </w:style>
  <w:style w:type="character" w:customStyle="1" w:styleId="CodeHighlightedPACKT">
    <w:name w:val="Code Highlighted [PACKT]"/>
    <w:uiPriority w:val="99"/>
    <w:qFormat/>
    <w:rsid w:val="002521EA"/>
    <w:rPr>
      <w:rFonts w:ascii="Consolas" w:hAnsi="Consolas"/>
      <w:b/>
      <w:color w:val="747959"/>
      <w:sz w:val="19"/>
      <w:szCs w:val="18"/>
    </w:rPr>
  </w:style>
  <w:style w:type="character" w:customStyle="1" w:styleId="CodeInTextPACKT">
    <w:name w:val="Code In Text [PACKT]"/>
    <w:uiPriority w:val="99"/>
    <w:locked/>
    <w:rsid w:val="002521EA"/>
    <w:rPr>
      <w:rFonts w:ascii="Consolas" w:hAnsi="Consolas"/>
      <w:color w:val="747959"/>
      <w:sz w:val="19"/>
      <w:szCs w:val="18"/>
    </w:rPr>
  </w:style>
  <w:style w:type="paragraph" w:customStyle="1" w:styleId="CodeWithinBulletsPACKT">
    <w:name w:val="Code Within Bullets [PACKT]"/>
    <w:basedOn w:val="CodePACKT"/>
    <w:uiPriority w:val="99"/>
    <w:locked/>
    <w:rsid w:val="00667D6E"/>
    <w:pPr>
      <w:ind w:left="1077"/>
    </w:pPr>
    <w:rPr>
      <w:szCs w:val="20"/>
    </w:rPr>
  </w:style>
  <w:style w:type="paragraph" w:customStyle="1" w:styleId="CodeWithinBulletsEndPACKT">
    <w:name w:val="Code Within Bullets End [PACKT]"/>
    <w:basedOn w:val="CodeWithinBulletsPACKT"/>
    <w:uiPriority w:val="99"/>
    <w:locked/>
    <w:rsid w:val="00667D6E"/>
    <w:pPr>
      <w:spacing w:after="120"/>
    </w:pPr>
  </w:style>
  <w:style w:type="paragraph" w:customStyle="1" w:styleId="CodeWithinTipPACKT">
    <w:name w:val="Code Within Tip [PACKT]"/>
    <w:basedOn w:val="CodeWithinInformationBoxPACKT"/>
    <w:uiPriority w:val="99"/>
    <w:qFormat/>
    <w:rsid w:val="000D466F"/>
    <w:pPr>
      <w:pBdr>
        <w:top w:val="double" w:sz="4" w:space="6" w:color="auto"/>
        <w:left w:val="none" w:sz="0" w:space="0" w:color="auto"/>
        <w:bottom w:val="double" w:sz="4" w:space="9" w:color="auto"/>
        <w:right w:val="none" w:sz="0" w:space="0" w:color="auto"/>
      </w:pBdr>
    </w:pPr>
  </w:style>
  <w:style w:type="paragraph" w:customStyle="1" w:styleId="CodeWithinInformationBoxPACKT">
    <w:name w:val="Code Within Information Box [PACKT]"/>
    <w:basedOn w:val="InformationBoxPACKT"/>
    <w:uiPriority w:val="99"/>
    <w:qFormat/>
    <w:rsid w:val="002521EA"/>
    <w:pPr>
      <w:spacing w:before="0" w:after="50"/>
    </w:pPr>
    <w:rPr>
      <w:rFonts w:ascii="Consolas" w:hAnsi="Consolas"/>
      <w:sz w:val="18"/>
    </w:rPr>
  </w:style>
  <w:style w:type="paragraph" w:customStyle="1" w:styleId="CodeWithinInformationBoxEndPACKT">
    <w:name w:val="Code Within Information Box End [PACKT]"/>
    <w:basedOn w:val="CodeWithinInformationBoxPACKT"/>
    <w:next w:val="InformationBoxPACKT"/>
    <w:qFormat/>
    <w:rsid w:val="002909C3"/>
    <w:pPr>
      <w:spacing w:after="120"/>
    </w:pPr>
  </w:style>
  <w:style w:type="paragraph" w:customStyle="1" w:styleId="CodeWithinTipEndPACKT">
    <w:name w:val="Code Within Tip End [PACKT]"/>
    <w:basedOn w:val="CodeWithinTipPACKT"/>
    <w:next w:val="TipPACKT"/>
    <w:uiPriority w:val="99"/>
    <w:qFormat/>
    <w:rsid w:val="000F3B3C"/>
    <w:pPr>
      <w:spacing w:after="120"/>
    </w:pPr>
  </w:style>
  <w:style w:type="paragraph" w:customStyle="1" w:styleId="CodeWithinTableColumnContentPACKT">
    <w:name w:val="Code Within Table Column Content [PACKT]"/>
    <w:basedOn w:val="CodeWithinInformationBoxPACKT"/>
    <w:uiPriority w:val="99"/>
    <w:qFormat/>
    <w:rsid w:val="000D466F"/>
    <w:pPr>
      <w:pBdr>
        <w:top w:val="none" w:sz="0" w:space="0" w:color="auto"/>
        <w:left w:val="none" w:sz="0" w:space="0" w:color="auto"/>
        <w:bottom w:val="none" w:sz="0" w:space="0" w:color="auto"/>
        <w:right w:val="none" w:sz="0" w:space="0" w:color="auto"/>
      </w:pBdr>
      <w:ind w:left="215" w:right="74"/>
    </w:pPr>
  </w:style>
  <w:style w:type="paragraph" w:customStyle="1" w:styleId="CodeWithinTableColumnContentEndPACKT">
    <w:name w:val="Code Within Table Column Content End [PACKT]"/>
    <w:basedOn w:val="CodeWithinTableColumnContentPACKT"/>
    <w:next w:val="TableColumnContentPACKT"/>
    <w:uiPriority w:val="99"/>
    <w:qFormat/>
    <w:rsid w:val="000D466F"/>
    <w:pPr>
      <w:spacing w:after="120"/>
    </w:pPr>
  </w:style>
  <w:style w:type="paragraph" w:customStyle="1" w:styleId="CommandLinePACKT">
    <w:name w:val="Command Line [PACKT]"/>
    <w:basedOn w:val="CodePACKT"/>
    <w:qFormat/>
    <w:locked/>
    <w:rsid w:val="000D466F"/>
    <w:pPr>
      <w:ind w:left="0"/>
    </w:pPr>
  </w:style>
  <w:style w:type="paragraph" w:customStyle="1" w:styleId="CommandLineEndPACKT">
    <w:name w:val="Command Line End [PACKT]"/>
    <w:basedOn w:val="CommandLinePACKT"/>
    <w:next w:val="NormalPACKT"/>
    <w:uiPriority w:val="99"/>
    <w:locked/>
    <w:rsid w:val="001B2426"/>
    <w:pPr>
      <w:spacing w:after="120"/>
    </w:pPr>
    <w:rPr>
      <w:bCs/>
      <w:noProof/>
      <w:szCs w:val="20"/>
      <w:lang w:eastAsia="en-US"/>
    </w:rPr>
  </w:style>
  <w:style w:type="paragraph" w:customStyle="1" w:styleId="CommandLineWithinBulletPACKT">
    <w:name w:val="Command Line Within Bullet [PACKT]"/>
    <w:basedOn w:val="CommandLinePACKT"/>
    <w:uiPriority w:val="99"/>
    <w:qFormat/>
    <w:rsid w:val="000D466F"/>
    <w:pPr>
      <w:ind w:left="720"/>
    </w:pPr>
  </w:style>
  <w:style w:type="paragraph" w:customStyle="1" w:styleId="CommandLineWithinBulletEndPACKT">
    <w:name w:val="Command Line Within Bullet End [PACKT]"/>
    <w:basedOn w:val="CommandLineWithinBulletPACKT"/>
    <w:next w:val="BulletPACKT"/>
    <w:uiPriority w:val="99"/>
    <w:qFormat/>
    <w:rsid w:val="000D466F"/>
    <w:pPr>
      <w:spacing w:after="120"/>
    </w:pPr>
  </w:style>
  <w:style w:type="paragraph" w:customStyle="1" w:styleId="CommandLineWithinTipPACKT">
    <w:name w:val="Command Line Within Tip [PACKT]"/>
    <w:basedOn w:val="CodeWithinTipPACKT"/>
    <w:uiPriority w:val="99"/>
    <w:qFormat/>
    <w:rsid w:val="002521EA"/>
  </w:style>
  <w:style w:type="paragraph" w:customStyle="1" w:styleId="CommandLineWithinInformationBoxPACKT">
    <w:name w:val="Command Line Within Information Box [PACKT]"/>
    <w:basedOn w:val="CodeWithinInformationBoxPACKT"/>
    <w:uiPriority w:val="99"/>
    <w:qFormat/>
    <w:rsid w:val="00F5190B"/>
  </w:style>
  <w:style w:type="paragraph" w:customStyle="1" w:styleId="CommandLineWithinInformationBoxEndPACKT">
    <w:name w:val="Command Line Within Information Box End [PACKT]"/>
    <w:basedOn w:val="CommandLineWithinInformationBoxPACKT"/>
    <w:next w:val="InformationBoxPACKT"/>
    <w:uiPriority w:val="99"/>
    <w:qFormat/>
    <w:rsid w:val="00A37CB4"/>
    <w:pPr>
      <w:spacing w:after="120"/>
    </w:pPr>
  </w:style>
  <w:style w:type="paragraph" w:customStyle="1" w:styleId="CommandLineWithinTableColumnContentPACKT">
    <w:name w:val="Command Line Within Table Column Content [PACKT]"/>
    <w:basedOn w:val="CommandLineWithinInformationBoxPACKT"/>
    <w:uiPriority w:val="99"/>
    <w:qFormat/>
    <w:rsid w:val="00F5190B"/>
    <w:pPr>
      <w:pBdr>
        <w:top w:val="none" w:sz="0" w:space="0" w:color="auto"/>
        <w:left w:val="none" w:sz="0" w:space="0" w:color="auto"/>
        <w:bottom w:val="none" w:sz="0" w:space="0" w:color="auto"/>
        <w:right w:val="none" w:sz="0" w:space="0" w:color="auto"/>
      </w:pBdr>
      <w:ind w:left="74" w:right="74"/>
    </w:pPr>
  </w:style>
  <w:style w:type="paragraph" w:customStyle="1" w:styleId="CommandLineWithinTableColumnContentEndPACKT">
    <w:name w:val="Command Line Within Table Column Content End [PACKT]"/>
    <w:basedOn w:val="CommandLineWithinTableColumnContentPACKT"/>
    <w:next w:val="TableColumnContentPACKT"/>
    <w:qFormat/>
    <w:rsid w:val="00F5190B"/>
    <w:pPr>
      <w:spacing w:after="120"/>
    </w:pPr>
  </w:style>
  <w:style w:type="paragraph" w:customStyle="1" w:styleId="CommandLineWithinTipEndPACKT">
    <w:name w:val="Command Line Within Tip End [PACKT]"/>
    <w:basedOn w:val="CommandLineWithinTipPACKT"/>
    <w:next w:val="TipPACKT"/>
    <w:uiPriority w:val="99"/>
    <w:qFormat/>
    <w:rsid w:val="00A37CB4"/>
    <w:pPr>
      <w:spacing w:after="120"/>
    </w:pPr>
  </w:style>
  <w:style w:type="character" w:customStyle="1" w:styleId="EmailPACKT">
    <w:name w:val="Email [PACKT]"/>
    <w:uiPriority w:val="99"/>
    <w:qFormat/>
    <w:locked/>
    <w:rsid w:val="00A37CB4"/>
    <w:rPr>
      <w:rFonts w:ascii="Lucida Console" w:hAnsi="Lucida Console"/>
      <w:color w:val="FF6600"/>
      <w:sz w:val="19"/>
      <w:szCs w:val="18"/>
    </w:rPr>
  </w:style>
  <w:style w:type="paragraph" w:customStyle="1" w:styleId="FigurePACKT">
    <w:name w:val="Figure [PACKT]"/>
    <w:basedOn w:val="NormalPACKT"/>
    <w:next w:val="FigureCaptionPACKT"/>
    <w:locked/>
    <w:rsid w:val="00A37CB4"/>
    <w:pPr>
      <w:spacing w:before="240" w:after="240"/>
      <w:jc w:val="center"/>
    </w:pPr>
    <w:rPr>
      <w:rFonts w:ascii="Tahoma" w:hAnsi="Tahoma" w:cs="Tahoma"/>
      <w:sz w:val="16"/>
      <w:szCs w:val="16"/>
      <w:lang w:val="en-GB"/>
    </w:rPr>
  </w:style>
  <w:style w:type="paragraph" w:customStyle="1" w:styleId="FigureCaptionPACKT">
    <w:name w:val="Figure Caption [PACKT]"/>
    <w:basedOn w:val="FigurePACKT"/>
    <w:uiPriority w:val="99"/>
    <w:qFormat/>
    <w:rsid w:val="00A37CB4"/>
    <w:pPr>
      <w:spacing w:before="0" w:after="120"/>
    </w:pPr>
    <w:rPr>
      <w:rFonts w:ascii="Times New Roman" w:hAnsi="Times New Roman"/>
    </w:rPr>
  </w:style>
  <w:style w:type="paragraph" w:customStyle="1" w:styleId="FigureWithinBulletPACKT">
    <w:name w:val="Figure Within Bullet [PACKT]"/>
    <w:basedOn w:val="FigurePACKT"/>
    <w:next w:val="FigureCaptionPACKT"/>
    <w:uiPriority w:val="99"/>
    <w:qFormat/>
    <w:rsid w:val="00F5190B"/>
    <w:pPr>
      <w:ind w:left="720"/>
    </w:pPr>
  </w:style>
  <w:style w:type="paragraph" w:customStyle="1" w:styleId="FigureWithinInformationBoxPACKT">
    <w:name w:val="Figure Within Information Box [PACKT]"/>
    <w:basedOn w:val="InformationBoxPACKT"/>
    <w:next w:val="FigureCaptionPACKT"/>
    <w:qFormat/>
    <w:rsid w:val="00AE32E3"/>
    <w:pPr>
      <w:spacing w:before="0" w:after="240"/>
      <w:jc w:val="center"/>
    </w:pPr>
    <w:rPr>
      <w:sz w:val="16"/>
    </w:rPr>
  </w:style>
  <w:style w:type="paragraph" w:customStyle="1" w:styleId="FigureWithinTableContentPACKT">
    <w:name w:val="Figure Within Table Content [PACKT]"/>
    <w:basedOn w:val="TableColumnContentPACKT"/>
    <w:next w:val="FigureCaptionPACKT"/>
    <w:uiPriority w:val="99"/>
    <w:qFormat/>
    <w:rsid w:val="00AE32E3"/>
    <w:pPr>
      <w:spacing w:after="120"/>
      <w:jc w:val="center"/>
    </w:pPr>
    <w:rPr>
      <w:sz w:val="16"/>
    </w:rPr>
  </w:style>
  <w:style w:type="paragraph" w:customStyle="1" w:styleId="FigureWithinTipPACKT">
    <w:name w:val="Figure Within Tip [PACKT]"/>
    <w:basedOn w:val="FigureWithinInformationBoxPACKT"/>
    <w:next w:val="FigureCaptionPACKT"/>
    <w:uiPriority w:val="99"/>
    <w:qFormat/>
    <w:rsid w:val="00A37CB4"/>
    <w:pPr>
      <w:pBdr>
        <w:top w:val="double" w:sz="4" w:space="6" w:color="auto"/>
        <w:left w:val="none" w:sz="0" w:space="0" w:color="auto"/>
        <w:bottom w:val="double" w:sz="4" w:space="9" w:color="auto"/>
        <w:right w:val="none" w:sz="0" w:space="0" w:color="auto"/>
      </w:pBdr>
    </w:pPr>
  </w:style>
  <w:style w:type="paragraph" w:customStyle="1" w:styleId="FramePACKT">
    <w:name w:val="Frame [PACKT]"/>
    <w:basedOn w:val="Normal"/>
    <w:rsid w:val="00A37CB4"/>
    <w:pPr>
      <w:spacing w:after="0"/>
      <w:jc w:val="center"/>
    </w:pPr>
    <w:rPr>
      <w:noProof/>
      <w:sz w:val="2"/>
    </w:rPr>
  </w:style>
  <w:style w:type="character" w:customStyle="1" w:styleId="Heading1Char">
    <w:name w:val="Heading 1 Char"/>
    <w:aliases w:val="Heading 1 [PACKT] Char"/>
    <w:basedOn w:val="DefaultParagraphFont"/>
    <w:link w:val="Heading1"/>
    <w:uiPriority w:val="9"/>
    <w:rsid w:val="00FE46E5"/>
    <w:rPr>
      <w:rFonts w:asciiTheme="majorHAnsi" w:eastAsiaTheme="majorEastAsia" w:hAnsiTheme="majorHAnsi" w:cstheme="majorBidi"/>
      <w:color w:val="2F5496" w:themeColor="accent1" w:themeShade="BF"/>
      <w:kern w:val="2"/>
      <w:sz w:val="40"/>
      <w:szCs w:val="40"/>
      <w:lang w:val="en-US"/>
      <w14:ligatures w14:val="standardContextual"/>
    </w:rPr>
  </w:style>
  <w:style w:type="character" w:customStyle="1" w:styleId="Heading2Char">
    <w:name w:val="Heading 2 Char"/>
    <w:aliases w:val="Heading 2 [PACKT] Char"/>
    <w:basedOn w:val="DefaultParagraphFont"/>
    <w:link w:val="Heading2"/>
    <w:uiPriority w:val="9"/>
    <w:rsid w:val="00FE46E5"/>
    <w:rPr>
      <w:rFonts w:asciiTheme="majorHAnsi" w:eastAsiaTheme="majorEastAsia" w:hAnsiTheme="majorHAnsi" w:cstheme="majorBidi"/>
      <w:color w:val="2F5496" w:themeColor="accent1" w:themeShade="BF"/>
      <w:kern w:val="2"/>
      <w:sz w:val="32"/>
      <w:szCs w:val="32"/>
      <w:lang w:val="en-US"/>
      <w14:ligatures w14:val="standardContextual"/>
    </w:rPr>
  </w:style>
  <w:style w:type="character" w:customStyle="1" w:styleId="Heading3Char">
    <w:name w:val="Heading 3 Char"/>
    <w:aliases w:val="Heading 3 [PACKT] Char"/>
    <w:basedOn w:val="DefaultParagraphFont"/>
    <w:link w:val="Heading3"/>
    <w:uiPriority w:val="9"/>
    <w:rsid w:val="00FE46E5"/>
    <w:rPr>
      <w:rFonts w:eastAsiaTheme="majorEastAsia" w:cstheme="majorBidi"/>
      <w:color w:val="2F5496" w:themeColor="accent1" w:themeShade="BF"/>
      <w:kern w:val="2"/>
      <w:sz w:val="28"/>
      <w:szCs w:val="28"/>
      <w:lang w:val="en-US"/>
      <w14:ligatures w14:val="standardContextual"/>
    </w:rPr>
  </w:style>
  <w:style w:type="character" w:customStyle="1" w:styleId="Heading4Char">
    <w:name w:val="Heading 4 Char"/>
    <w:aliases w:val="Heading 4 [PACKT] Char"/>
    <w:basedOn w:val="DefaultParagraphFont"/>
    <w:link w:val="Heading4"/>
    <w:uiPriority w:val="9"/>
    <w:rsid w:val="00FE46E5"/>
    <w:rPr>
      <w:rFonts w:eastAsiaTheme="majorEastAsia" w:cstheme="majorBidi"/>
      <w:i/>
      <w:iCs/>
      <w:color w:val="2F5496" w:themeColor="accent1" w:themeShade="BF"/>
      <w:kern w:val="2"/>
      <w:sz w:val="24"/>
      <w:szCs w:val="24"/>
      <w:lang w:val="en-US"/>
      <w14:ligatures w14:val="standardContextual"/>
    </w:rPr>
  </w:style>
  <w:style w:type="character" w:customStyle="1" w:styleId="Heading5Char">
    <w:name w:val="Heading 5 Char"/>
    <w:aliases w:val="Heading 5 [PACKT] Char"/>
    <w:basedOn w:val="DefaultParagraphFont"/>
    <w:link w:val="Heading5"/>
    <w:uiPriority w:val="9"/>
    <w:rsid w:val="00FE46E5"/>
    <w:rPr>
      <w:rFonts w:eastAsiaTheme="majorEastAsia" w:cstheme="majorBidi"/>
      <w:color w:val="2F5496" w:themeColor="accent1" w:themeShade="BF"/>
      <w:kern w:val="2"/>
      <w:sz w:val="24"/>
      <w:szCs w:val="24"/>
      <w:lang w:val="en-US"/>
      <w14:ligatures w14:val="standardContextual"/>
    </w:rPr>
  </w:style>
  <w:style w:type="character" w:customStyle="1" w:styleId="Heading6Char">
    <w:name w:val="Heading 6 Char"/>
    <w:aliases w:val="Heading 6 [PACKT] Char"/>
    <w:basedOn w:val="DefaultParagraphFont"/>
    <w:link w:val="Heading6"/>
    <w:uiPriority w:val="9"/>
    <w:rsid w:val="00FE46E5"/>
    <w:rPr>
      <w:rFonts w:eastAsiaTheme="majorEastAsia" w:cstheme="majorBidi"/>
      <w:i/>
      <w:iCs/>
      <w:color w:val="595959" w:themeColor="text1" w:themeTint="A6"/>
      <w:kern w:val="2"/>
      <w:sz w:val="24"/>
      <w:szCs w:val="24"/>
      <w:lang w:val="en-US"/>
      <w14:ligatures w14:val="standardContextual"/>
    </w:rPr>
  </w:style>
  <w:style w:type="character" w:customStyle="1" w:styleId="Heading7Char">
    <w:name w:val="Heading 7 Char"/>
    <w:basedOn w:val="DefaultParagraphFont"/>
    <w:link w:val="Heading7"/>
    <w:uiPriority w:val="9"/>
    <w:rsid w:val="00FE46E5"/>
    <w:rPr>
      <w:rFonts w:eastAsiaTheme="majorEastAsia" w:cstheme="majorBidi"/>
      <w:color w:val="595959" w:themeColor="text1" w:themeTint="A6"/>
      <w:kern w:val="2"/>
      <w:sz w:val="24"/>
      <w:szCs w:val="24"/>
      <w:lang w:val="en-US"/>
      <w14:ligatures w14:val="standardContextual"/>
    </w:rPr>
  </w:style>
  <w:style w:type="paragraph" w:customStyle="1" w:styleId="SHCodePACKT">
    <w:name w:val="SHCode [PACKT]"/>
    <w:basedOn w:val="CodePACKT"/>
    <w:rsid w:val="002471E9"/>
    <w:pPr>
      <w:pBdr>
        <w:top w:val="single" w:sz="4" w:space="4" w:color="FAFAFA"/>
        <w:left w:val="single" w:sz="4" w:space="8" w:color="FAFAFA"/>
        <w:bottom w:val="single" w:sz="4" w:space="4" w:color="FAFAFA"/>
        <w:right w:val="single" w:sz="4" w:space="8" w:color="FAFAFA"/>
      </w:pBdr>
      <w:shd w:val="clear" w:color="auto" w:fill="FAFAFA"/>
      <w:spacing w:after="30"/>
      <w:ind w:left="160" w:right="160"/>
    </w:pPr>
    <w:rPr>
      <w:color w:val="383A42"/>
      <w:sz w:val="20"/>
    </w:rPr>
  </w:style>
  <w:style w:type="paragraph" w:customStyle="1" w:styleId="hljs">
    <w:name w:val="hljs"/>
    <w:basedOn w:val="Normal"/>
    <w:uiPriority w:val="1"/>
    <w:unhideWhenUsed/>
    <w:rsid w:val="005A7BDD"/>
    <w:pPr>
      <w:pBdr>
        <w:top w:val="single" w:sz="4" w:space="4" w:color="FFFFFF" w:themeColor="background1"/>
        <w:left w:val="single" w:sz="4" w:space="14" w:color="FFFFFF" w:themeColor="background1"/>
        <w:bottom w:val="single" w:sz="4" w:space="4" w:color="FFFFFF" w:themeColor="background1"/>
        <w:right w:val="single" w:sz="4" w:space="14" w:color="FFFFFF" w:themeColor="background1"/>
      </w:pBdr>
      <w:shd w:val="clear" w:color="auto" w:fill="FAFAFA"/>
      <w:spacing w:before="100" w:beforeAutospacing="1" w:after="100" w:afterAutospacing="1"/>
      <w:ind w:left="270" w:right="270"/>
      <w:contextualSpacing/>
    </w:pPr>
    <w:rPr>
      <w:rFonts w:ascii="Times New Roman" w:eastAsiaTheme="minorEastAsia" w:hAnsi="Times New Roman" w:cs="Times New Roman"/>
      <w:color w:val="383A42"/>
      <w:kern w:val="0"/>
      <w:sz w:val="19"/>
      <w:szCs w:val="18"/>
      <w:lang w:eastAsia="ar-SA"/>
      <w14:ligatures w14:val="none"/>
    </w:rPr>
  </w:style>
  <w:style w:type="character" w:customStyle="1" w:styleId="hljs-addition">
    <w:name w:val="hljs-addition"/>
    <w:basedOn w:val="DefaultParagraphFont"/>
    <w:uiPriority w:val="1"/>
    <w:unhideWhenUsed/>
    <w:rsid w:val="005A7BDD"/>
    <w:rPr>
      <w:color w:val="50A14F"/>
    </w:rPr>
  </w:style>
  <w:style w:type="character" w:customStyle="1" w:styleId="hljs-addition-slc">
    <w:name w:val="hljs-addition-slc"/>
    <w:basedOn w:val="hljs-addition"/>
    <w:uiPriority w:val="1"/>
    <w:unhideWhenUsed/>
    <w:rsid w:val="005A7BDD"/>
    <w:rPr>
      <w:b/>
      <w:bCs/>
      <w:color w:val="50A14F"/>
      <w:sz w:val="20"/>
      <w:shd w:val="clear" w:color="auto" w:fill="D4D4D4"/>
    </w:rPr>
  </w:style>
  <w:style w:type="character" w:customStyle="1" w:styleId="hljs-attr">
    <w:name w:val="hljs-attr"/>
    <w:basedOn w:val="DefaultParagraphFont"/>
    <w:uiPriority w:val="1"/>
    <w:unhideWhenUsed/>
    <w:rsid w:val="005A7BDD"/>
    <w:rPr>
      <w:color w:val="986801"/>
    </w:rPr>
  </w:style>
  <w:style w:type="character" w:customStyle="1" w:styleId="hljs-attribute">
    <w:name w:val="hljs-attribute"/>
    <w:basedOn w:val="DefaultParagraphFont"/>
    <w:uiPriority w:val="1"/>
    <w:unhideWhenUsed/>
    <w:rsid w:val="005A7BDD"/>
    <w:rPr>
      <w:color w:val="50A14F"/>
    </w:rPr>
  </w:style>
  <w:style w:type="character" w:customStyle="1" w:styleId="hljs-attribute-slc">
    <w:name w:val="hljs-attribute-slc"/>
    <w:basedOn w:val="hljs-attribute"/>
    <w:uiPriority w:val="1"/>
    <w:unhideWhenUsed/>
    <w:rsid w:val="005A7BDD"/>
    <w:rPr>
      <w:b/>
      <w:bCs/>
      <w:color w:val="50A14F"/>
      <w:sz w:val="20"/>
      <w:shd w:val="clear" w:color="auto" w:fill="D4D4D4"/>
    </w:rPr>
  </w:style>
  <w:style w:type="character" w:customStyle="1" w:styleId="hljs-attr-slc">
    <w:name w:val="hljs-attr-slc"/>
    <w:basedOn w:val="hljs-attr"/>
    <w:uiPriority w:val="1"/>
    <w:unhideWhenUsed/>
    <w:rsid w:val="005A7BDD"/>
    <w:rPr>
      <w:b/>
      <w:bCs/>
      <w:color w:val="986801"/>
      <w:sz w:val="20"/>
      <w:shd w:val="clear" w:color="auto" w:fill="D4D4D4"/>
    </w:rPr>
  </w:style>
  <w:style w:type="character" w:customStyle="1" w:styleId="hljs-builtin">
    <w:name w:val="hljs-built_in"/>
    <w:basedOn w:val="DefaultParagraphFont"/>
    <w:unhideWhenUsed/>
    <w:rsid w:val="005A7BDD"/>
    <w:rPr>
      <w:color w:val="C18401"/>
    </w:rPr>
  </w:style>
  <w:style w:type="character" w:customStyle="1" w:styleId="hljs-builtin-slc">
    <w:name w:val="hljs-built_in-slc"/>
    <w:basedOn w:val="hljs-builtin"/>
    <w:uiPriority w:val="1"/>
    <w:unhideWhenUsed/>
    <w:rsid w:val="005A7BDD"/>
    <w:rPr>
      <w:b/>
      <w:bCs/>
      <w:color w:val="C18401"/>
      <w:sz w:val="20"/>
      <w:shd w:val="clear" w:color="auto" w:fill="D4D4D4"/>
    </w:rPr>
  </w:style>
  <w:style w:type="character" w:customStyle="1" w:styleId="hljs-builtin-name">
    <w:name w:val="hljs-builtin-name"/>
    <w:basedOn w:val="DefaultParagraphFont"/>
    <w:uiPriority w:val="1"/>
    <w:unhideWhenUsed/>
    <w:rsid w:val="005A7BDD"/>
  </w:style>
  <w:style w:type="character" w:customStyle="1" w:styleId="hljs-builtin-name-slc">
    <w:name w:val="hljs-builtin-name-slc"/>
    <w:basedOn w:val="hljs-builtin-name"/>
    <w:uiPriority w:val="1"/>
    <w:unhideWhenUsed/>
    <w:rsid w:val="005A7BDD"/>
    <w:rPr>
      <w:b/>
      <w:bCs/>
      <w:sz w:val="20"/>
      <w:shd w:val="clear" w:color="auto" w:fill="D4D4D4"/>
    </w:rPr>
  </w:style>
  <w:style w:type="character" w:customStyle="1" w:styleId="hljs-bullet">
    <w:name w:val="hljs-bullet"/>
    <w:basedOn w:val="DefaultParagraphFont"/>
    <w:uiPriority w:val="1"/>
    <w:unhideWhenUsed/>
    <w:rsid w:val="005A7BDD"/>
    <w:rPr>
      <w:color w:val="4078F2"/>
    </w:rPr>
  </w:style>
  <w:style w:type="character" w:customStyle="1" w:styleId="hljs-bullet-slc">
    <w:name w:val="hljs-bullet-slc"/>
    <w:basedOn w:val="hljs-bullet"/>
    <w:uiPriority w:val="1"/>
    <w:unhideWhenUsed/>
    <w:rsid w:val="005A7BDD"/>
    <w:rPr>
      <w:b/>
      <w:bCs/>
      <w:color w:val="4078F2"/>
      <w:sz w:val="20"/>
      <w:shd w:val="clear" w:color="auto" w:fill="D4D4D4"/>
    </w:rPr>
  </w:style>
  <w:style w:type="character" w:customStyle="1" w:styleId="hljs-class">
    <w:name w:val="hljs-class"/>
    <w:basedOn w:val="DefaultParagraphFont"/>
    <w:uiPriority w:val="1"/>
    <w:unhideWhenUsed/>
    <w:rsid w:val="005A7BDD"/>
  </w:style>
  <w:style w:type="character" w:customStyle="1" w:styleId="hljs-class-slc">
    <w:name w:val="hljs-class-slc"/>
    <w:basedOn w:val="hljs-class"/>
    <w:uiPriority w:val="1"/>
    <w:unhideWhenUsed/>
    <w:rsid w:val="005A7BDD"/>
    <w:rPr>
      <w:b/>
      <w:bCs/>
      <w:sz w:val="20"/>
      <w:shd w:val="clear" w:color="auto" w:fill="D4D4D4"/>
    </w:rPr>
  </w:style>
  <w:style w:type="character" w:customStyle="1" w:styleId="hljs-code">
    <w:name w:val="hljs-code"/>
    <w:basedOn w:val="DefaultParagraphFont"/>
    <w:uiPriority w:val="1"/>
    <w:unhideWhenUsed/>
    <w:rsid w:val="005A7BDD"/>
  </w:style>
  <w:style w:type="character" w:customStyle="1" w:styleId="hljs-code-slc">
    <w:name w:val="hljs-code-slc"/>
    <w:basedOn w:val="hljs-code"/>
    <w:uiPriority w:val="1"/>
    <w:unhideWhenUsed/>
    <w:rsid w:val="005A7BDD"/>
    <w:rPr>
      <w:b/>
      <w:bCs/>
      <w:sz w:val="20"/>
      <w:shd w:val="clear" w:color="auto" w:fill="D4D4D4"/>
    </w:rPr>
  </w:style>
  <w:style w:type="character" w:customStyle="1" w:styleId="hljs-comment">
    <w:name w:val="hljs-comment"/>
    <w:basedOn w:val="DefaultParagraphFont"/>
    <w:uiPriority w:val="1"/>
    <w:unhideWhenUsed/>
    <w:rsid w:val="005A7BDD"/>
    <w:rPr>
      <w:i/>
      <w:iCs/>
      <w:color w:val="A0A1A7"/>
    </w:rPr>
  </w:style>
  <w:style w:type="character" w:customStyle="1" w:styleId="hljs-comment-slc">
    <w:name w:val="hljs-comment-slc"/>
    <w:basedOn w:val="hljs-comment"/>
    <w:uiPriority w:val="1"/>
    <w:unhideWhenUsed/>
    <w:rsid w:val="005A7BDD"/>
    <w:rPr>
      <w:b/>
      <w:bCs/>
      <w:i/>
      <w:iCs/>
      <w:color w:val="A0A1A7"/>
      <w:sz w:val="20"/>
      <w:shd w:val="clear" w:color="auto" w:fill="D4D4D4"/>
    </w:rPr>
  </w:style>
  <w:style w:type="paragraph" w:customStyle="1" w:styleId="hljs-con">
    <w:name w:val="hljs-con"/>
    <w:basedOn w:val="Normal"/>
    <w:uiPriority w:val="1"/>
    <w:unhideWhenUsed/>
    <w:rsid w:val="005A7BDD"/>
    <w:pPr>
      <w:shd w:val="clear" w:color="auto" w:fill="282A36"/>
      <w:spacing w:before="100" w:beforeAutospacing="1" w:after="100" w:afterAutospacing="1"/>
    </w:pPr>
    <w:rPr>
      <w:rFonts w:ascii="Times New Roman" w:eastAsiaTheme="minorEastAsia" w:hAnsi="Times New Roman"/>
      <w:color w:val="F8F8F2"/>
      <w:kern w:val="0"/>
      <w:lang w:val="en-IN" w:eastAsia="en-IN"/>
      <w14:ligatures w14:val="none"/>
    </w:rPr>
  </w:style>
  <w:style w:type="character" w:customStyle="1" w:styleId="hljs-con-addition">
    <w:name w:val="hljs-con-addition"/>
    <w:basedOn w:val="DefaultParagraphFont"/>
    <w:uiPriority w:val="1"/>
    <w:unhideWhenUsed/>
    <w:rsid w:val="005A7BDD"/>
    <w:rPr>
      <w:color w:val="F1FA8C"/>
    </w:rPr>
  </w:style>
  <w:style w:type="character" w:customStyle="1" w:styleId="hljs-con-addition-slc">
    <w:name w:val="hljs-con-addition-slc"/>
    <w:basedOn w:val="DefaultParagraphFont"/>
    <w:uiPriority w:val="1"/>
    <w:unhideWhenUsed/>
    <w:rsid w:val="005A7BDD"/>
    <w:rPr>
      <w:b/>
      <w:bCs/>
      <w:color w:val="F1FA8C"/>
      <w:shd w:val="clear" w:color="auto" w:fill="44475A"/>
    </w:rPr>
  </w:style>
  <w:style w:type="character" w:customStyle="1" w:styleId="hljs-con-attr">
    <w:name w:val="hljs-con-attr"/>
    <w:basedOn w:val="DefaultParagraphFont"/>
    <w:uiPriority w:val="1"/>
    <w:unhideWhenUsed/>
    <w:rsid w:val="005A7BDD"/>
    <w:rPr>
      <w:color w:val="F1FA8C"/>
    </w:rPr>
  </w:style>
  <w:style w:type="character" w:customStyle="1" w:styleId="hljs-con-attribute">
    <w:name w:val="hljs-con-attribute"/>
    <w:basedOn w:val="DefaultParagraphFont"/>
    <w:uiPriority w:val="1"/>
    <w:unhideWhenUsed/>
    <w:rsid w:val="005A7BDD"/>
    <w:rPr>
      <w:color w:val="F8F8F2"/>
      <w:shd w:val="clear" w:color="auto" w:fill="282A36"/>
    </w:rPr>
  </w:style>
  <w:style w:type="character" w:customStyle="1" w:styleId="hljs-con-attribute-slc">
    <w:name w:val="hljs-con-attribute-slc"/>
    <w:basedOn w:val="DefaultParagraphFont"/>
    <w:uiPriority w:val="1"/>
    <w:unhideWhenUsed/>
    <w:rsid w:val="005A7BDD"/>
    <w:rPr>
      <w:b/>
      <w:bCs/>
      <w:color w:val="F8F8F2"/>
      <w:shd w:val="clear" w:color="auto" w:fill="44475A"/>
    </w:rPr>
  </w:style>
  <w:style w:type="character" w:customStyle="1" w:styleId="hljs-con-attr-slc">
    <w:name w:val="hljs-con-attr-slc"/>
    <w:basedOn w:val="DefaultParagraphFont"/>
    <w:uiPriority w:val="1"/>
    <w:unhideWhenUsed/>
    <w:rsid w:val="005A7BDD"/>
    <w:rPr>
      <w:b/>
      <w:bCs/>
      <w:color w:val="F1FA8C"/>
      <w:shd w:val="clear" w:color="auto" w:fill="44475A"/>
    </w:rPr>
  </w:style>
  <w:style w:type="character" w:customStyle="1" w:styleId="hljs-con-builtin">
    <w:name w:val="hljs-con-built_in"/>
    <w:basedOn w:val="DefaultParagraphFont"/>
    <w:uiPriority w:val="1"/>
    <w:unhideWhenUsed/>
    <w:rsid w:val="005A7BDD"/>
    <w:rPr>
      <w:color w:val="8BE9FD"/>
    </w:rPr>
  </w:style>
  <w:style w:type="character" w:customStyle="1" w:styleId="hljs-con-builtin-slc">
    <w:name w:val="hljs-con-built_in-slc"/>
    <w:basedOn w:val="DefaultParagraphFont"/>
    <w:uiPriority w:val="1"/>
    <w:unhideWhenUsed/>
    <w:rsid w:val="005A7BDD"/>
    <w:rPr>
      <w:b/>
      <w:bCs/>
      <w:color w:val="8BE9FD"/>
      <w:shd w:val="clear" w:color="auto" w:fill="44475A"/>
    </w:rPr>
  </w:style>
  <w:style w:type="character" w:customStyle="1" w:styleId="hljs-con-builtin-name">
    <w:name w:val="hljs-con-builtin-name"/>
    <w:basedOn w:val="DefaultParagraphFont"/>
    <w:uiPriority w:val="1"/>
    <w:unhideWhenUsed/>
    <w:rsid w:val="005A7BDD"/>
    <w:rPr>
      <w:color w:val="F8F8F2"/>
      <w:shd w:val="clear" w:color="auto" w:fill="282A36"/>
    </w:rPr>
  </w:style>
  <w:style w:type="character" w:customStyle="1" w:styleId="hljs-con-builtin-name-slc">
    <w:name w:val="hljs-con-builtin-name-slc"/>
    <w:basedOn w:val="DefaultParagraphFont"/>
    <w:uiPriority w:val="1"/>
    <w:unhideWhenUsed/>
    <w:rsid w:val="005A7BDD"/>
    <w:rPr>
      <w:b/>
      <w:bCs/>
      <w:color w:val="F8F8F2"/>
      <w:shd w:val="clear" w:color="auto" w:fill="44475A"/>
    </w:rPr>
  </w:style>
  <w:style w:type="character" w:customStyle="1" w:styleId="hljs-con-bullet">
    <w:name w:val="hljs-con-bullet"/>
    <w:basedOn w:val="DefaultParagraphFont"/>
    <w:uiPriority w:val="1"/>
    <w:unhideWhenUsed/>
    <w:rsid w:val="005A7BDD"/>
    <w:rPr>
      <w:color w:val="F1FA8C"/>
    </w:rPr>
  </w:style>
  <w:style w:type="character" w:customStyle="1" w:styleId="hljs-con-bullet-slc">
    <w:name w:val="hljs-con-bullet-slc"/>
    <w:basedOn w:val="DefaultParagraphFont"/>
    <w:uiPriority w:val="1"/>
    <w:unhideWhenUsed/>
    <w:rsid w:val="005A7BDD"/>
    <w:rPr>
      <w:b/>
      <w:bCs/>
      <w:color w:val="F1FA8C"/>
      <w:shd w:val="clear" w:color="auto" w:fill="44475A"/>
    </w:rPr>
  </w:style>
  <w:style w:type="character" w:customStyle="1" w:styleId="hljs-con-class">
    <w:name w:val="hljs-con-class"/>
    <w:basedOn w:val="DefaultParagraphFont"/>
    <w:uiPriority w:val="1"/>
    <w:unhideWhenUsed/>
    <w:rsid w:val="005A7BDD"/>
    <w:rPr>
      <w:color w:val="F8F8F2"/>
      <w:shd w:val="clear" w:color="auto" w:fill="282A36"/>
    </w:rPr>
  </w:style>
  <w:style w:type="character" w:customStyle="1" w:styleId="hljs-con-class-slc">
    <w:name w:val="hljs-con-class-slc"/>
    <w:basedOn w:val="DefaultParagraphFont"/>
    <w:uiPriority w:val="1"/>
    <w:unhideWhenUsed/>
    <w:rsid w:val="005A7BDD"/>
    <w:rPr>
      <w:b/>
      <w:bCs/>
      <w:color w:val="F8F8F2"/>
      <w:shd w:val="clear" w:color="auto" w:fill="44475A"/>
    </w:rPr>
  </w:style>
  <w:style w:type="character" w:customStyle="1" w:styleId="hljs-con-code">
    <w:name w:val="hljs-con-code"/>
    <w:basedOn w:val="DefaultParagraphFont"/>
    <w:uiPriority w:val="1"/>
    <w:unhideWhenUsed/>
    <w:rsid w:val="005A7BDD"/>
    <w:rPr>
      <w:color w:val="F8F8F2"/>
      <w:shd w:val="clear" w:color="auto" w:fill="282A36"/>
    </w:rPr>
  </w:style>
  <w:style w:type="character" w:customStyle="1" w:styleId="hljs-con-code-slc">
    <w:name w:val="hljs-con-code-slc"/>
    <w:basedOn w:val="DefaultParagraphFont"/>
    <w:uiPriority w:val="1"/>
    <w:unhideWhenUsed/>
    <w:rsid w:val="005A7BDD"/>
    <w:rPr>
      <w:b/>
      <w:bCs/>
      <w:color w:val="F8F8F2"/>
      <w:shd w:val="clear" w:color="auto" w:fill="44475A"/>
    </w:rPr>
  </w:style>
  <w:style w:type="character" w:customStyle="1" w:styleId="hljs-con-comment">
    <w:name w:val="hljs-con-comment"/>
    <w:basedOn w:val="DefaultParagraphFont"/>
    <w:uiPriority w:val="1"/>
    <w:unhideWhenUsed/>
    <w:rsid w:val="005A7BDD"/>
    <w:rPr>
      <w:color w:val="6272A4"/>
    </w:rPr>
  </w:style>
  <w:style w:type="character" w:customStyle="1" w:styleId="hljs-con-comment-slc">
    <w:name w:val="hljs-con-comment-slc"/>
    <w:basedOn w:val="DefaultParagraphFont"/>
    <w:uiPriority w:val="1"/>
    <w:unhideWhenUsed/>
    <w:rsid w:val="005A7BDD"/>
    <w:rPr>
      <w:b/>
      <w:bCs/>
      <w:color w:val="6272A4"/>
      <w:shd w:val="clear" w:color="auto" w:fill="44475A"/>
    </w:rPr>
  </w:style>
  <w:style w:type="character" w:customStyle="1" w:styleId="hljs-con-constructor">
    <w:name w:val="hljs-con-constructor"/>
    <w:basedOn w:val="DefaultParagraphFont"/>
    <w:uiPriority w:val="1"/>
    <w:unhideWhenUsed/>
    <w:rsid w:val="005A7BDD"/>
    <w:rPr>
      <w:color w:val="F8F8F2"/>
      <w:shd w:val="clear" w:color="auto" w:fill="282A36"/>
    </w:rPr>
  </w:style>
  <w:style w:type="character" w:customStyle="1" w:styleId="hljs-con-constructor-slc">
    <w:name w:val="hljs-con-constructor-slc"/>
    <w:basedOn w:val="DefaultParagraphFont"/>
    <w:uiPriority w:val="1"/>
    <w:unhideWhenUsed/>
    <w:rsid w:val="005A7BDD"/>
    <w:rPr>
      <w:b/>
      <w:bCs/>
      <w:color w:val="F8F8F2"/>
      <w:shd w:val="clear" w:color="auto" w:fill="44475A"/>
    </w:rPr>
  </w:style>
  <w:style w:type="character" w:customStyle="1" w:styleId="hljs-con-deletion">
    <w:name w:val="hljs-con-deletion"/>
    <w:basedOn w:val="DefaultParagraphFont"/>
    <w:uiPriority w:val="1"/>
    <w:unhideWhenUsed/>
    <w:rsid w:val="005A7BDD"/>
    <w:rPr>
      <w:color w:val="6272A4"/>
    </w:rPr>
  </w:style>
  <w:style w:type="character" w:customStyle="1" w:styleId="hljs-con-deletion-slc">
    <w:name w:val="hljs-con-deletion-slc"/>
    <w:basedOn w:val="DefaultParagraphFont"/>
    <w:uiPriority w:val="1"/>
    <w:unhideWhenUsed/>
    <w:rsid w:val="005A7BDD"/>
    <w:rPr>
      <w:b/>
      <w:bCs/>
      <w:color w:val="6272A4"/>
      <w:shd w:val="clear" w:color="auto" w:fill="44475A"/>
    </w:rPr>
  </w:style>
  <w:style w:type="character" w:customStyle="1" w:styleId="hljs-con-doctag">
    <w:name w:val="hljs-con-doctag"/>
    <w:basedOn w:val="DefaultParagraphFont"/>
    <w:uiPriority w:val="1"/>
    <w:unhideWhenUsed/>
    <w:rsid w:val="005A7BDD"/>
    <w:rPr>
      <w:b/>
      <w:bCs/>
    </w:rPr>
  </w:style>
  <w:style w:type="character" w:customStyle="1" w:styleId="hljs-con-doctag-slc">
    <w:name w:val="hljs-con-doctag-slc"/>
    <w:basedOn w:val="DefaultParagraphFont"/>
    <w:uiPriority w:val="1"/>
    <w:unhideWhenUsed/>
    <w:rsid w:val="005A7BDD"/>
    <w:rPr>
      <w:b/>
      <w:bCs/>
      <w:shd w:val="clear" w:color="auto" w:fill="44475A"/>
    </w:rPr>
  </w:style>
  <w:style w:type="character" w:customStyle="1" w:styleId="hljs-con-emphasis">
    <w:name w:val="hljs-con-emphasis"/>
    <w:basedOn w:val="DefaultParagraphFont"/>
    <w:uiPriority w:val="1"/>
    <w:unhideWhenUsed/>
    <w:rsid w:val="005A7BDD"/>
    <w:rPr>
      <w:i/>
      <w:iCs/>
    </w:rPr>
  </w:style>
  <w:style w:type="character" w:customStyle="1" w:styleId="hljs-con-emphasis-slc">
    <w:name w:val="hljs-con-emphasis-slc"/>
    <w:basedOn w:val="DefaultParagraphFont"/>
    <w:uiPriority w:val="1"/>
    <w:unhideWhenUsed/>
    <w:rsid w:val="005A7BDD"/>
    <w:rPr>
      <w:b/>
      <w:bCs/>
      <w:i/>
      <w:iCs/>
      <w:shd w:val="clear" w:color="auto" w:fill="44475A"/>
    </w:rPr>
  </w:style>
  <w:style w:type="character" w:customStyle="1" w:styleId="hljs-con-formula">
    <w:name w:val="hljs-con-formula"/>
    <w:basedOn w:val="DefaultParagraphFont"/>
    <w:uiPriority w:val="1"/>
    <w:unhideWhenUsed/>
    <w:rsid w:val="005A7BDD"/>
    <w:rPr>
      <w:color w:val="F8F8F2"/>
      <w:shd w:val="clear" w:color="auto" w:fill="282A36"/>
    </w:rPr>
  </w:style>
  <w:style w:type="character" w:customStyle="1" w:styleId="hljs-con-formula-slc">
    <w:name w:val="hljs-con-formula-slc"/>
    <w:basedOn w:val="DefaultParagraphFont"/>
    <w:uiPriority w:val="1"/>
    <w:unhideWhenUsed/>
    <w:rsid w:val="005A7BDD"/>
    <w:rPr>
      <w:b/>
      <w:bCs/>
      <w:color w:val="F8F8F2"/>
      <w:shd w:val="clear" w:color="auto" w:fill="44475A"/>
    </w:rPr>
  </w:style>
  <w:style w:type="character" w:customStyle="1" w:styleId="hljs-con-function">
    <w:name w:val="hljs-con-function"/>
    <w:basedOn w:val="DefaultParagraphFont"/>
    <w:uiPriority w:val="1"/>
    <w:unhideWhenUsed/>
    <w:rsid w:val="005A7BDD"/>
    <w:rPr>
      <w:color w:val="F8F8F2"/>
      <w:shd w:val="clear" w:color="auto" w:fill="282A36"/>
    </w:rPr>
  </w:style>
  <w:style w:type="character" w:customStyle="1" w:styleId="hljs-con-function-slc">
    <w:name w:val="hljs-con-function-slc"/>
    <w:basedOn w:val="DefaultParagraphFont"/>
    <w:uiPriority w:val="1"/>
    <w:unhideWhenUsed/>
    <w:rsid w:val="005A7BDD"/>
    <w:rPr>
      <w:b/>
      <w:bCs/>
      <w:color w:val="F8F8F2"/>
      <w:shd w:val="clear" w:color="auto" w:fill="44475A"/>
    </w:rPr>
  </w:style>
  <w:style w:type="character" w:customStyle="1" w:styleId="hljs-con-keyword">
    <w:name w:val="hljs-con-keyword"/>
    <w:basedOn w:val="DefaultParagraphFont"/>
    <w:uiPriority w:val="1"/>
    <w:unhideWhenUsed/>
    <w:rsid w:val="005A7BDD"/>
    <w:rPr>
      <w:b/>
      <w:bCs/>
      <w:color w:val="FF79C6"/>
    </w:rPr>
  </w:style>
  <w:style w:type="character" w:customStyle="1" w:styleId="hljs-con-keyword-slc">
    <w:name w:val="hljs-con-keyword-slc"/>
    <w:basedOn w:val="DefaultParagraphFont"/>
    <w:uiPriority w:val="1"/>
    <w:unhideWhenUsed/>
    <w:rsid w:val="005A7BDD"/>
    <w:rPr>
      <w:b/>
      <w:bCs/>
      <w:color w:val="FF79C6"/>
      <w:shd w:val="clear" w:color="auto" w:fill="44475A"/>
    </w:rPr>
  </w:style>
  <w:style w:type="character" w:customStyle="1" w:styleId="hljs-con-link">
    <w:name w:val="hljs-con-link"/>
    <w:basedOn w:val="DefaultParagraphFont"/>
    <w:uiPriority w:val="1"/>
    <w:unhideWhenUsed/>
    <w:rsid w:val="005A7BDD"/>
    <w:rPr>
      <w:color w:val="8BE9FD"/>
    </w:rPr>
  </w:style>
  <w:style w:type="character" w:customStyle="1" w:styleId="hljs-con-link-slc">
    <w:name w:val="hljs-con-link-slc"/>
    <w:basedOn w:val="DefaultParagraphFont"/>
    <w:uiPriority w:val="1"/>
    <w:unhideWhenUsed/>
    <w:rsid w:val="005A7BDD"/>
    <w:rPr>
      <w:b/>
      <w:bCs/>
      <w:color w:val="8BE9FD"/>
      <w:shd w:val="clear" w:color="auto" w:fill="44475A"/>
    </w:rPr>
  </w:style>
  <w:style w:type="character" w:customStyle="1" w:styleId="hljs-con-literal">
    <w:name w:val="hljs-con-literal"/>
    <w:basedOn w:val="DefaultParagraphFont"/>
    <w:uiPriority w:val="1"/>
    <w:unhideWhenUsed/>
    <w:rsid w:val="005A7BDD"/>
    <w:rPr>
      <w:b/>
      <w:bCs/>
      <w:color w:val="BD93F9"/>
    </w:rPr>
  </w:style>
  <w:style w:type="character" w:customStyle="1" w:styleId="hljs-con-literal-slc">
    <w:name w:val="hljs-con-literal-slc"/>
    <w:basedOn w:val="DefaultParagraphFont"/>
    <w:uiPriority w:val="1"/>
    <w:unhideWhenUsed/>
    <w:rsid w:val="005A7BDD"/>
    <w:rPr>
      <w:b/>
      <w:bCs/>
      <w:color w:val="BD93F9"/>
      <w:shd w:val="clear" w:color="auto" w:fill="44475A"/>
    </w:rPr>
  </w:style>
  <w:style w:type="character" w:customStyle="1" w:styleId="hljs-con-meta">
    <w:name w:val="hljs-con-meta"/>
    <w:basedOn w:val="DefaultParagraphFont"/>
    <w:uiPriority w:val="1"/>
    <w:unhideWhenUsed/>
    <w:rsid w:val="005A7BDD"/>
    <w:rPr>
      <w:b/>
      <w:color w:val="50FA7B"/>
    </w:rPr>
  </w:style>
  <w:style w:type="character" w:customStyle="1" w:styleId="hljs-con-meta-keyword">
    <w:name w:val="hljs-con-meta-keyword"/>
    <w:basedOn w:val="DefaultParagraphFont"/>
    <w:uiPriority w:val="1"/>
    <w:unhideWhenUsed/>
    <w:rsid w:val="005A7BDD"/>
    <w:rPr>
      <w:color w:val="F8F8F2"/>
      <w:shd w:val="clear" w:color="auto" w:fill="282A36"/>
    </w:rPr>
  </w:style>
  <w:style w:type="character" w:customStyle="1" w:styleId="hljs-con-meta-keyword-slc">
    <w:name w:val="hljs-con-meta-keyword-slc"/>
    <w:basedOn w:val="DefaultParagraphFont"/>
    <w:uiPriority w:val="1"/>
    <w:unhideWhenUsed/>
    <w:rsid w:val="005A7BDD"/>
    <w:rPr>
      <w:b/>
      <w:bCs/>
      <w:color w:val="F8F8F2"/>
      <w:shd w:val="clear" w:color="auto" w:fill="44475A"/>
    </w:rPr>
  </w:style>
  <w:style w:type="character" w:customStyle="1" w:styleId="hljs-con-meta-slc">
    <w:name w:val="hljs-con-meta-slc"/>
    <w:basedOn w:val="DefaultParagraphFont"/>
    <w:uiPriority w:val="1"/>
    <w:unhideWhenUsed/>
    <w:rsid w:val="005A7BDD"/>
    <w:rPr>
      <w:b/>
      <w:bCs/>
      <w:color w:val="50FA7B"/>
      <w:shd w:val="clear" w:color="auto" w:fill="44475A"/>
    </w:rPr>
  </w:style>
  <w:style w:type="character" w:customStyle="1" w:styleId="hljs-con-meta-string">
    <w:name w:val="hljs-con-meta-string"/>
    <w:basedOn w:val="DefaultParagraphFont"/>
    <w:uiPriority w:val="1"/>
    <w:unhideWhenUsed/>
    <w:rsid w:val="005A7BDD"/>
    <w:rPr>
      <w:color w:val="F8F8F2"/>
      <w:shd w:val="clear" w:color="auto" w:fill="282A36"/>
    </w:rPr>
  </w:style>
  <w:style w:type="character" w:customStyle="1" w:styleId="hljs-con-meta-string-slc">
    <w:name w:val="hljs-con-meta-string-slc"/>
    <w:basedOn w:val="DefaultParagraphFont"/>
    <w:uiPriority w:val="1"/>
    <w:unhideWhenUsed/>
    <w:rsid w:val="005A7BDD"/>
    <w:rPr>
      <w:b/>
      <w:bCs/>
      <w:color w:val="F8F8F2"/>
      <w:shd w:val="clear" w:color="auto" w:fill="44475A"/>
    </w:rPr>
  </w:style>
  <w:style w:type="character" w:customStyle="1" w:styleId="hljs-con-module">
    <w:name w:val="hljs-con-module"/>
    <w:basedOn w:val="DefaultParagraphFont"/>
    <w:uiPriority w:val="1"/>
    <w:unhideWhenUsed/>
    <w:rsid w:val="005A7BDD"/>
    <w:rPr>
      <w:color w:val="F8F8F2"/>
      <w:shd w:val="clear" w:color="auto" w:fill="282A36"/>
    </w:rPr>
  </w:style>
  <w:style w:type="character" w:customStyle="1" w:styleId="hljs-con-module-access">
    <w:name w:val="hljs-con-module-access"/>
    <w:basedOn w:val="DefaultParagraphFont"/>
    <w:uiPriority w:val="1"/>
    <w:unhideWhenUsed/>
    <w:rsid w:val="005A7BDD"/>
    <w:rPr>
      <w:color w:val="F8F8F2"/>
      <w:shd w:val="clear" w:color="auto" w:fill="282A36"/>
    </w:rPr>
  </w:style>
  <w:style w:type="character" w:customStyle="1" w:styleId="hljs-con-module-access-slc">
    <w:name w:val="hljs-con-module-access-slc"/>
    <w:basedOn w:val="DefaultParagraphFont"/>
    <w:uiPriority w:val="1"/>
    <w:unhideWhenUsed/>
    <w:rsid w:val="005A7BDD"/>
    <w:rPr>
      <w:b/>
      <w:bCs/>
      <w:color w:val="F8F8F2"/>
      <w:shd w:val="clear" w:color="auto" w:fill="44475A"/>
    </w:rPr>
  </w:style>
  <w:style w:type="character" w:customStyle="1" w:styleId="hljs-con-module-slc">
    <w:name w:val="hljs-con-module-slc"/>
    <w:basedOn w:val="DefaultParagraphFont"/>
    <w:uiPriority w:val="1"/>
    <w:unhideWhenUsed/>
    <w:rsid w:val="005A7BDD"/>
    <w:rPr>
      <w:b/>
      <w:bCs/>
      <w:color w:val="F8F8F2"/>
      <w:shd w:val="clear" w:color="auto" w:fill="44475A"/>
    </w:rPr>
  </w:style>
  <w:style w:type="character" w:customStyle="1" w:styleId="hljs-con-name">
    <w:name w:val="hljs-con-name"/>
    <w:basedOn w:val="DefaultParagraphFont"/>
    <w:uiPriority w:val="1"/>
    <w:unhideWhenUsed/>
    <w:rsid w:val="005A7BDD"/>
    <w:rPr>
      <w:b/>
      <w:bCs/>
      <w:color w:val="F1FA8C"/>
    </w:rPr>
  </w:style>
  <w:style w:type="character" w:customStyle="1" w:styleId="hljs-con-name-slc">
    <w:name w:val="hljs-con-name-slc"/>
    <w:basedOn w:val="DefaultParagraphFont"/>
    <w:uiPriority w:val="1"/>
    <w:unhideWhenUsed/>
    <w:rsid w:val="005A7BDD"/>
    <w:rPr>
      <w:b/>
      <w:bCs/>
      <w:color w:val="F1FA8C"/>
      <w:shd w:val="clear" w:color="auto" w:fill="44475A"/>
    </w:rPr>
  </w:style>
  <w:style w:type="character" w:customStyle="1" w:styleId="hljs-con-number">
    <w:name w:val="hljs-con-number"/>
    <w:basedOn w:val="DefaultParagraphFont"/>
    <w:uiPriority w:val="1"/>
    <w:unhideWhenUsed/>
    <w:rsid w:val="005A7BDD"/>
    <w:rPr>
      <w:color w:val="BD93F9"/>
    </w:rPr>
  </w:style>
  <w:style w:type="character" w:customStyle="1" w:styleId="hljs-con-number-slc">
    <w:name w:val="hljs-con-number-slc"/>
    <w:basedOn w:val="DefaultParagraphFont"/>
    <w:uiPriority w:val="1"/>
    <w:unhideWhenUsed/>
    <w:rsid w:val="005A7BDD"/>
    <w:rPr>
      <w:b/>
      <w:bCs/>
      <w:color w:val="BD93F9"/>
      <w:shd w:val="clear" w:color="auto" w:fill="44475A"/>
    </w:rPr>
  </w:style>
  <w:style w:type="character" w:customStyle="1" w:styleId="hljs-con-operator">
    <w:name w:val="hljs-con-operator"/>
    <w:basedOn w:val="DefaultParagraphFont"/>
    <w:uiPriority w:val="1"/>
    <w:unhideWhenUsed/>
    <w:rsid w:val="005A7BDD"/>
    <w:rPr>
      <w:color w:val="F8F8F2"/>
      <w:shd w:val="clear" w:color="auto" w:fill="282A36"/>
    </w:rPr>
  </w:style>
  <w:style w:type="character" w:customStyle="1" w:styleId="hljs-con-operator-slc">
    <w:name w:val="hljs-con-operator-slc"/>
    <w:basedOn w:val="DefaultParagraphFont"/>
    <w:uiPriority w:val="1"/>
    <w:unhideWhenUsed/>
    <w:rsid w:val="005A7BDD"/>
    <w:rPr>
      <w:b/>
      <w:bCs/>
      <w:color w:val="F8F8F2"/>
      <w:shd w:val="clear" w:color="auto" w:fill="44475A"/>
    </w:rPr>
  </w:style>
  <w:style w:type="character" w:customStyle="1" w:styleId="hljs-con-params">
    <w:name w:val="hljs-con-params"/>
    <w:basedOn w:val="DefaultParagraphFont"/>
    <w:uiPriority w:val="1"/>
    <w:unhideWhenUsed/>
    <w:rsid w:val="005A7BDD"/>
    <w:rPr>
      <w:color w:val="F8F8F2"/>
      <w:shd w:val="clear" w:color="auto" w:fill="282A36"/>
    </w:rPr>
  </w:style>
  <w:style w:type="character" w:customStyle="1" w:styleId="hljs-con-params-slc">
    <w:name w:val="hljs-con-params-slc"/>
    <w:basedOn w:val="DefaultParagraphFont"/>
    <w:uiPriority w:val="1"/>
    <w:unhideWhenUsed/>
    <w:rsid w:val="005A7BDD"/>
    <w:rPr>
      <w:b/>
      <w:bCs/>
      <w:color w:val="F8F8F2"/>
      <w:shd w:val="clear" w:color="auto" w:fill="44475A"/>
    </w:rPr>
  </w:style>
  <w:style w:type="character" w:customStyle="1" w:styleId="hljs-con-pattern-match">
    <w:name w:val="hljs-con-pattern-match"/>
    <w:basedOn w:val="DefaultParagraphFont"/>
    <w:uiPriority w:val="1"/>
    <w:unhideWhenUsed/>
    <w:rsid w:val="005A7BDD"/>
    <w:rPr>
      <w:color w:val="F8F8F2"/>
      <w:shd w:val="clear" w:color="auto" w:fill="282A36"/>
    </w:rPr>
  </w:style>
  <w:style w:type="character" w:customStyle="1" w:styleId="hljs-con-pattern-match-slc">
    <w:name w:val="hljs-con-pattern-match-slc"/>
    <w:basedOn w:val="DefaultParagraphFont"/>
    <w:uiPriority w:val="1"/>
    <w:unhideWhenUsed/>
    <w:rsid w:val="005A7BDD"/>
    <w:rPr>
      <w:b/>
      <w:bCs/>
      <w:color w:val="F8F8F2"/>
      <w:shd w:val="clear" w:color="auto" w:fill="44475A"/>
    </w:rPr>
  </w:style>
  <w:style w:type="character" w:customStyle="1" w:styleId="hljs-con-quote">
    <w:name w:val="hljs-con-quote"/>
    <w:basedOn w:val="DefaultParagraphFont"/>
    <w:uiPriority w:val="1"/>
    <w:unhideWhenUsed/>
    <w:rsid w:val="005A7BDD"/>
    <w:rPr>
      <w:color w:val="6272A4"/>
    </w:rPr>
  </w:style>
  <w:style w:type="character" w:customStyle="1" w:styleId="hljs-con-quote-slc">
    <w:name w:val="hljs-con-quote-slc"/>
    <w:basedOn w:val="DefaultParagraphFont"/>
    <w:uiPriority w:val="1"/>
    <w:unhideWhenUsed/>
    <w:rsid w:val="005A7BDD"/>
    <w:rPr>
      <w:b/>
      <w:bCs/>
      <w:color w:val="6272A4"/>
      <w:shd w:val="clear" w:color="auto" w:fill="44475A"/>
    </w:rPr>
  </w:style>
  <w:style w:type="character" w:customStyle="1" w:styleId="hljs-con-regexp">
    <w:name w:val="hljs-con-regexp"/>
    <w:basedOn w:val="DefaultParagraphFont"/>
    <w:uiPriority w:val="1"/>
    <w:unhideWhenUsed/>
    <w:rsid w:val="005A7BDD"/>
    <w:rPr>
      <w:color w:val="F8F8F2"/>
      <w:shd w:val="clear" w:color="auto" w:fill="282A36"/>
    </w:rPr>
  </w:style>
  <w:style w:type="character" w:customStyle="1" w:styleId="hljs-con-regexp-slc">
    <w:name w:val="hljs-con-regexp-slc"/>
    <w:basedOn w:val="DefaultParagraphFont"/>
    <w:uiPriority w:val="1"/>
    <w:unhideWhenUsed/>
    <w:rsid w:val="005A7BDD"/>
    <w:rPr>
      <w:b/>
      <w:bCs/>
      <w:color w:val="F8F8F2"/>
      <w:shd w:val="clear" w:color="auto" w:fill="44475A"/>
    </w:rPr>
  </w:style>
  <w:style w:type="character" w:customStyle="1" w:styleId="hljs-con-section">
    <w:name w:val="hljs-con-section"/>
    <w:basedOn w:val="DefaultParagraphFont"/>
    <w:uiPriority w:val="1"/>
    <w:unhideWhenUsed/>
    <w:rsid w:val="005A7BDD"/>
    <w:rPr>
      <w:b/>
      <w:bCs/>
      <w:color w:val="8BE9FD"/>
    </w:rPr>
  </w:style>
  <w:style w:type="character" w:customStyle="1" w:styleId="hljs-con-section-slc">
    <w:name w:val="hljs-con-section-slc"/>
    <w:basedOn w:val="DefaultParagraphFont"/>
    <w:uiPriority w:val="1"/>
    <w:unhideWhenUsed/>
    <w:rsid w:val="005A7BDD"/>
    <w:rPr>
      <w:b/>
      <w:bCs/>
      <w:color w:val="8BE9FD"/>
      <w:shd w:val="clear" w:color="auto" w:fill="44475A"/>
    </w:rPr>
  </w:style>
  <w:style w:type="character" w:customStyle="1" w:styleId="hljs-con-selector-attr">
    <w:name w:val="hljs-con-selector-attr"/>
    <w:basedOn w:val="DefaultParagraphFont"/>
    <w:uiPriority w:val="1"/>
    <w:unhideWhenUsed/>
    <w:rsid w:val="005A7BDD"/>
    <w:rPr>
      <w:color w:val="F8F8F2"/>
      <w:shd w:val="clear" w:color="auto" w:fill="282A36"/>
    </w:rPr>
  </w:style>
  <w:style w:type="character" w:customStyle="1" w:styleId="hljs-con-selector-attr-slc">
    <w:name w:val="hljs-con-selector-attr-slc"/>
    <w:basedOn w:val="DefaultParagraphFont"/>
    <w:uiPriority w:val="1"/>
    <w:unhideWhenUsed/>
    <w:rsid w:val="005A7BDD"/>
    <w:rPr>
      <w:b/>
      <w:bCs/>
      <w:color w:val="F8F8F2"/>
      <w:shd w:val="clear" w:color="auto" w:fill="44475A"/>
    </w:rPr>
  </w:style>
  <w:style w:type="character" w:customStyle="1" w:styleId="hljs-con-selector-class">
    <w:name w:val="hljs-con-selector-class"/>
    <w:basedOn w:val="DefaultParagraphFont"/>
    <w:uiPriority w:val="1"/>
    <w:unhideWhenUsed/>
    <w:rsid w:val="005A7BDD"/>
    <w:rPr>
      <w:color w:val="F8F8F2"/>
      <w:shd w:val="clear" w:color="auto" w:fill="282A36"/>
    </w:rPr>
  </w:style>
  <w:style w:type="character" w:customStyle="1" w:styleId="hljs-con-selector-class-slc">
    <w:name w:val="hljs-con-selector-class-slc"/>
    <w:basedOn w:val="DefaultParagraphFont"/>
    <w:uiPriority w:val="1"/>
    <w:unhideWhenUsed/>
    <w:rsid w:val="005A7BDD"/>
    <w:rPr>
      <w:b/>
      <w:bCs/>
      <w:color w:val="F8F8F2"/>
      <w:shd w:val="clear" w:color="auto" w:fill="44475A"/>
    </w:rPr>
  </w:style>
  <w:style w:type="character" w:customStyle="1" w:styleId="hljs-con-selector-id">
    <w:name w:val="hljs-con-selector-id"/>
    <w:basedOn w:val="DefaultParagraphFont"/>
    <w:uiPriority w:val="1"/>
    <w:unhideWhenUsed/>
    <w:rsid w:val="005A7BDD"/>
    <w:rPr>
      <w:color w:val="F8F8F2"/>
      <w:shd w:val="clear" w:color="auto" w:fill="282A36"/>
    </w:rPr>
  </w:style>
  <w:style w:type="character" w:customStyle="1" w:styleId="hljs-con-selector-id-slc">
    <w:name w:val="hljs-con-selector-id-slc"/>
    <w:basedOn w:val="DefaultParagraphFont"/>
    <w:uiPriority w:val="1"/>
    <w:unhideWhenUsed/>
    <w:rsid w:val="005A7BDD"/>
    <w:rPr>
      <w:b/>
      <w:bCs/>
      <w:color w:val="F8F8F2"/>
      <w:shd w:val="clear" w:color="auto" w:fill="44475A"/>
    </w:rPr>
  </w:style>
  <w:style w:type="character" w:customStyle="1" w:styleId="hljs-con-selector-pseudo">
    <w:name w:val="hljs-con-selector-pseudo"/>
    <w:basedOn w:val="DefaultParagraphFont"/>
    <w:uiPriority w:val="1"/>
    <w:unhideWhenUsed/>
    <w:rsid w:val="005A7BDD"/>
    <w:rPr>
      <w:color w:val="F8F8F2"/>
      <w:shd w:val="clear" w:color="auto" w:fill="282A36"/>
    </w:rPr>
  </w:style>
  <w:style w:type="character" w:customStyle="1" w:styleId="hljs-con-selector-pseudo-slc">
    <w:name w:val="hljs-con-selector-pseudo-slc"/>
    <w:basedOn w:val="DefaultParagraphFont"/>
    <w:uiPriority w:val="1"/>
    <w:unhideWhenUsed/>
    <w:rsid w:val="005A7BDD"/>
    <w:rPr>
      <w:b/>
      <w:bCs/>
      <w:color w:val="F8F8F2"/>
      <w:shd w:val="clear" w:color="auto" w:fill="44475A"/>
    </w:rPr>
  </w:style>
  <w:style w:type="character" w:customStyle="1" w:styleId="hljs-con-selector-tag">
    <w:name w:val="hljs-con-selector-tag"/>
    <w:basedOn w:val="DefaultParagraphFont"/>
    <w:uiPriority w:val="1"/>
    <w:unhideWhenUsed/>
    <w:rsid w:val="005A7BDD"/>
    <w:rPr>
      <w:b/>
      <w:bCs/>
      <w:color w:val="8BE9FD"/>
    </w:rPr>
  </w:style>
  <w:style w:type="character" w:customStyle="1" w:styleId="hljs-con-selector-tag-slc">
    <w:name w:val="hljs-con-selector-tag-slc"/>
    <w:basedOn w:val="DefaultParagraphFont"/>
    <w:uiPriority w:val="1"/>
    <w:unhideWhenUsed/>
    <w:rsid w:val="005A7BDD"/>
    <w:rPr>
      <w:b/>
      <w:bCs/>
      <w:color w:val="8BE9FD"/>
      <w:shd w:val="clear" w:color="auto" w:fill="44475A"/>
    </w:rPr>
  </w:style>
  <w:style w:type="character" w:customStyle="1" w:styleId="hljs-con-slc">
    <w:name w:val="hljs-con-slc"/>
    <w:basedOn w:val="DefaultParagraphFont"/>
    <w:uiPriority w:val="1"/>
    <w:unhideWhenUsed/>
    <w:rsid w:val="005A7BDD"/>
    <w:rPr>
      <w:b/>
      <w:color w:val="F8F8F2"/>
      <w:bdr w:val="none" w:sz="0" w:space="0" w:color="auto"/>
      <w:shd w:val="clear" w:color="auto" w:fill="44475A"/>
    </w:rPr>
  </w:style>
  <w:style w:type="character" w:customStyle="1" w:styleId="hljs-con-string">
    <w:name w:val="hljs-con-string"/>
    <w:basedOn w:val="DefaultParagraphFont"/>
    <w:uiPriority w:val="1"/>
    <w:unhideWhenUsed/>
    <w:rsid w:val="005A7BDD"/>
    <w:rPr>
      <w:color w:val="F1FA8C"/>
    </w:rPr>
  </w:style>
  <w:style w:type="character" w:customStyle="1" w:styleId="hljs-con-string-slc">
    <w:name w:val="hljs-con-string-slc"/>
    <w:basedOn w:val="DefaultParagraphFont"/>
    <w:uiPriority w:val="1"/>
    <w:unhideWhenUsed/>
    <w:rsid w:val="005A7BDD"/>
    <w:rPr>
      <w:b/>
      <w:bCs/>
      <w:color w:val="F1FA8C"/>
      <w:shd w:val="clear" w:color="auto" w:fill="44475A"/>
    </w:rPr>
  </w:style>
  <w:style w:type="character" w:customStyle="1" w:styleId="hljs-con-strong">
    <w:name w:val="hljs-con-strong"/>
    <w:basedOn w:val="DefaultParagraphFont"/>
    <w:uiPriority w:val="1"/>
    <w:unhideWhenUsed/>
    <w:rsid w:val="005A7BDD"/>
    <w:rPr>
      <w:b/>
      <w:bCs/>
    </w:rPr>
  </w:style>
  <w:style w:type="character" w:customStyle="1" w:styleId="hljs-con-strong-slc">
    <w:name w:val="hljs-con-strong-slc"/>
    <w:basedOn w:val="DefaultParagraphFont"/>
    <w:uiPriority w:val="1"/>
    <w:unhideWhenUsed/>
    <w:rsid w:val="005A7BDD"/>
    <w:rPr>
      <w:b/>
      <w:bCs/>
      <w:shd w:val="clear" w:color="auto" w:fill="44475A"/>
    </w:rPr>
  </w:style>
  <w:style w:type="character" w:customStyle="1" w:styleId="hljs-constructor">
    <w:name w:val="hljs-constructor"/>
    <w:basedOn w:val="DefaultParagraphFont"/>
    <w:uiPriority w:val="1"/>
    <w:unhideWhenUsed/>
    <w:rsid w:val="005A7BDD"/>
  </w:style>
  <w:style w:type="character" w:customStyle="1" w:styleId="hljs-constructor-slc">
    <w:name w:val="hljs-constructor-slc"/>
    <w:basedOn w:val="hljs-constructor"/>
    <w:uiPriority w:val="1"/>
    <w:unhideWhenUsed/>
    <w:rsid w:val="005A7BDD"/>
    <w:rPr>
      <w:b/>
      <w:bCs/>
      <w:sz w:val="20"/>
      <w:shd w:val="clear" w:color="auto" w:fill="D4D4D4"/>
    </w:rPr>
  </w:style>
  <w:style w:type="character" w:customStyle="1" w:styleId="hljs-con-subst">
    <w:name w:val="hljs-con-subst"/>
    <w:basedOn w:val="DefaultParagraphFont"/>
    <w:uiPriority w:val="1"/>
    <w:unhideWhenUsed/>
    <w:rsid w:val="005A7BDD"/>
    <w:rPr>
      <w:color w:val="F8F8F2"/>
    </w:rPr>
  </w:style>
  <w:style w:type="character" w:customStyle="1" w:styleId="hljs-con-subst-slc">
    <w:name w:val="hljs-con-subst-slc"/>
    <w:basedOn w:val="DefaultParagraphFont"/>
    <w:uiPriority w:val="1"/>
    <w:unhideWhenUsed/>
    <w:rsid w:val="005A7BDD"/>
    <w:rPr>
      <w:b/>
      <w:bCs/>
      <w:color w:val="F8F8F2"/>
      <w:shd w:val="clear" w:color="auto" w:fill="44475A"/>
    </w:rPr>
  </w:style>
  <w:style w:type="character" w:customStyle="1" w:styleId="hljs-con-symbol">
    <w:name w:val="hljs-con-symbol"/>
    <w:basedOn w:val="DefaultParagraphFont"/>
    <w:uiPriority w:val="1"/>
    <w:unhideWhenUsed/>
    <w:rsid w:val="005A7BDD"/>
    <w:rPr>
      <w:color w:val="F1FA8C"/>
    </w:rPr>
  </w:style>
  <w:style w:type="character" w:customStyle="1" w:styleId="hljs-con-symbol-slc">
    <w:name w:val="hljs-con-symbol-slc"/>
    <w:basedOn w:val="DefaultParagraphFont"/>
    <w:uiPriority w:val="1"/>
    <w:unhideWhenUsed/>
    <w:rsid w:val="005A7BDD"/>
    <w:rPr>
      <w:b/>
      <w:bCs/>
      <w:color w:val="F1FA8C"/>
      <w:shd w:val="clear" w:color="auto" w:fill="44475A"/>
    </w:rPr>
  </w:style>
  <w:style w:type="character" w:customStyle="1" w:styleId="hljs-con-tag">
    <w:name w:val="hljs-con-tag"/>
    <w:basedOn w:val="DefaultParagraphFont"/>
    <w:uiPriority w:val="1"/>
    <w:unhideWhenUsed/>
    <w:rsid w:val="005A7BDD"/>
    <w:rPr>
      <w:color w:val="F8F8F2"/>
      <w:shd w:val="clear" w:color="auto" w:fill="282A36"/>
    </w:rPr>
  </w:style>
  <w:style w:type="character" w:customStyle="1" w:styleId="hljs-con-tag-slc">
    <w:name w:val="hljs-con-tag-slc"/>
    <w:basedOn w:val="DefaultParagraphFont"/>
    <w:uiPriority w:val="1"/>
    <w:unhideWhenUsed/>
    <w:rsid w:val="005A7BDD"/>
    <w:rPr>
      <w:b/>
      <w:bCs/>
      <w:color w:val="F8F8F2"/>
      <w:shd w:val="clear" w:color="auto" w:fill="44475A"/>
    </w:rPr>
  </w:style>
  <w:style w:type="character" w:customStyle="1" w:styleId="hljs-con-template-tag">
    <w:name w:val="hljs-con-template-tag"/>
    <w:basedOn w:val="DefaultParagraphFont"/>
    <w:uiPriority w:val="1"/>
    <w:unhideWhenUsed/>
    <w:rsid w:val="005A7BDD"/>
    <w:rPr>
      <w:color w:val="F1FA8C"/>
    </w:rPr>
  </w:style>
  <w:style w:type="character" w:customStyle="1" w:styleId="hljs-con-template-tag-slc">
    <w:name w:val="hljs-con-template-tag-slc"/>
    <w:basedOn w:val="DefaultParagraphFont"/>
    <w:uiPriority w:val="1"/>
    <w:unhideWhenUsed/>
    <w:rsid w:val="005A7BDD"/>
    <w:rPr>
      <w:b/>
      <w:bCs/>
      <w:color w:val="F1FA8C"/>
      <w:shd w:val="clear" w:color="auto" w:fill="44475A"/>
    </w:rPr>
  </w:style>
  <w:style w:type="character" w:customStyle="1" w:styleId="hljs-con-template-variable">
    <w:name w:val="hljs-con-template-variable"/>
    <w:basedOn w:val="DefaultParagraphFont"/>
    <w:uiPriority w:val="1"/>
    <w:unhideWhenUsed/>
    <w:rsid w:val="005A7BDD"/>
    <w:rPr>
      <w:color w:val="F1FA8C"/>
    </w:rPr>
  </w:style>
  <w:style w:type="character" w:customStyle="1" w:styleId="hljs-con-template-variable-slc">
    <w:name w:val="hljs-con-template-variable-slc"/>
    <w:basedOn w:val="DefaultParagraphFont"/>
    <w:uiPriority w:val="1"/>
    <w:unhideWhenUsed/>
    <w:rsid w:val="005A7BDD"/>
    <w:rPr>
      <w:b/>
      <w:bCs/>
      <w:color w:val="F1FA8C"/>
      <w:shd w:val="clear" w:color="auto" w:fill="44475A"/>
    </w:rPr>
  </w:style>
  <w:style w:type="character" w:customStyle="1" w:styleId="hljs-con-title">
    <w:name w:val="hljs-con-title"/>
    <w:basedOn w:val="DefaultParagraphFont"/>
    <w:uiPriority w:val="1"/>
    <w:unhideWhenUsed/>
    <w:rsid w:val="005A7BDD"/>
    <w:rPr>
      <w:b/>
      <w:bCs/>
      <w:color w:val="50FA7B"/>
    </w:rPr>
  </w:style>
  <w:style w:type="character" w:customStyle="1" w:styleId="hljs-con-title-slc">
    <w:name w:val="hljs-con-title-slc"/>
    <w:basedOn w:val="DefaultParagraphFont"/>
    <w:uiPriority w:val="1"/>
    <w:unhideWhenUsed/>
    <w:rsid w:val="005A7BDD"/>
    <w:rPr>
      <w:b/>
      <w:bCs/>
      <w:color w:val="50FA7B"/>
      <w:shd w:val="clear" w:color="auto" w:fill="44475A"/>
    </w:rPr>
  </w:style>
  <w:style w:type="character" w:customStyle="1" w:styleId="hljs-con-type">
    <w:name w:val="hljs-con-type"/>
    <w:basedOn w:val="DefaultParagraphFont"/>
    <w:uiPriority w:val="1"/>
    <w:unhideWhenUsed/>
    <w:rsid w:val="005A7BDD"/>
    <w:rPr>
      <w:b/>
      <w:bCs/>
      <w:color w:val="F1FA8C"/>
    </w:rPr>
  </w:style>
  <w:style w:type="character" w:customStyle="1" w:styleId="hljs-con-type-slc">
    <w:name w:val="hljs-con-type-slc"/>
    <w:basedOn w:val="DefaultParagraphFont"/>
    <w:uiPriority w:val="1"/>
    <w:unhideWhenUsed/>
    <w:rsid w:val="005A7BDD"/>
    <w:rPr>
      <w:b/>
      <w:bCs/>
      <w:color w:val="F1FA8C"/>
      <w:shd w:val="clear" w:color="auto" w:fill="44475A"/>
    </w:rPr>
  </w:style>
  <w:style w:type="character" w:customStyle="1" w:styleId="hljs-con-typing">
    <w:name w:val="hljs-con-typing"/>
    <w:basedOn w:val="DefaultParagraphFont"/>
    <w:uiPriority w:val="1"/>
    <w:unhideWhenUsed/>
    <w:rsid w:val="005A7BDD"/>
    <w:rPr>
      <w:color w:val="F8F8F2"/>
      <w:shd w:val="clear" w:color="auto" w:fill="282A36"/>
    </w:rPr>
  </w:style>
  <w:style w:type="character" w:customStyle="1" w:styleId="hljs-con-typing-slc">
    <w:name w:val="hljs-con-typing-slc"/>
    <w:basedOn w:val="DefaultParagraphFont"/>
    <w:uiPriority w:val="1"/>
    <w:unhideWhenUsed/>
    <w:rsid w:val="005A7BDD"/>
    <w:rPr>
      <w:b/>
      <w:bCs/>
      <w:color w:val="F8F8F2"/>
      <w:shd w:val="clear" w:color="auto" w:fill="44475A"/>
    </w:rPr>
  </w:style>
  <w:style w:type="character" w:customStyle="1" w:styleId="hljs-con-variable">
    <w:name w:val="hljs-con-variable"/>
    <w:basedOn w:val="DefaultParagraphFont"/>
    <w:uiPriority w:val="1"/>
    <w:unhideWhenUsed/>
    <w:rsid w:val="005A7BDD"/>
    <w:rPr>
      <w:color w:val="F1FA8C"/>
    </w:rPr>
  </w:style>
  <w:style w:type="character" w:customStyle="1" w:styleId="hljs-con-variable-slc">
    <w:name w:val="hljs-con-variable-slc"/>
    <w:basedOn w:val="DefaultParagraphFont"/>
    <w:uiPriority w:val="1"/>
    <w:unhideWhenUsed/>
    <w:rsid w:val="005A7BDD"/>
    <w:rPr>
      <w:b/>
      <w:bCs/>
      <w:color w:val="F1FA8C"/>
      <w:shd w:val="clear" w:color="auto" w:fill="44475A"/>
    </w:rPr>
  </w:style>
  <w:style w:type="character" w:customStyle="1" w:styleId="hljs-deletion">
    <w:name w:val="hljs-deletion"/>
    <w:basedOn w:val="DefaultParagraphFont"/>
    <w:uiPriority w:val="1"/>
    <w:unhideWhenUsed/>
    <w:rsid w:val="005A7BDD"/>
    <w:rPr>
      <w:color w:val="E45649"/>
    </w:rPr>
  </w:style>
  <w:style w:type="character" w:customStyle="1" w:styleId="hljs-deletion-slc">
    <w:name w:val="hljs-deletion-slc"/>
    <w:basedOn w:val="hljs-deletion"/>
    <w:uiPriority w:val="1"/>
    <w:unhideWhenUsed/>
    <w:rsid w:val="005A7BDD"/>
    <w:rPr>
      <w:b/>
      <w:bCs/>
      <w:color w:val="E45649"/>
      <w:sz w:val="20"/>
      <w:shd w:val="clear" w:color="auto" w:fill="D4D4D4"/>
    </w:rPr>
  </w:style>
  <w:style w:type="character" w:customStyle="1" w:styleId="hljs-doctag">
    <w:name w:val="hljs-doctag"/>
    <w:basedOn w:val="DefaultParagraphFont"/>
    <w:uiPriority w:val="1"/>
    <w:unhideWhenUsed/>
    <w:rsid w:val="005A7BDD"/>
    <w:rPr>
      <w:color w:val="A626A4"/>
    </w:rPr>
  </w:style>
  <w:style w:type="character" w:customStyle="1" w:styleId="hljs-doctag-slc">
    <w:name w:val="hljs-doctag-slc"/>
    <w:basedOn w:val="hljs-doctag"/>
    <w:uiPriority w:val="1"/>
    <w:unhideWhenUsed/>
    <w:rsid w:val="005A7BDD"/>
    <w:rPr>
      <w:b/>
      <w:bCs/>
      <w:color w:val="A626A4"/>
      <w:sz w:val="20"/>
      <w:shd w:val="clear" w:color="auto" w:fill="D4D4D4"/>
    </w:rPr>
  </w:style>
  <w:style w:type="character" w:customStyle="1" w:styleId="hljs-emphasis">
    <w:name w:val="hljs-emphasis"/>
    <w:basedOn w:val="DefaultParagraphFont"/>
    <w:uiPriority w:val="1"/>
    <w:unhideWhenUsed/>
    <w:rsid w:val="005A7BDD"/>
    <w:rPr>
      <w:i/>
      <w:iCs/>
    </w:rPr>
  </w:style>
  <w:style w:type="character" w:customStyle="1" w:styleId="hljs-emphasis-slc">
    <w:name w:val="hljs-emphasis-slc"/>
    <w:basedOn w:val="hljs-emphasis"/>
    <w:uiPriority w:val="1"/>
    <w:unhideWhenUsed/>
    <w:rsid w:val="005A7BDD"/>
    <w:rPr>
      <w:b/>
      <w:bCs/>
      <w:i/>
      <w:iCs/>
      <w:sz w:val="20"/>
      <w:shd w:val="clear" w:color="auto" w:fill="D4D4D4"/>
    </w:rPr>
  </w:style>
  <w:style w:type="character" w:customStyle="1" w:styleId="hljs-formula">
    <w:name w:val="hljs-formula"/>
    <w:basedOn w:val="DefaultParagraphFont"/>
    <w:uiPriority w:val="1"/>
    <w:unhideWhenUsed/>
    <w:rsid w:val="005A7BDD"/>
    <w:rPr>
      <w:color w:val="A626A4"/>
    </w:rPr>
  </w:style>
  <w:style w:type="character" w:customStyle="1" w:styleId="hljs-formula-slc">
    <w:name w:val="hljs-formula-slc"/>
    <w:basedOn w:val="hljs-formula"/>
    <w:uiPriority w:val="1"/>
    <w:unhideWhenUsed/>
    <w:rsid w:val="005A7BDD"/>
    <w:rPr>
      <w:b/>
      <w:bCs/>
      <w:color w:val="A626A4"/>
      <w:sz w:val="20"/>
      <w:shd w:val="clear" w:color="auto" w:fill="D4D4D4"/>
    </w:rPr>
  </w:style>
  <w:style w:type="character" w:customStyle="1" w:styleId="hljs-function">
    <w:name w:val="hljs-function"/>
    <w:basedOn w:val="DefaultParagraphFont"/>
    <w:uiPriority w:val="1"/>
    <w:unhideWhenUsed/>
    <w:rsid w:val="005A7BDD"/>
  </w:style>
  <w:style w:type="character" w:customStyle="1" w:styleId="hljs-function-slc">
    <w:name w:val="hljs-function-slc"/>
    <w:basedOn w:val="hljs-function"/>
    <w:uiPriority w:val="1"/>
    <w:unhideWhenUsed/>
    <w:rsid w:val="005A7BDD"/>
    <w:rPr>
      <w:b/>
      <w:bCs/>
      <w:sz w:val="20"/>
      <w:shd w:val="clear" w:color="auto" w:fill="D4D4D4"/>
    </w:rPr>
  </w:style>
  <w:style w:type="character" w:customStyle="1" w:styleId="hljs-keyword">
    <w:name w:val="hljs-keyword"/>
    <w:basedOn w:val="DefaultParagraphFont"/>
    <w:uiPriority w:val="1"/>
    <w:unhideWhenUsed/>
    <w:rsid w:val="005A7BDD"/>
    <w:rPr>
      <w:color w:val="A626A4"/>
    </w:rPr>
  </w:style>
  <w:style w:type="character" w:customStyle="1" w:styleId="hljs-keyword-slc">
    <w:name w:val="hljs-keyword-slc"/>
    <w:basedOn w:val="hljs-keyword"/>
    <w:uiPriority w:val="1"/>
    <w:unhideWhenUsed/>
    <w:rsid w:val="005A7BDD"/>
    <w:rPr>
      <w:b/>
      <w:bCs/>
      <w:color w:val="A626A4"/>
      <w:sz w:val="20"/>
      <w:shd w:val="clear" w:color="auto" w:fill="D4D4D4"/>
    </w:rPr>
  </w:style>
  <w:style w:type="character" w:customStyle="1" w:styleId="hljs-link">
    <w:name w:val="hljs-link"/>
    <w:basedOn w:val="DefaultParagraphFont"/>
    <w:uiPriority w:val="1"/>
    <w:unhideWhenUsed/>
    <w:rsid w:val="005A7BDD"/>
    <w:rPr>
      <w:color w:val="4078F2"/>
      <w:u w:val="single"/>
    </w:rPr>
  </w:style>
  <w:style w:type="character" w:customStyle="1" w:styleId="hljs-link-slc">
    <w:name w:val="hljs-link-slc"/>
    <w:basedOn w:val="hljs-link"/>
    <w:uiPriority w:val="1"/>
    <w:unhideWhenUsed/>
    <w:rsid w:val="005A7BDD"/>
    <w:rPr>
      <w:b/>
      <w:bCs/>
      <w:color w:val="4078F2"/>
      <w:sz w:val="20"/>
      <w:u w:val="single"/>
      <w:shd w:val="clear" w:color="auto" w:fill="D4D4D4"/>
    </w:rPr>
  </w:style>
  <w:style w:type="character" w:customStyle="1" w:styleId="hljs-literal">
    <w:name w:val="hljs-literal"/>
    <w:basedOn w:val="DefaultParagraphFont"/>
    <w:uiPriority w:val="1"/>
    <w:unhideWhenUsed/>
    <w:rsid w:val="005A7BDD"/>
    <w:rPr>
      <w:color w:val="0184BB"/>
    </w:rPr>
  </w:style>
  <w:style w:type="character" w:customStyle="1" w:styleId="hljs-literal-slc">
    <w:name w:val="hljs-literal-slc"/>
    <w:basedOn w:val="hljs-literal"/>
    <w:uiPriority w:val="1"/>
    <w:unhideWhenUsed/>
    <w:rsid w:val="005A7BDD"/>
    <w:rPr>
      <w:b/>
      <w:bCs/>
      <w:color w:val="0184BB"/>
      <w:sz w:val="20"/>
      <w:shd w:val="clear" w:color="auto" w:fill="D4D4D4"/>
    </w:rPr>
  </w:style>
  <w:style w:type="character" w:customStyle="1" w:styleId="hljs-meta">
    <w:name w:val="hljs-meta"/>
    <w:basedOn w:val="DefaultParagraphFont"/>
    <w:uiPriority w:val="1"/>
    <w:unhideWhenUsed/>
    <w:rsid w:val="005A7BDD"/>
    <w:rPr>
      <w:color w:val="4078F2"/>
    </w:rPr>
  </w:style>
  <w:style w:type="character" w:customStyle="1" w:styleId="hljs-meta-keyword">
    <w:name w:val="hljs-meta-keyword"/>
    <w:basedOn w:val="DefaultParagraphFont"/>
    <w:uiPriority w:val="1"/>
    <w:unhideWhenUsed/>
    <w:rsid w:val="005A7BDD"/>
  </w:style>
  <w:style w:type="character" w:customStyle="1" w:styleId="hljs-meta-keyword-slc">
    <w:name w:val="hljs-meta-keyword-slc"/>
    <w:basedOn w:val="hljs-meta-keyword"/>
    <w:uiPriority w:val="1"/>
    <w:unhideWhenUsed/>
    <w:rsid w:val="005A7BDD"/>
    <w:rPr>
      <w:b/>
      <w:bCs/>
      <w:sz w:val="20"/>
      <w:shd w:val="clear" w:color="auto" w:fill="D4D4D4"/>
    </w:rPr>
  </w:style>
  <w:style w:type="character" w:customStyle="1" w:styleId="hljs-meta-slc">
    <w:name w:val="hljs-meta-slc"/>
    <w:basedOn w:val="hljs-meta"/>
    <w:uiPriority w:val="1"/>
    <w:unhideWhenUsed/>
    <w:rsid w:val="005A7BDD"/>
    <w:rPr>
      <w:b/>
      <w:bCs/>
      <w:color w:val="4078F2"/>
      <w:sz w:val="20"/>
      <w:shd w:val="clear" w:color="auto" w:fill="D4D4D4"/>
    </w:rPr>
  </w:style>
  <w:style w:type="character" w:customStyle="1" w:styleId="hljs-meta-string">
    <w:name w:val="hljs-meta-string"/>
    <w:basedOn w:val="DefaultParagraphFont"/>
    <w:uiPriority w:val="1"/>
    <w:unhideWhenUsed/>
    <w:rsid w:val="005A7BDD"/>
    <w:rPr>
      <w:color w:val="50A14F"/>
    </w:rPr>
  </w:style>
  <w:style w:type="character" w:customStyle="1" w:styleId="hljs-meta-string-slc">
    <w:name w:val="hljs-meta-string-slc"/>
    <w:basedOn w:val="hljs-meta-string"/>
    <w:uiPriority w:val="1"/>
    <w:unhideWhenUsed/>
    <w:rsid w:val="005A7BDD"/>
    <w:rPr>
      <w:b/>
      <w:bCs/>
      <w:color w:val="50A14F"/>
      <w:sz w:val="20"/>
      <w:shd w:val="clear" w:color="auto" w:fill="D4D4D4"/>
    </w:rPr>
  </w:style>
  <w:style w:type="character" w:customStyle="1" w:styleId="hljs-module">
    <w:name w:val="hljs-module"/>
    <w:basedOn w:val="DefaultParagraphFont"/>
    <w:uiPriority w:val="1"/>
    <w:unhideWhenUsed/>
    <w:rsid w:val="005A7BDD"/>
  </w:style>
  <w:style w:type="character" w:customStyle="1" w:styleId="hljs-module-access">
    <w:name w:val="hljs-module-access"/>
    <w:basedOn w:val="DefaultParagraphFont"/>
    <w:uiPriority w:val="1"/>
    <w:unhideWhenUsed/>
    <w:rsid w:val="005A7BDD"/>
  </w:style>
  <w:style w:type="character" w:customStyle="1" w:styleId="hljs-module-access-slc">
    <w:name w:val="hljs-module-access-slc"/>
    <w:basedOn w:val="hljs-module-access"/>
    <w:uiPriority w:val="1"/>
    <w:unhideWhenUsed/>
    <w:rsid w:val="005A7BDD"/>
    <w:rPr>
      <w:b/>
      <w:bCs/>
      <w:sz w:val="20"/>
      <w:shd w:val="clear" w:color="auto" w:fill="D4D4D4"/>
    </w:rPr>
  </w:style>
  <w:style w:type="character" w:customStyle="1" w:styleId="hljs-module-slc">
    <w:name w:val="hljs-module-slc"/>
    <w:basedOn w:val="hljs-module"/>
    <w:uiPriority w:val="1"/>
    <w:unhideWhenUsed/>
    <w:rsid w:val="005A7BDD"/>
    <w:rPr>
      <w:b/>
      <w:bCs/>
      <w:sz w:val="20"/>
      <w:shd w:val="clear" w:color="auto" w:fill="D4D4D4"/>
    </w:rPr>
  </w:style>
  <w:style w:type="character" w:customStyle="1" w:styleId="hljs-name">
    <w:name w:val="hljs-name"/>
    <w:basedOn w:val="DefaultParagraphFont"/>
    <w:uiPriority w:val="1"/>
    <w:unhideWhenUsed/>
    <w:rsid w:val="005A7BDD"/>
    <w:rPr>
      <w:color w:val="E45649"/>
    </w:rPr>
  </w:style>
  <w:style w:type="character" w:customStyle="1" w:styleId="hljs-name-slc">
    <w:name w:val="hljs-name-slc"/>
    <w:basedOn w:val="hljs-name"/>
    <w:uiPriority w:val="1"/>
    <w:unhideWhenUsed/>
    <w:rsid w:val="005A7BDD"/>
    <w:rPr>
      <w:b/>
      <w:bCs/>
      <w:color w:val="E45649"/>
      <w:sz w:val="20"/>
      <w:shd w:val="clear" w:color="auto" w:fill="D4D4D4"/>
    </w:rPr>
  </w:style>
  <w:style w:type="character" w:customStyle="1" w:styleId="hljs-number">
    <w:name w:val="hljs-number"/>
    <w:basedOn w:val="DefaultParagraphFont"/>
    <w:unhideWhenUsed/>
    <w:rsid w:val="005A7BDD"/>
    <w:rPr>
      <w:color w:val="986801"/>
    </w:rPr>
  </w:style>
  <w:style w:type="character" w:customStyle="1" w:styleId="hljs-number-slc">
    <w:name w:val="hljs-number-slc"/>
    <w:basedOn w:val="hljs-number"/>
    <w:uiPriority w:val="1"/>
    <w:unhideWhenUsed/>
    <w:rsid w:val="005A7BDD"/>
    <w:rPr>
      <w:b/>
      <w:bCs/>
      <w:color w:val="986801"/>
      <w:sz w:val="20"/>
      <w:shd w:val="clear" w:color="auto" w:fill="D4D4D4"/>
    </w:rPr>
  </w:style>
  <w:style w:type="character" w:customStyle="1" w:styleId="hljs-operator">
    <w:name w:val="hljs-operator"/>
    <w:basedOn w:val="DefaultParagraphFont"/>
    <w:unhideWhenUsed/>
    <w:rsid w:val="005A7BDD"/>
  </w:style>
  <w:style w:type="character" w:customStyle="1" w:styleId="hljs-operator-slc">
    <w:name w:val="hljs-operator-slc"/>
    <w:basedOn w:val="hljs-operator"/>
    <w:uiPriority w:val="1"/>
    <w:unhideWhenUsed/>
    <w:rsid w:val="005A7BDD"/>
    <w:rPr>
      <w:b/>
      <w:bCs/>
      <w:sz w:val="20"/>
      <w:shd w:val="clear" w:color="auto" w:fill="D4D4D4"/>
    </w:rPr>
  </w:style>
  <w:style w:type="character" w:customStyle="1" w:styleId="hljs-params">
    <w:name w:val="hljs-params"/>
    <w:basedOn w:val="DefaultParagraphFont"/>
    <w:uiPriority w:val="1"/>
    <w:unhideWhenUsed/>
    <w:rsid w:val="005A7BDD"/>
  </w:style>
  <w:style w:type="character" w:customStyle="1" w:styleId="hljs-params-slc">
    <w:name w:val="hljs-params-slc"/>
    <w:basedOn w:val="hljs-params"/>
    <w:uiPriority w:val="1"/>
    <w:unhideWhenUsed/>
    <w:rsid w:val="005A7BDD"/>
    <w:rPr>
      <w:b/>
      <w:bCs/>
      <w:sz w:val="20"/>
      <w:shd w:val="clear" w:color="auto" w:fill="D4D4D4"/>
    </w:rPr>
  </w:style>
  <w:style w:type="character" w:customStyle="1" w:styleId="hljs-pattern-match">
    <w:name w:val="hljs-pattern-match"/>
    <w:basedOn w:val="DefaultParagraphFont"/>
    <w:uiPriority w:val="1"/>
    <w:unhideWhenUsed/>
    <w:rsid w:val="005A7BDD"/>
  </w:style>
  <w:style w:type="character" w:customStyle="1" w:styleId="hljs-pattern-match-slc">
    <w:name w:val="hljs-pattern-match-slc"/>
    <w:basedOn w:val="hljs-pattern-match"/>
    <w:uiPriority w:val="1"/>
    <w:unhideWhenUsed/>
    <w:rsid w:val="005A7BDD"/>
    <w:rPr>
      <w:b/>
      <w:bCs/>
      <w:sz w:val="20"/>
      <w:shd w:val="clear" w:color="auto" w:fill="D4D4D4"/>
    </w:rPr>
  </w:style>
  <w:style w:type="character" w:customStyle="1" w:styleId="hljs-quote">
    <w:name w:val="hljs-quote"/>
    <w:basedOn w:val="DefaultParagraphFont"/>
    <w:uiPriority w:val="1"/>
    <w:unhideWhenUsed/>
    <w:rsid w:val="005A7BDD"/>
    <w:rPr>
      <w:i/>
      <w:iCs/>
      <w:color w:val="A0A1A7"/>
    </w:rPr>
  </w:style>
  <w:style w:type="character" w:customStyle="1" w:styleId="hljs-quote-slc">
    <w:name w:val="hljs-quote-slc"/>
    <w:basedOn w:val="hljs-quote"/>
    <w:uiPriority w:val="1"/>
    <w:unhideWhenUsed/>
    <w:rsid w:val="005A7BDD"/>
    <w:rPr>
      <w:b/>
      <w:bCs/>
      <w:i/>
      <w:iCs/>
      <w:color w:val="A0A1A7"/>
      <w:sz w:val="20"/>
      <w:shd w:val="clear" w:color="auto" w:fill="D4D4D4"/>
    </w:rPr>
  </w:style>
  <w:style w:type="character" w:customStyle="1" w:styleId="hljs-regexp">
    <w:name w:val="hljs-regexp"/>
    <w:basedOn w:val="DefaultParagraphFont"/>
    <w:uiPriority w:val="1"/>
    <w:unhideWhenUsed/>
    <w:rsid w:val="005A7BDD"/>
    <w:rPr>
      <w:color w:val="50A14F"/>
    </w:rPr>
  </w:style>
  <w:style w:type="character" w:customStyle="1" w:styleId="hljs-regexp-slc">
    <w:name w:val="hljs-regexp-slc"/>
    <w:basedOn w:val="hljs-regexp"/>
    <w:uiPriority w:val="1"/>
    <w:unhideWhenUsed/>
    <w:rsid w:val="005A7BDD"/>
    <w:rPr>
      <w:b/>
      <w:bCs/>
      <w:color w:val="50A14F"/>
      <w:sz w:val="20"/>
      <w:shd w:val="clear" w:color="auto" w:fill="D4D4D4"/>
    </w:rPr>
  </w:style>
  <w:style w:type="character" w:customStyle="1" w:styleId="hljs-section">
    <w:name w:val="hljs-section"/>
    <w:basedOn w:val="DefaultParagraphFont"/>
    <w:uiPriority w:val="1"/>
    <w:unhideWhenUsed/>
    <w:rsid w:val="005A7BDD"/>
    <w:rPr>
      <w:color w:val="E45649"/>
    </w:rPr>
  </w:style>
  <w:style w:type="character" w:customStyle="1" w:styleId="hljs-section-slc">
    <w:name w:val="hljs-section-slc"/>
    <w:basedOn w:val="hljs-section"/>
    <w:uiPriority w:val="1"/>
    <w:unhideWhenUsed/>
    <w:rsid w:val="005A7BDD"/>
    <w:rPr>
      <w:b/>
      <w:bCs/>
      <w:color w:val="E45649"/>
      <w:sz w:val="20"/>
      <w:shd w:val="clear" w:color="auto" w:fill="D4D4D4"/>
    </w:rPr>
  </w:style>
  <w:style w:type="character" w:customStyle="1" w:styleId="hljs-selector-attr">
    <w:name w:val="hljs-selector-attr"/>
    <w:basedOn w:val="DefaultParagraphFont"/>
    <w:uiPriority w:val="1"/>
    <w:unhideWhenUsed/>
    <w:rsid w:val="005A7BDD"/>
    <w:rPr>
      <w:color w:val="986801"/>
    </w:rPr>
  </w:style>
  <w:style w:type="character" w:customStyle="1" w:styleId="hljs-selector-attr-slc">
    <w:name w:val="hljs-selector-attr-slc"/>
    <w:basedOn w:val="hljs-selector-attr"/>
    <w:uiPriority w:val="1"/>
    <w:unhideWhenUsed/>
    <w:rsid w:val="005A7BDD"/>
    <w:rPr>
      <w:b/>
      <w:bCs/>
      <w:color w:val="986801"/>
      <w:sz w:val="20"/>
      <w:shd w:val="clear" w:color="auto" w:fill="D4D4D4"/>
    </w:rPr>
  </w:style>
  <w:style w:type="character" w:customStyle="1" w:styleId="hljs-selector-class">
    <w:name w:val="hljs-selector-class"/>
    <w:basedOn w:val="DefaultParagraphFont"/>
    <w:uiPriority w:val="1"/>
    <w:unhideWhenUsed/>
    <w:rsid w:val="005A7BDD"/>
    <w:rPr>
      <w:color w:val="986801"/>
    </w:rPr>
  </w:style>
  <w:style w:type="character" w:customStyle="1" w:styleId="hljs-selector-class-slc">
    <w:name w:val="hljs-selector-class-slc"/>
    <w:basedOn w:val="hljs-selector-class"/>
    <w:uiPriority w:val="1"/>
    <w:unhideWhenUsed/>
    <w:rsid w:val="005A7BDD"/>
    <w:rPr>
      <w:b/>
      <w:bCs/>
      <w:color w:val="986801"/>
      <w:sz w:val="20"/>
      <w:shd w:val="clear" w:color="auto" w:fill="D4D4D4"/>
    </w:rPr>
  </w:style>
  <w:style w:type="character" w:customStyle="1" w:styleId="hljs-selector-id">
    <w:name w:val="hljs-selector-id"/>
    <w:basedOn w:val="DefaultParagraphFont"/>
    <w:uiPriority w:val="1"/>
    <w:unhideWhenUsed/>
    <w:rsid w:val="005A7BDD"/>
    <w:rPr>
      <w:color w:val="4078F2"/>
    </w:rPr>
  </w:style>
  <w:style w:type="character" w:customStyle="1" w:styleId="hljs-selector-id-slc">
    <w:name w:val="hljs-selector-id-slc"/>
    <w:basedOn w:val="hljs-selector-id"/>
    <w:uiPriority w:val="1"/>
    <w:unhideWhenUsed/>
    <w:rsid w:val="005A7BDD"/>
    <w:rPr>
      <w:b/>
      <w:bCs/>
      <w:color w:val="4078F2"/>
      <w:sz w:val="20"/>
      <w:shd w:val="clear" w:color="auto" w:fill="D4D4D4"/>
    </w:rPr>
  </w:style>
  <w:style w:type="character" w:customStyle="1" w:styleId="hljs-selector-pseudo">
    <w:name w:val="hljs-selector-pseudo"/>
    <w:basedOn w:val="DefaultParagraphFont"/>
    <w:uiPriority w:val="1"/>
    <w:unhideWhenUsed/>
    <w:rsid w:val="005A7BDD"/>
    <w:rPr>
      <w:color w:val="986801"/>
    </w:rPr>
  </w:style>
  <w:style w:type="character" w:customStyle="1" w:styleId="hljs-selector-pseudo-slc">
    <w:name w:val="hljs-selector-pseudo-slc"/>
    <w:basedOn w:val="hljs-selector-pseudo"/>
    <w:uiPriority w:val="1"/>
    <w:unhideWhenUsed/>
    <w:rsid w:val="005A7BDD"/>
    <w:rPr>
      <w:b/>
      <w:bCs/>
      <w:color w:val="986801"/>
      <w:sz w:val="20"/>
      <w:shd w:val="clear" w:color="auto" w:fill="D4D4D4"/>
    </w:rPr>
  </w:style>
  <w:style w:type="character" w:customStyle="1" w:styleId="hljs-selector-tag">
    <w:name w:val="hljs-selector-tag"/>
    <w:basedOn w:val="DefaultParagraphFont"/>
    <w:uiPriority w:val="1"/>
    <w:unhideWhenUsed/>
    <w:rsid w:val="005A7BDD"/>
    <w:rPr>
      <w:color w:val="E45649"/>
    </w:rPr>
  </w:style>
  <w:style w:type="character" w:customStyle="1" w:styleId="hljs-selector-tag-slc">
    <w:name w:val="hljs-selector-tag-slc"/>
    <w:basedOn w:val="hljs-selector-tag"/>
    <w:uiPriority w:val="1"/>
    <w:unhideWhenUsed/>
    <w:rsid w:val="005A7BDD"/>
    <w:rPr>
      <w:b/>
      <w:bCs/>
      <w:color w:val="E45649"/>
      <w:sz w:val="20"/>
      <w:shd w:val="clear" w:color="auto" w:fill="D4D4D4"/>
    </w:rPr>
  </w:style>
  <w:style w:type="character" w:customStyle="1" w:styleId="hljs-slc">
    <w:name w:val="hljs-slc"/>
    <w:basedOn w:val="DefaultParagraphFont"/>
    <w:uiPriority w:val="1"/>
    <w:unhideWhenUsed/>
    <w:rsid w:val="005A7BDD"/>
    <w:rPr>
      <w:b/>
      <w:bCs/>
      <w:shd w:val="clear" w:color="auto" w:fill="D4D4D4"/>
      <w:lang w:val="en-IN"/>
    </w:rPr>
  </w:style>
  <w:style w:type="character" w:customStyle="1" w:styleId="hljs-string">
    <w:name w:val="hljs-string"/>
    <w:basedOn w:val="DefaultParagraphFont"/>
    <w:uiPriority w:val="1"/>
    <w:unhideWhenUsed/>
    <w:rsid w:val="005A7BDD"/>
    <w:rPr>
      <w:color w:val="50A14F"/>
    </w:rPr>
  </w:style>
  <w:style w:type="character" w:customStyle="1" w:styleId="hljs-string-slc">
    <w:name w:val="hljs-string-slc"/>
    <w:basedOn w:val="hljs-string"/>
    <w:uiPriority w:val="1"/>
    <w:unhideWhenUsed/>
    <w:rsid w:val="005A7BDD"/>
    <w:rPr>
      <w:b/>
      <w:bCs/>
      <w:color w:val="50A14F"/>
      <w:sz w:val="20"/>
      <w:shd w:val="clear" w:color="auto" w:fill="D4D4D4"/>
    </w:rPr>
  </w:style>
  <w:style w:type="character" w:customStyle="1" w:styleId="hljs-strong">
    <w:name w:val="hljs-strong"/>
    <w:basedOn w:val="DefaultParagraphFont"/>
    <w:uiPriority w:val="1"/>
    <w:unhideWhenUsed/>
    <w:rsid w:val="005A7BDD"/>
    <w:rPr>
      <w:b/>
      <w:bCs/>
    </w:rPr>
  </w:style>
  <w:style w:type="character" w:customStyle="1" w:styleId="hljs-strong-slc">
    <w:name w:val="hljs-strong-slc"/>
    <w:basedOn w:val="hljs-strong"/>
    <w:uiPriority w:val="1"/>
    <w:unhideWhenUsed/>
    <w:rsid w:val="005A7BDD"/>
    <w:rPr>
      <w:b/>
      <w:bCs/>
      <w:sz w:val="20"/>
      <w:shd w:val="clear" w:color="auto" w:fill="D4D4D4"/>
    </w:rPr>
  </w:style>
  <w:style w:type="character" w:customStyle="1" w:styleId="hljs-subst">
    <w:name w:val="hljs-subst"/>
    <w:basedOn w:val="DefaultParagraphFont"/>
    <w:uiPriority w:val="1"/>
    <w:unhideWhenUsed/>
    <w:rsid w:val="005A7BDD"/>
    <w:rPr>
      <w:color w:val="E45649"/>
    </w:rPr>
  </w:style>
  <w:style w:type="character" w:customStyle="1" w:styleId="hljs-subst-slc">
    <w:name w:val="hljs-subst-slc"/>
    <w:basedOn w:val="hljs-subst"/>
    <w:uiPriority w:val="1"/>
    <w:unhideWhenUsed/>
    <w:rsid w:val="005A7BDD"/>
    <w:rPr>
      <w:b/>
      <w:bCs/>
      <w:color w:val="E45649"/>
      <w:sz w:val="20"/>
      <w:shd w:val="clear" w:color="auto" w:fill="D4D4D4"/>
    </w:rPr>
  </w:style>
  <w:style w:type="character" w:customStyle="1" w:styleId="hljs-symbol">
    <w:name w:val="hljs-symbol"/>
    <w:basedOn w:val="DefaultParagraphFont"/>
    <w:uiPriority w:val="1"/>
    <w:unhideWhenUsed/>
    <w:rsid w:val="005A7BDD"/>
    <w:rPr>
      <w:color w:val="4078F2"/>
    </w:rPr>
  </w:style>
  <w:style w:type="character" w:customStyle="1" w:styleId="hljs-symbol-slc">
    <w:name w:val="hljs-symbol-slc"/>
    <w:basedOn w:val="hljs-symbol"/>
    <w:uiPriority w:val="1"/>
    <w:unhideWhenUsed/>
    <w:rsid w:val="005A7BDD"/>
    <w:rPr>
      <w:b/>
      <w:bCs/>
      <w:color w:val="4078F2"/>
      <w:sz w:val="20"/>
      <w:shd w:val="clear" w:color="auto" w:fill="D4D4D4"/>
    </w:rPr>
  </w:style>
  <w:style w:type="character" w:customStyle="1" w:styleId="hljs-tag">
    <w:name w:val="hljs-tag"/>
    <w:basedOn w:val="DefaultParagraphFont"/>
    <w:uiPriority w:val="1"/>
    <w:unhideWhenUsed/>
    <w:rsid w:val="005A7BDD"/>
  </w:style>
  <w:style w:type="character" w:customStyle="1" w:styleId="hljs-tag-slc">
    <w:name w:val="hljs-tag-slc"/>
    <w:basedOn w:val="hljs-tag"/>
    <w:uiPriority w:val="1"/>
    <w:unhideWhenUsed/>
    <w:rsid w:val="005A7BDD"/>
    <w:rPr>
      <w:b/>
      <w:bCs/>
      <w:sz w:val="20"/>
      <w:shd w:val="clear" w:color="auto" w:fill="D4D4D4"/>
    </w:rPr>
  </w:style>
  <w:style w:type="character" w:customStyle="1" w:styleId="hljs-template-tag">
    <w:name w:val="hljs-template-tag"/>
    <w:basedOn w:val="DefaultParagraphFont"/>
    <w:uiPriority w:val="1"/>
    <w:unhideWhenUsed/>
    <w:rsid w:val="005A7BDD"/>
  </w:style>
  <w:style w:type="character" w:customStyle="1" w:styleId="hljs-template-tag-slc">
    <w:name w:val="hljs-template-tag-slc"/>
    <w:basedOn w:val="hljs-template-tag"/>
    <w:uiPriority w:val="1"/>
    <w:unhideWhenUsed/>
    <w:rsid w:val="005A7BDD"/>
    <w:rPr>
      <w:b/>
      <w:bCs/>
      <w:sz w:val="20"/>
      <w:shd w:val="clear" w:color="auto" w:fill="D4D4D4"/>
    </w:rPr>
  </w:style>
  <w:style w:type="character" w:customStyle="1" w:styleId="hljs-template-variable">
    <w:name w:val="hljs-template-variable"/>
    <w:basedOn w:val="DefaultParagraphFont"/>
    <w:uiPriority w:val="1"/>
    <w:unhideWhenUsed/>
    <w:rsid w:val="005A7BDD"/>
    <w:rPr>
      <w:color w:val="986801"/>
    </w:rPr>
  </w:style>
  <w:style w:type="character" w:customStyle="1" w:styleId="hljs-template-variable-slc">
    <w:name w:val="hljs-template-variable-slc"/>
    <w:basedOn w:val="hljs-template-variable"/>
    <w:uiPriority w:val="1"/>
    <w:unhideWhenUsed/>
    <w:rsid w:val="005A7BDD"/>
    <w:rPr>
      <w:b/>
      <w:bCs/>
      <w:color w:val="986801"/>
      <w:sz w:val="20"/>
      <w:shd w:val="clear" w:color="auto" w:fill="D4D4D4"/>
    </w:rPr>
  </w:style>
  <w:style w:type="character" w:customStyle="1" w:styleId="hljs-title">
    <w:name w:val="hljs-title"/>
    <w:basedOn w:val="DefaultParagraphFont"/>
    <w:uiPriority w:val="1"/>
    <w:unhideWhenUsed/>
    <w:rsid w:val="005A7BDD"/>
    <w:rPr>
      <w:color w:val="4078F2"/>
    </w:rPr>
  </w:style>
  <w:style w:type="character" w:customStyle="1" w:styleId="hljs-title-slc">
    <w:name w:val="hljs-title-slc"/>
    <w:basedOn w:val="hljs-title"/>
    <w:uiPriority w:val="1"/>
    <w:unhideWhenUsed/>
    <w:rsid w:val="005A7BDD"/>
    <w:rPr>
      <w:b/>
      <w:bCs/>
      <w:color w:val="4078F2"/>
      <w:sz w:val="20"/>
      <w:shd w:val="clear" w:color="auto" w:fill="D4D4D4"/>
    </w:rPr>
  </w:style>
  <w:style w:type="character" w:customStyle="1" w:styleId="hljs-type">
    <w:name w:val="hljs-type"/>
    <w:basedOn w:val="DefaultParagraphFont"/>
    <w:uiPriority w:val="1"/>
    <w:unhideWhenUsed/>
    <w:rsid w:val="005A7BDD"/>
    <w:rPr>
      <w:color w:val="986801"/>
    </w:rPr>
  </w:style>
  <w:style w:type="character" w:customStyle="1" w:styleId="hljs-type-slc">
    <w:name w:val="hljs-type-slc"/>
    <w:basedOn w:val="hljs-type"/>
    <w:uiPriority w:val="1"/>
    <w:unhideWhenUsed/>
    <w:rsid w:val="005A7BDD"/>
    <w:rPr>
      <w:b/>
      <w:bCs/>
      <w:color w:val="986801"/>
      <w:sz w:val="20"/>
      <w:shd w:val="clear" w:color="auto" w:fill="D4D4D4"/>
    </w:rPr>
  </w:style>
  <w:style w:type="character" w:customStyle="1" w:styleId="hljs-typing">
    <w:name w:val="hljs-typing"/>
    <w:basedOn w:val="DefaultParagraphFont"/>
    <w:uiPriority w:val="1"/>
    <w:unhideWhenUsed/>
    <w:rsid w:val="005A7BDD"/>
  </w:style>
  <w:style w:type="character" w:customStyle="1" w:styleId="hljs-typing-slc">
    <w:name w:val="hljs-typing-slc"/>
    <w:basedOn w:val="hljs-typing"/>
    <w:uiPriority w:val="1"/>
    <w:unhideWhenUsed/>
    <w:rsid w:val="005A7BDD"/>
    <w:rPr>
      <w:b/>
      <w:bCs/>
      <w:sz w:val="20"/>
      <w:shd w:val="clear" w:color="auto" w:fill="D4D4D4"/>
    </w:rPr>
  </w:style>
  <w:style w:type="character" w:customStyle="1" w:styleId="hljs-variable">
    <w:name w:val="hljs-variable"/>
    <w:basedOn w:val="DefaultParagraphFont"/>
    <w:unhideWhenUsed/>
    <w:rsid w:val="005A7BDD"/>
    <w:rPr>
      <w:color w:val="986801"/>
    </w:rPr>
  </w:style>
  <w:style w:type="character" w:customStyle="1" w:styleId="hljs-variable-slc">
    <w:name w:val="hljs-variable-slc"/>
    <w:basedOn w:val="hljs-variable"/>
    <w:uiPriority w:val="1"/>
    <w:unhideWhenUsed/>
    <w:rsid w:val="005A7BDD"/>
    <w:rPr>
      <w:b/>
      <w:bCs/>
      <w:color w:val="986801"/>
      <w:sz w:val="20"/>
      <w:shd w:val="clear" w:color="auto" w:fill="D4D4D4"/>
    </w:rPr>
  </w:style>
  <w:style w:type="character" w:customStyle="1" w:styleId="IconPACKT">
    <w:name w:val="Icon [PACKT]"/>
    <w:uiPriority w:val="99"/>
    <w:qFormat/>
    <w:rsid w:val="00A37CB4"/>
    <w:rPr>
      <w:rFonts w:ascii="Times New Roman" w:hAnsi="Times New Roman"/>
      <w:noProof/>
      <w:sz w:val="22"/>
    </w:rPr>
  </w:style>
  <w:style w:type="paragraph" w:customStyle="1" w:styleId="IgnorePACKT">
    <w:name w:val="Ignore [PACKT]"/>
    <w:basedOn w:val="FigureWithinTipPACKT"/>
    <w:uiPriority w:val="99"/>
    <w:qFormat/>
    <w:rsid w:val="00A37CB4"/>
    <w:pPr>
      <w:shd w:val="clear" w:color="auto" w:fill="auto"/>
      <w:suppressAutoHyphens w:val="0"/>
      <w:spacing w:before="60" w:after="120"/>
      <w:ind w:left="0" w:right="0"/>
    </w:pPr>
    <w:rPr>
      <w:rFonts w:cs="Arial"/>
      <w:bCs/>
    </w:rPr>
  </w:style>
  <w:style w:type="paragraph" w:customStyle="1" w:styleId="InformationBoxWithinBulletPACKT">
    <w:name w:val="Information Box Within Bullet [PACKT]"/>
    <w:basedOn w:val="InformationBoxPACKT"/>
    <w:uiPriority w:val="99"/>
    <w:qFormat/>
    <w:rsid w:val="00A37CB4"/>
    <w:pPr>
      <w:ind w:left="1080"/>
    </w:pPr>
  </w:style>
  <w:style w:type="character" w:customStyle="1" w:styleId="ItalicsPACKT">
    <w:name w:val="Italics [PACKT]"/>
    <w:locked/>
    <w:rsid w:val="00A37CB4"/>
    <w:rPr>
      <w:i/>
      <w:color w:val="FF99CC"/>
    </w:rPr>
  </w:style>
  <w:style w:type="character" w:customStyle="1" w:styleId="KeyPACKT">
    <w:name w:val="Key [PACKT]"/>
    <w:locked/>
    <w:rsid w:val="00A37CB4"/>
    <w:rPr>
      <w:i/>
      <w:color w:val="00CCFF"/>
    </w:rPr>
  </w:style>
  <w:style w:type="character" w:customStyle="1" w:styleId="KeyWordPACKT">
    <w:name w:val="Key Word [PACKT]"/>
    <w:locked/>
    <w:rsid w:val="00A37CB4"/>
    <w:rPr>
      <w:b/>
    </w:rPr>
  </w:style>
  <w:style w:type="paragraph" w:customStyle="1" w:styleId="LayoutInformationPACKT">
    <w:name w:val="Layout Information [PACKT]"/>
    <w:basedOn w:val="NormalPACKT"/>
    <w:next w:val="NormalPACKT"/>
    <w:rsid w:val="00A37CB4"/>
    <w:rPr>
      <w:rFonts w:ascii="Arial" w:hAnsi="Arial"/>
      <w:b/>
      <w:color w:val="FF0000"/>
      <w:sz w:val="28"/>
      <w:szCs w:val="28"/>
    </w:rPr>
  </w:style>
  <w:style w:type="paragraph" w:customStyle="1" w:styleId="NumberedBulletPACKT">
    <w:name w:val="Numbered Bullet [PACKT]"/>
    <w:basedOn w:val="BulletPACKT"/>
    <w:locked/>
    <w:rsid w:val="00B87CD2"/>
    <w:pPr>
      <w:ind w:left="714" w:hanging="357"/>
    </w:pPr>
  </w:style>
  <w:style w:type="paragraph" w:customStyle="1" w:styleId="NumberedBulletEndPACKT">
    <w:name w:val="Numbered Bullet End [PACKT]"/>
    <w:basedOn w:val="NumberedBulletPACKT"/>
    <w:next w:val="NormalPACKT"/>
    <w:locked/>
    <w:rsid w:val="00A37CB4"/>
    <w:pPr>
      <w:spacing w:after="120"/>
    </w:pPr>
  </w:style>
  <w:style w:type="paragraph" w:customStyle="1" w:styleId="NumberedBulletWithinBulletPACKT">
    <w:name w:val="Numbered Bullet Within Bullet [PACKT]"/>
    <w:basedOn w:val="BulletWithinBulletPACKT0"/>
    <w:uiPriority w:val="99"/>
    <w:locked/>
    <w:rsid w:val="002B21DB"/>
    <w:pPr>
      <w:numPr>
        <w:numId w:val="4"/>
      </w:numPr>
      <w:tabs>
        <w:tab w:val="clear" w:pos="360"/>
      </w:tabs>
      <w:ind w:left="1434" w:hanging="357"/>
    </w:pPr>
  </w:style>
  <w:style w:type="paragraph" w:customStyle="1" w:styleId="NumberedBulletWithinBulletEndPACKT">
    <w:name w:val="Numbered Bullet Within Bullet End [PACKT]"/>
    <w:basedOn w:val="NumberedBulletWithinBulletPACKT"/>
    <w:next w:val="NormalPACKT"/>
    <w:uiPriority w:val="99"/>
    <w:locked/>
    <w:rsid w:val="00A37CB4"/>
    <w:pPr>
      <w:spacing w:after="120"/>
    </w:pPr>
  </w:style>
  <w:style w:type="paragraph" w:customStyle="1" w:styleId="TableColumnHeadingPACKT">
    <w:name w:val="Table Column Heading [PACKT]"/>
    <w:basedOn w:val="NormalPACKT"/>
    <w:uiPriority w:val="99"/>
    <w:rsid w:val="002D2834"/>
    <w:pPr>
      <w:spacing w:before="60" w:after="60"/>
      <w:ind w:left="74" w:right="74"/>
    </w:pPr>
    <w:rPr>
      <w:rFonts w:cs="Arial"/>
      <w:b/>
      <w:bCs/>
      <w:sz w:val="20"/>
    </w:rPr>
  </w:style>
  <w:style w:type="paragraph" w:customStyle="1" w:styleId="TableColumnContentPACKT">
    <w:name w:val="Table Column Content [PACKT]"/>
    <w:basedOn w:val="TableColumnHeadingPACKT"/>
    <w:uiPriority w:val="99"/>
    <w:rsid w:val="002D2834"/>
    <w:rPr>
      <w:b w:val="0"/>
    </w:rPr>
  </w:style>
  <w:style w:type="paragraph" w:customStyle="1" w:styleId="TableWithinBulletPACKT">
    <w:name w:val="Table Within Bullet [PACKT]"/>
    <w:basedOn w:val="TableColumnContentPACKT"/>
    <w:uiPriority w:val="99"/>
    <w:qFormat/>
    <w:rsid w:val="00A37CB4"/>
  </w:style>
  <w:style w:type="paragraph" w:customStyle="1" w:styleId="TipWithinBulletPACKT">
    <w:name w:val="Tip Within Bullet [PACKT]"/>
    <w:basedOn w:val="TipPACKT"/>
    <w:uiPriority w:val="99"/>
    <w:qFormat/>
    <w:rsid w:val="002D2834"/>
    <w:pPr>
      <w:ind w:left="1077"/>
    </w:pPr>
  </w:style>
  <w:style w:type="paragraph" w:customStyle="1" w:styleId="PartPACKT">
    <w:name w:val="Part [PACKT]"/>
    <w:basedOn w:val="TipWithinBulletPACKT"/>
    <w:uiPriority w:val="99"/>
    <w:qFormat/>
    <w:rsid w:val="00A37CB4"/>
    <w:rPr>
      <w:b/>
      <w:sz w:val="120"/>
      <w:u w:val="single"/>
    </w:rPr>
  </w:style>
  <w:style w:type="paragraph" w:customStyle="1" w:styleId="PartHeadingPACKT">
    <w:name w:val="Part Heading [PACKT]"/>
    <w:basedOn w:val="ChapterTitlePACKT"/>
    <w:qFormat/>
    <w:rsid w:val="00A37CB4"/>
  </w:style>
  <w:style w:type="paragraph" w:customStyle="1" w:styleId="PartTitlePACKT">
    <w:name w:val="Part Title [PACKT]"/>
    <w:basedOn w:val="PartPACKT"/>
    <w:uiPriority w:val="99"/>
    <w:qFormat/>
    <w:rsid w:val="00A37CB4"/>
    <w:rPr>
      <w:i/>
      <w:sz w:val="26"/>
      <w:u w:val="none"/>
    </w:rPr>
  </w:style>
  <w:style w:type="paragraph" w:customStyle="1" w:styleId="PartSectionPACKT">
    <w:name w:val="Part Section [PACKT]"/>
    <w:basedOn w:val="PartTitlePACKT"/>
    <w:uiPriority w:val="99"/>
    <w:qFormat/>
    <w:rsid w:val="00A37CB4"/>
    <w:rPr>
      <w:sz w:val="46"/>
    </w:rPr>
  </w:style>
  <w:style w:type="paragraph" w:customStyle="1" w:styleId="QuotePACKT">
    <w:name w:val="Quote [PACKT]"/>
    <w:basedOn w:val="NormalPACKT"/>
    <w:rsid w:val="002B21DB"/>
    <w:pPr>
      <w:shd w:val="clear" w:color="auto" w:fill="FFFF00"/>
      <w:spacing w:before="180" w:after="180"/>
      <w:ind w:left="357" w:right="357"/>
    </w:pPr>
    <w:rPr>
      <w:i/>
    </w:rPr>
  </w:style>
  <w:style w:type="paragraph" w:customStyle="1" w:styleId="QuoteWithinBulletPACKT">
    <w:name w:val="Quote Within Bullet [PACKT]"/>
    <w:basedOn w:val="QuotePACKT"/>
    <w:uiPriority w:val="99"/>
    <w:qFormat/>
    <w:rsid w:val="002B21DB"/>
    <w:pPr>
      <w:ind w:left="1077"/>
    </w:pPr>
  </w:style>
  <w:style w:type="paragraph" w:customStyle="1" w:styleId="RomanNumberedBulletPACKT">
    <w:name w:val="Roman Numbered Bullet [PACKT]"/>
    <w:basedOn w:val="NumberedBulletPACKT"/>
    <w:uiPriority w:val="99"/>
    <w:qFormat/>
    <w:rsid w:val="002B21DB"/>
    <w:pPr>
      <w:tabs>
        <w:tab w:val="clear" w:pos="360"/>
      </w:tabs>
      <w:ind w:left="1434"/>
    </w:pPr>
  </w:style>
  <w:style w:type="paragraph" w:customStyle="1" w:styleId="RomanNumberedBulletEndPACKT">
    <w:name w:val="Roman Numbered Bullet End [PACKT]"/>
    <w:basedOn w:val="RomanNumberedBulletPACKT"/>
    <w:next w:val="NormalPACKT"/>
    <w:uiPriority w:val="99"/>
    <w:qFormat/>
    <w:rsid w:val="00A37CB4"/>
    <w:pPr>
      <w:spacing w:after="120"/>
    </w:pPr>
  </w:style>
  <w:style w:type="character" w:customStyle="1" w:styleId="ScreenTextPACKT">
    <w:name w:val="Screen Text [PACKT]"/>
    <w:locked/>
    <w:rsid w:val="00A37CB4"/>
    <w:rPr>
      <w:rFonts w:ascii="Times New Roman" w:hAnsi="Times New Roman"/>
      <w:b/>
      <w:color w:val="008000"/>
      <w:sz w:val="22"/>
    </w:rPr>
  </w:style>
  <w:style w:type="paragraph" w:customStyle="1" w:styleId="SHCodeEndPACKT">
    <w:name w:val="SHCode End [PACKT]"/>
    <w:basedOn w:val="SHCodePACKT"/>
    <w:next w:val="NormalPACKT"/>
    <w:rsid w:val="00A37CB4"/>
    <w:pPr>
      <w:spacing w:after="120"/>
    </w:pPr>
  </w:style>
  <w:style w:type="paragraph" w:customStyle="1" w:styleId="SHCodeWithinBulletsPACKT">
    <w:name w:val="SHCode Within Bullets [PACKT]"/>
    <w:basedOn w:val="SHCodePACKT"/>
    <w:rsid w:val="00724998"/>
    <w:pPr>
      <w:ind w:left="880"/>
    </w:pPr>
  </w:style>
  <w:style w:type="paragraph" w:customStyle="1" w:styleId="SHCodeWithinBulletsEndPACKT">
    <w:name w:val="SHCode Within Bullets End [PACKT]"/>
    <w:basedOn w:val="SHCodeWithinBulletsPACKT"/>
    <w:next w:val="NormalPACKT"/>
    <w:rsid w:val="00A37CB4"/>
    <w:pPr>
      <w:spacing w:after="120"/>
    </w:pPr>
  </w:style>
  <w:style w:type="paragraph" w:customStyle="1" w:styleId="SHCodeWithinInformationBoxPACKT">
    <w:name w:val="SHCode Within Information Box [PACKT]"/>
    <w:basedOn w:val="InformationBoxPACKT"/>
    <w:rsid w:val="009E19C8"/>
    <w:pPr>
      <w:shd w:val="clear" w:color="auto" w:fill="FAFAFA"/>
      <w:spacing w:before="0" w:after="50"/>
    </w:pPr>
    <w:rPr>
      <w:rFonts w:ascii="Consolas" w:hAnsi="Consolas"/>
      <w:color w:val="383A42"/>
      <w:sz w:val="18"/>
    </w:rPr>
  </w:style>
  <w:style w:type="paragraph" w:customStyle="1" w:styleId="SHCodeWithinInformationBoxEndPACKT">
    <w:name w:val="SHCode Within Information Box End [PACKT]"/>
    <w:basedOn w:val="SHCodeWithinInformationBoxPACKT"/>
    <w:next w:val="InformationBoxPACKT"/>
    <w:rsid w:val="00A37CB4"/>
    <w:pPr>
      <w:spacing w:after="120"/>
    </w:pPr>
    <w:rPr>
      <w:lang w:val="en-IN"/>
    </w:rPr>
  </w:style>
  <w:style w:type="paragraph" w:customStyle="1" w:styleId="SHCodeWithinTableColumnContentPACKT">
    <w:name w:val="SHCode Within Table Column Content [PACKT]"/>
    <w:basedOn w:val="TableColumnContentPACKT"/>
    <w:rsid w:val="00750296"/>
    <w:pPr>
      <w:pBdr>
        <w:top w:val="single" w:sz="4" w:space="4" w:color="FAFAFA"/>
        <w:left w:val="single" w:sz="4" w:space="8" w:color="FAFAFA"/>
        <w:bottom w:val="single" w:sz="4" w:space="4" w:color="FAFAFA"/>
        <w:right w:val="single" w:sz="4" w:space="8" w:color="FAFAFA"/>
      </w:pBdr>
      <w:shd w:val="clear" w:color="auto" w:fill="FAFAFA"/>
      <w:spacing w:before="0" w:after="30"/>
      <w:ind w:left="232" w:right="232"/>
    </w:pPr>
    <w:rPr>
      <w:rFonts w:ascii="Consolas" w:hAnsi="Consolas"/>
      <w:color w:val="383A42"/>
      <w:sz w:val="18"/>
      <w:lang w:val="en-IN"/>
    </w:rPr>
  </w:style>
  <w:style w:type="paragraph" w:customStyle="1" w:styleId="SHCodeWithinTableColumnContentEndPACKT">
    <w:name w:val="SHCode Within Table Column Content End [PACKT]"/>
    <w:basedOn w:val="SHCodeWithinTableColumnContentPACKT"/>
    <w:next w:val="TableColumnContentPACKT"/>
    <w:rsid w:val="00A37CB4"/>
    <w:pPr>
      <w:spacing w:after="120"/>
    </w:pPr>
  </w:style>
  <w:style w:type="paragraph" w:customStyle="1" w:styleId="SHCodeWithinTipPACKT">
    <w:name w:val="SHCode Within Tip [PACKT]"/>
    <w:basedOn w:val="SHCodeWithinInformationBoxPACKT"/>
    <w:rsid w:val="009E19C8"/>
    <w:pPr>
      <w:pBdr>
        <w:top w:val="double" w:sz="4" w:space="6" w:color="auto"/>
        <w:left w:val="none" w:sz="0" w:space="0" w:color="auto"/>
        <w:bottom w:val="double" w:sz="4" w:space="9" w:color="auto"/>
        <w:right w:val="none" w:sz="0" w:space="0" w:color="auto"/>
      </w:pBdr>
      <w:spacing w:after="20"/>
    </w:pPr>
  </w:style>
  <w:style w:type="paragraph" w:customStyle="1" w:styleId="SHCodeWithinTipEndPACKT">
    <w:name w:val="SHCode Within Tip End [PACKT]"/>
    <w:basedOn w:val="SHCodeWithinTipPACKT"/>
    <w:next w:val="Normal"/>
    <w:rsid w:val="00A37CB4"/>
    <w:pPr>
      <w:spacing w:after="120"/>
    </w:pPr>
  </w:style>
  <w:style w:type="paragraph" w:customStyle="1" w:styleId="SHConPACKT">
    <w:name w:val="SHCon [PACKT]"/>
    <w:basedOn w:val="SHCodePACKT"/>
    <w:rsid w:val="003A73F3"/>
    <w:pPr>
      <w:pBdr>
        <w:top w:val="single" w:sz="4" w:space="4" w:color="282A36"/>
        <w:left w:val="single" w:sz="4" w:space="8" w:color="282A36"/>
        <w:bottom w:val="single" w:sz="4" w:space="4" w:color="282A36"/>
        <w:right w:val="single" w:sz="4" w:space="8" w:color="282A36"/>
      </w:pBdr>
      <w:shd w:val="clear" w:color="auto" w:fill="282A36"/>
      <w:ind w:left="159" w:right="159"/>
    </w:pPr>
    <w:rPr>
      <w:color w:val="F8F8F2"/>
      <w:lang w:val="en-IN"/>
    </w:rPr>
  </w:style>
  <w:style w:type="paragraph" w:customStyle="1" w:styleId="SHConEndPACKT">
    <w:name w:val="SHCon End [PACKT]"/>
    <w:basedOn w:val="SHConPACKT"/>
    <w:next w:val="NormalPACKT"/>
    <w:rsid w:val="00A37CB4"/>
    <w:pPr>
      <w:spacing w:after="120"/>
    </w:pPr>
  </w:style>
  <w:style w:type="character" w:customStyle="1" w:styleId="SubscriptPACKT">
    <w:name w:val="Subscript [PACKT]"/>
    <w:basedOn w:val="DefaultParagraphFont"/>
    <w:uiPriority w:val="1"/>
    <w:rsid w:val="00A37CB4"/>
    <w:rPr>
      <w:i w:val="0"/>
      <w:vertAlign w:val="subscript"/>
    </w:rPr>
  </w:style>
  <w:style w:type="character" w:customStyle="1" w:styleId="SubscriptBoldPACKT">
    <w:name w:val="Subscript Bold [PACKT]"/>
    <w:basedOn w:val="DefaultParagraphFont"/>
    <w:uiPriority w:val="1"/>
    <w:rsid w:val="00A37CB4"/>
    <w:rPr>
      <w:b/>
      <w:vertAlign w:val="subscript"/>
    </w:rPr>
  </w:style>
  <w:style w:type="character" w:customStyle="1" w:styleId="SubscriptBoldItalicPACKT">
    <w:name w:val="Subscript Bold+Italic [PACKT]"/>
    <w:basedOn w:val="DefaultParagraphFont"/>
    <w:uiPriority w:val="1"/>
    <w:rsid w:val="00A37CB4"/>
    <w:rPr>
      <w:b/>
      <w:i/>
      <w:vertAlign w:val="subscript"/>
    </w:rPr>
  </w:style>
  <w:style w:type="character" w:customStyle="1" w:styleId="SubscriptItalicPACKT">
    <w:name w:val="Subscript Italic [PACKT]"/>
    <w:basedOn w:val="DefaultParagraphFont"/>
    <w:uiPriority w:val="1"/>
    <w:rsid w:val="00A37CB4"/>
    <w:rPr>
      <w:i/>
      <w:vertAlign w:val="subscript"/>
    </w:rPr>
  </w:style>
  <w:style w:type="character" w:customStyle="1" w:styleId="SuperscriptPACKT">
    <w:name w:val="Superscript [PACKT]"/>
    <w:basedOn w:val="DefaultParagraphFont"/>
    <w:uiPriority w:val="1"/>
    <w:rsid w:val="00A37CB4"/>
    <w:rPr>
      <w:vertAlign w:val="superscript"/>
    </w:rPr>
  </w:style>
  <w:style w:type="character" w:customStyle="1" w:styleId="SuperscriptBoldPACKT">
    <w:name w:val="Superscript Bold [PACKT]"/>
    <w:basedOn w:val="DefaultParagraphFont"/>
    <w:uiPriority w:val="1"/>
    <w:rsid w:val="00A37CB4"/>
    <w:rPr>
      <w:b/>
      <w:vertAlign w:val="superscript"/>
    </w:rPr>
  </w:style>
  <w:style w:type="character" w:customStyle="1" w:styleId="SuperscriptBoldItalicPACKT">
    <w:name w:val="Superscript Bold+Italic [PACKT]"/>
    <w:basedOn w:val="DefaultParagraphFont"/>
    <w:uiPriority w:val="1"/>
    <w:rsid w:val="00A37CB4"/>
    <w:rPr>
      <w:b/>
      <w:i/>
      <w:vertAlign w:val="superscript"/>
    </w:rPr>
  </w:style>
  <w:style w:type="character" w:customStyle="1" w:styleId="SuperscriptItalicPACKT">
    <w:name w:val="Superscript Italic [PACKT]"/>
    <w:basedOn w:val="DefaultParagraphFont"/>
    <w:uiPriority w:val="1"/>
    <w:rsid w:val="00A37CB4"/>
    <w:rPr>
      <w:i/>
      <w:vertAlign w:val="superscript"/>
    </w:rPr>
  </w:style>
  <w:style w:type="paragraph" w:customStyle="1" w:styleId="TipPACKT">
    <w:name w:val="Tip [PACKT]"/>
    <w:basedOn w:val="InformationBoxPACKT"/>
    <w:qFormat/>
    <w:rsid w:val="00A37CB4"/>
    <w:pPr>
      <w:pBdr>
        <w:top w:val="double" w:sz="4" w:space="6" w:color="auto"/>
        <w:left w:val="none" w:sz="0" w:space="0" w:color="auto"/>
        <w:bottom w:val="double" w:sz="4" w:space="9" w:color="auto"/>
        <w:right w:val="none" w:sz="0" w:space="0" w:color="auto"/>
      </w:pBdr>
      <w:shd w:val="clear" w:color="auto" w:fill="auto"/>
    </w:pPr>
  </w:style>
  <w:style w:type="character" w:customStyle="1" w:styleId="URLPACKT">
    <w:name w:val="URL [PACKT]"/>
    <w:rsid w:val="002521EA"/>
    <w:rPr>
      <w:rFonts w:ascii="Consolas" w:hAnsi="Consolas"/>
      <w:color w:val="0000FF"/>
      <w:sz w:val="19"/>
      <w:szCs w:val="18"/>
    </w:rPr>
  </w:style>
  <w:style w:type="paragraph" w:customStyle="1" w:styleId="SHConWithinBulletsPACKT">
    <w:name w:val="SHCon Within Bullets [PACKT]"/>
    <w:basedOn w:val="SHCodeWithinBulletsPACKT"/>
    <w:rsid w:val="00E423AA"/>
    <w:pPr>
      <w:pBdr>
        <w:top w:val="single" w:sz="4" w:space="4" w:color="282A36"/>
        <w:left w:val="single" w:sz="4" w:space="8" w:color="282A36"/>
        <w:bottom w:val="single" w:sz="4" w:space="4" w:color="282A36"/>
        <w:right w:val="single" w:sz="4" w:space="8" w:color="282A36"/>
      </w:pBdr>
      <w:shd w:val="clear" w:color="auto" w:fill="282A36"/>
    </w:pPr>
    <w:rPr>
      <w:color w:val="F8F8F2"/>
    </w:rPr>
  </w:style>
  <w:style w:type="paragraph" w:customStyle="1" w:styleId="SHConWithinBulletsEndPACKT">
    <w:name w:val="SHCon Within Bullets End [PACKT]"/>
    <w:basedOn w:val="SHConWithinBulletsPACKT"/>
    <w:next w:val="NormalPACKT"/>
    <w:rsid w:val="00055330"/>
    <w:pPr>
      <w:spacing w:after="120"/>
    </w:pPr>
  </w:style>
  <w:style w:type="paragraph" w:customStyle="1" w:styleId="SHConWithinInformationBoxPACKT">
    <w:name w:val="SHCon Within Information Box [PACKT]"/>
    <w:basedOn w:val="SHCodeWithinInformationBoxPACKT"/>
    <w:rsid w:val="00055330"/>
    <w:pPr>
      <w:shd w:val="clear" w:color="auto" w:fill="282A36"/>
    </w:pPr>
    <w:rPr>
      <w:color w:val="F8F8F2"/>
    </w:rPr>
  </w:style>
  <w:style w:type="paragraph" w:customStyle="1" w:styleId="SHConWithinInformationBoxEndPACKT">
    <w:name w:val="SHCon Within Information Box End [PACKT]"/>
    <w:basedOn w:val="SHConWithinInformationBoxPACKT"/>
    <w:next w:val="InformationBoxPACKT"/>
    <w:rsid w:val="00055330"/>
    <w:pPr>
      <w:spacing w:after="120"/>
    </w:pPr>
  </w:style>
  <w:style w:type="paragraph" w:customStyle="1" w:styleId="SHConWithinTableColumnContentPACKT">
    <w:name w:val="SHCon Within Table Column Content [PACKT]"/>
    <w:basedOn w:val="SHCodeWithinTableColumnContentPACKT"/>
    <w:rsid w:val="00750296"/>
    <w:pPr>
      <w:pBdr>
        <w:top w:val="single" w:sz="4" w:space="4" w:color="282A36"/>
        <w:left w:val="single" w:sz="4" w:space="8" w:color="282A36"/>
        <w:bottom w:val="single" w:sz="4" w:space="4" w:color="282A36"/>
        <w:right w:val="single" w:sz="4" w:space="8" w:color="282A36"/>
      </w:pBdr>
      <w:shd w:val="clear" w:color="auto" w:fill="282A36"/>
    </w:pPr>
    <w:rPr>
      <w:color w:val="F8F8F2"/>
    </w:rPr>
  </w:style>
  <w:style w:type="paragraph" w:customStyle="1" w:styleId="SHConWithinTableColumnContentEndPACKT">
    <w:name w:val="SHCon Within Table Column Content End [PACKT]"/>
    <w:basedOn w:val="SHConWithinTableColumnContentPACKT"/>
    <w:next w:val="TableColumnContentPACKT"/>
    <w:rsid w:val="00055330"/>
    <w:pPr>
      <w:spacing w:after="120"/>
    </w:pPr>
  </w:style>
  <w:style w:type="paragraph" w:customStyle="1" w:styleId="SHConWithinTipPACKT">
    <w:name w:val="SHCon Within Tip [PACKT]"/>
    <w:basedOn w:val="SHCodeWithinTipPACKT"/>
    <w:rsid w:val="00055330"/>
    <w:pPr>
      <w:shd w:val="clear" w:color="auto" w:fill="282A36"/>
    </w:pPr>
    <w:rPr>
      <w:color w:val="F8F8F2"/>
    </w:rPr>
  </w:style>
  <w:style w:type="paragraph" w:customStyle="1" w:styleId="SHConWithinTipEndPACKT">
    <w:name w:val="SHCon Within Tip End [PACKT]"/>
    <w:basedOn w:val="SHConWithinTipPACKT"/>
    <w:next w:val="TipPACKT"/>
    <w:rsid w:val="00055330"/>
    <w:pPr>
      <w:spacing w:after="120"/>
    </w:pPr>
  </w:style>
  <w:style w:type="paragraph" w:customStyle="1" w:styleId="CitePACKT">
    <w:name w:val="Cite [PACKT]"/>
    <w:basedOn w:val="QuotePACKT"/>
    <w:next w:val="NormalPACKT"/>
    <w:rsid w:val="00405DE4"/>
    <w:pPr>
      <w:jc w:val="right"/>
    </w:pPr>
  </w:style>
  <w:style w:type="paragraph" w:customStyle="1" w:styleId="CiteWithinBulletPACKT">
    <w:name w:val="Cite Within Bullet [PACKT]"/>
    <w:basedOn w:val="QuoteWithinBulletPACKT"/>
    <w:next w:val="BulletPACKT"/>
    <w:rsid w:val="00405DE4"/>
    <w:pPr>
      <w:jc w:val="right"/>
    </w:pPr>
  </w:style>
  <w:style w:type="paragraph" w:styleId="CommentText">
    <w:name w:val="annotation text"/>
    <w:basedOn w:val="Normal"/>
    <w:link w:val="CommentTextChar"/>
    <w:uiPriority w:val="99"/>
    <w:unhideWhenUsed/>
    <w:rsid w:val="005A7BDD"/>
    <w:pPr>
      <w:spacing w:line="240" w:lineRule="auto"/>
    </w:pPr>
    <w:rPr>
      <w:sz w:val="20"/>
      <w:szCs w:val="20"/>
    </w:rPr>
  </w:style>
  <w:style w:type="character" w:customStyle="1" w:styleId="CommentTextChar">
    <w:name w:val="Comment Text Char"/>
    <w:basedOn w:val="DefaultParagraphFont"/>
    <w:link w:val="CommentText"/>
    <w:uiPriority w:val="99"/>
    <w:rsid w:val="005A7BDD"/>
    <w:rPr>
      <w:kern w:val="2"/>
      <w:sz w:val="20"/>
      <w:szCs w:val="20"/>
      <w:lang w:val="en-US"/>
      <w14:ligatures w14:val="standardContextual"/>
    </w:rPr>
  </w:style>
  <w:style w:type="character" w:styleId="CommentReference">
    <w:name w:val="annotation reference"/>
    <w:basedOn w:val="DefaultParagraphFont"/>
    <w:uiPriority w:val="99"/>
    <w:unhideWhenUsed/>
    <w:rsid w:val="005A7BDD"/>
    <w:rPr>
      <w:sz w:val="16"/>
      <w:szCs w:val="16"/>
    </w:rPr>
  </w:style>
  <w:style w:type="paragraph" w:styleId="Revision">
    <w:name w:val="Revision"/>
    <w:hidden/>
    <w:uiPriority w:val="99"/>
    <w:semiHidden/>
    <w:rsid w:val="00F0040C"/>
    <w:pPr>
      <w:spacing w:after="0" w:line="240" w:lineRule="auto"/>
    </w:pPr>
    <w:rPr>
      <w:rFonts w:ascii="Calibri" w:eastAsia="Times New Roman" w:hAnsi="Calibri" w:cs="Times New Roman"/>
      <w:sz w:val="24"/>
      <w:szCs w:val="24"/>
      <w:lang w:val="en-US"/>
    </w:rPr>
  </w:style>
  <w:style w:type="numbering" w:customStyle="1" w:styleId="AlphabeticalBullet">
    <w:name w:val="Alphabetical Bullet"/>
    <w:uiPriority w:val="99"/>
    <w:rsid w:val="009820ED"/>
    <w:pPr>
      <w:numPr>
        <w:numId w:val="7"/>
      </w:numPr>
    </w:pPr>
  </w:style>
  <w:style w:type="character" w:customStyle="1" w:styleId="Heading8Char">
    <w:name w:val="Heading 8 Char"/>
    <w:basedOn w:val="DefaultParagraphFont"/>
    <w:link w:val="Heading8"/>
    <w:uiPriority w:val="9"/>
    <w:rsid w:val="00FE46E5"/>
    <w:rPr>
      <w:rFonts w:eastAsiaTheme="majorEastAsia" w:cstheme="majorBidi"/>
      <w:i/>
      <w:iCs/>
      <w:color w:val="272727" w:themeColor="text1" w:themeTint="D8"/>
      <w:kern w:val="2"/>
      <w:sz w:val="24"/>
      <w:szCs w:val="24"/>
      <w:lang w:val="en-US"/>
      <w14:ligatures w14:val="standardContextual"/>
    </w:rPr>
  </w:style>
  <w:style w:type="character" w:customStyle="1" w:styleId="Heading9Char">
    <w:name w:val="Heading 9 Char"/>
    <w:basedOn w:val="DefaultParagraphFont"/>
    <w:link w:val="Heading9"/>
    <w:uiPriority w:val="9"/>
    <w:rsid w:val="00FE46E5"/>
    <w:rPr>
      <w:rFonts w:eastAsiaTheme="majorEastAsia" w:cstheme="majorBidi"/>
      <w:color w:val="272727" w:themeColor="text1" w:themeTint="D8"/>
      <w:kern w:val="2"/>
      <w:sz w:val="24"/>
      <w:szCs w:val="24"/>
      <w:lang w:val="en-US"/>
      <w14:ligatures w14:val="standardContextual"/>
    </w:rPr>
  </w:style>
  <w:style w:type="paragraph" w:styleId="NormalWeb">
    <w:name w:val="Normal (Web)"/>
    <w:basedOn w:val="Normal"/>
    <w:uiPriority w:val="99"/>
    <w:rsid w:val="00B74474"/>
    <w:pPr>
      <w:spacing w:before="100" w:beforeAutospacing="1" w:after="100" w:afterAutospacing="1"/>
    </w:pPr>
    <w:rPr>
      <w:rFonts w:ascii="Times New Roman" w:hAnsi="Times New Roman"/>
      <w:lang w:val="en-GB" w:eastAsia="en-GB"/>
    </w:rPr>
  </w:style>
  <w:style w:type="character" w:styleId="Emphasis">
    <w:name w:val="Emphasis"/>
    <w:basedOn w:val="DefaultParagraphFont"/>
    <w:uiPriority w:val="20"/>
    <w:qFormat/>
    <w:rsid w:val="00B74474"/>
    <w:rPr>
      <w:i/>
      <w:iCs/>
    </w:rPr>
  </w:style>
  <w:style w:type="character" w:customStyle="1" w:styleId="hyperlink0">
    <w:name w:val="hyperlink0"/>
    <w:basedOn w:val="DefaultParagraphFont"/>
    <w:rsid w:val="00B74474"/>
  </w:style>
  <w:style w:type="character" w:styleId="Hyperlink">
    <w:name w:val="Hyperlink"/>
    <w:uiPriority w:val="99"/>
    <w:rsid w:val="00B74474"/>
    <w:rPr>
      <w:color w:val="000080"/>
      <w:u w:val="single"/>
    </w:rPr>
  </w:style>
  <w:style w:type="character" w:styleId="Strong">
    <w:name w:val="Strong"/>
    <w:basedOn w:val="DefaultParagraphFont"/>
    <w:uiPriority w:val="22"/>
    <w:qFormat/>
    <w:rsid w:val="00B74474"/>
    <w:rPr>
      <w:b/>
      <w:bCs/>
    </w:rPr>
  </w:style>
  <w:style w:type="character" w:customStyle="1" w:styleId="none">
    <w:name w:val="none"/>
    <w:basedOn w:val="DefaultParagraphFont"/>
    <w:rsid w:val="00B74474"/>
  </w:style>
  <w:style w:type="paragraph" w:styleId="HTMLPreformatted">
    <w:name w:val="HTML Preformatted"/>
    <w:basedOn w:val="Normal"/>
    <w:link w:val="HTMLPreformattedChar"/>
    <w:uiPriority w:val="99"/>
    <w:semiHidden/>
    <w:unhideWhenUsed/>
    <w:rsid w:val="005A7BD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A7BDD"/>
    <w:rPr>
      <w:rFonts w:ascii="Consolas" w:hAnsi="Consolas"/>
      <w:kern w:val="2"/>
      <w:sz w:val="20"/>
      <w:szCs w:val="20"/>
      <w:lang w:val="en-US"/>
      <w14:ligatures w14:val="standardContextual"/>
    </w:rPr>
  </w:style>
  <w:style w:type="character" w:styleId="HTMLKeyboard">
    <w:name w:val="HTML Keyboard"/>
    <w:basedOn w:val="DefaultParagraphFont"/>
    <w:uiPriority w:val="99"/>
    <w:semiHidden/>
    <w:unhideWhenUsed/>
    <w:rsid w:val="00B74474"/>
    <w:rPr>
      <w:rFonts w:ascii="Courier New" w:eastAsia="Times New Roman" w:hAnsi="Courier New" w:cs="Courier New"/>
      <w:sz w:val="20"/>
      <w:szCs w:val="20"/>
    </w:rPr>
  </w:style>
  <w:style w:type="paragraph" w:customStyle="1" w:styleId="ChapterNumberPACKT0">
    <w:name w:val="Chapter Number (PACKT)"/>
    <w:qFormat/>
    <w:rsid w:val="00B74474"/>
    <w:pPr>
      <w:jc w:val="center"/>
    </w:pPr>
    <w:rPr>
      <w:rFonts w:ascii="Segoe UI" w:hAnsi="Segoe UI" w:cs="Segoe UI"/>
      <w:color w:val="000000" w:themeColor="text1"/>
      <w:sz w:val="144"/>
      <w:szCs w:val="144"/>
    </w:rPr>
  </w:style>
  <w:style w:type="paragraph" w:styleId="CommentSubject">
    <w:name w:val="annotation subject"/>
    <w:basedOn w:val="CommentText"/>
    <w:next w:val="CommentText"/>
    <w:link w:val="CommentSubjectChar"/>
    <w:uiPriority w:val="99"/>
    <w:semiHidden/>
    <w:unhideWhenUsed/>
    <w:rsid w:val="005A7BDD"/>
    <w:rPr>
      <w:b/>
      <w:bCs/>
    </w:rPr>
  </w:style>
  <w:style w:type="character" w:customStyle="1" w:styleId="CommentSubjectChar">
    <w:name w:val="Comment Subject Char"/>
    <w:basedOn w:val="CommentTextChar"/>
    <w:link w:val="CommentSubject"/>
    <w:uiPriority w:val="99"/>
    <w:semiHidden/>
    <w:rsid w:val="005A7BDD"/>
    <w:rPr>
      <w:b/>
      <w:bCs/>
      <w:kern w:val="2"/>
      <w:sz w:val="20"/>
      <w:szCs w:val="20"/>
      <w:lang w:val="en-US"/>
      <w14:ligatures w14:val="standardContextual"/>
    </w:rPr>
  </w:style>
  <w:style w:type="paragraph" w:customStyle="1" w:styleId="Compact">
    <w:name w:val="Compact"/>
    <w:basedOn w:val="Normal"/>
    <w:rsid w:val="00B74474"/>
    <w:pPr>
      <w:suppressAutoHyphens/>
      <w:spacing w:before="36" w:after="36"/>
    </w:pPr>
    <w:rPr>
      <w:rFonts w:ascii="Times New Roman" w:hAnsi="Times New Roman"/>
    </w:rPr>
  </w:style>
  <w:style w:type="paragraph" w:styleId="Date">
    <w:name w:val="Date"/>
    <w:link w:val="DateChar"/>
    <w:rsid w:val="00B74474"/>
    <w:pPr>
      <w:keepNext/>
      <w:keepLines/>
      <w:suppressAutoHyphens/>
      <w:spacing w:after="200" w:line="240" w:lineRule="auto"/>
      <w:jc w:val="center"/>
    </w:pPr>
    <w:rPr>
      <w:rFonts w:ascii="Cambria" w:eastAsia="SimSun" w:hAnsi="Cambria" w:cs="Cambria"/>
      <w:sz w:val="24"/>
      <w:szCs w:val="24"/>
      <w:lang w:val="en-US" w:eastAsia="ar-SA"/>
    </w:rPr>
  </w:style>
  <w:style w:type="character" w:customStyle="1" w:styleId="DateChar">
    <w:name w:val="Date Char"/>
    <w:basedOn w:val="DefaultParagraphFont"/>
    <w:link w:val="Date"/>
    <w:rsid w:val="00B74474"/>
    <w:rPr>
      <w:rFonts w:ascii="Cambria" w:eastAsia="SimSun" w:hAnsi="Cambria" w:cs="Cambria"/>
      <w:sz w:val="24"/>
      <w:szCs w:val="24"/>
      <w:lang w:val="en-US" w:eastAsia="ar-SA"/>
    </w:rPr>
  </w:style>
  <w:style w:type="paragraph" w:customStyle="1" w:styleId="Definition">
    <w:name w:val="Definition"/>
    <w:basedOn w:val="Normal"/>
    <w:rsid w:val="00B74474"/>
    <w:pPr>
      <w:suppressAutoHyphens/>
      <w:spacing w:after="120"/>
    </w:pPr>
    <w:rPr>
      <w:rFonts w:ascii="Times New Roman" w:hAnsi="Times New Roman"/>
    </w:rPr>
  </w:style>
  <w:style w:type="paragraph" w:customStyle="1" w:styleId="DefinitionTerm">
    <w:name w:val="Definition Term"/>
    <w:basedOn w:val="Normal"/>
    <w:rsid w:val="00B74474"/>
    <w:pPr>
      <w:keepNext/>
      <w:keepLines/>
      <w:suppressAutoHyphens/>
      <w:spacing w:after="0"/>
    </w:pPr>
    <w:rPr>
      <w:rFonts w:ascii="Times New Roman" w:hAnsi="Times New Roman"/>
      <w:b/>
    </w:rPr>
  </w:style>
  <w:style w:type="paragraph" w:customStyle="1" w:styleId="FramePACKT0">
    <w:name w:val="Frame (PACKT)"/>
    <w:next w:val="Normal"/>
    <w:qFormat/>
    <w:rsid w:val="00B74474"/>
    <w:pPr>
      <w:spacing w:after="0" w:line="240" w:lineRule="auto"/>
    </w:pPr>
    <w:rPr>
      <w:rFonts w:ascii="Segoe UI" w:hAnsi="Segoe UI"/>
      <w:noProof/>
      <w:sz w:val="2"/>
    </w:rPr>
  </w:style>
  <w:style w:type="paragraph" w:customStyle="1" w:styleId="ImageCaption">
    <w:name w:val="Image Caption"/>
    <w:basedOn w:val="Normal"/>
    <w:rsid w:val="00B74474"/>
    <w:pPr>
      <w:suppressAutoHyphens/>
      <w:spacing w:after="120"/>
    </w:pPr>
    <w:rPr>
      <w:rFonts w:ascii="Times New Roman" w:hAnsi="Times New Roman"/>
      <w:i/>
    </w:rPr>
  </w:style>
  <w:style w:type="paragraph" w:customStyle="1" w:styleId="Index">
    <w:name w:val="Index"/>
    <w:basedOn w:val="Normal"/>
    <w:rsid w:val="00B74474"/>
    <w:pPr>
      <w:suppressLineNumbers/>
      <w:suppressAutoHyphens/>
      <w:spacing w:after="120"/>
    </w:pPr>
    <w:rPr>
      <w:rFonts w:ascii="Helvetica" w:hAnsi="Helvetica" w:cs="Lucida Sans"/>
    </w:rPr>
  </w:style>
  <w:style w:type="character" w:customStyle="1" w:styleId="Link">
    <w:name w:val="Link"/>
    <w:basedOn w:val="DefaultParagraphFont"/>
    <w:rsid w:val="00B74474"/>
    <w:rPr>
      <w:color w:val="4F81BD"/>
    </w:rPr>
  </w:style>
  <w:style w:type="paragraph" w:styleId="List">
    <w:name w:val="List"/>
    <w:basedOn w:val="Normal"/>
    <w:rsid w:val="00B74474"/>
    <w:pPr>
      <w:suppressAutoHyphens/>
      <w:spacing w:after="120"/>
    </w:pPr>
    <w:rPr>
      <w:rFonts w:ascii="Helvetica" w:hAnsi="Helvetica" w:cs="Lucida Sans"/>
    </w:rPr>
  </w:style>
  <w:style w:type="paragraph" w:styleId="ListParagraph">
    <w:name w:val="List Paragraph"/>
    <w:basedOn w:val="Normal"/>
    <w:uiPriority w:val="34"/>
    <w:qFormat/>
    <w:rsid w:val="005A7BDD"/>
    <w:pPr>
      <w:ind w:left="720"/>
      <w:contextualSpacing/>
    </w:pPr>
  </w:style>
  <w:style w:type="numbering" w:customStyle="1" w:styleId="NumberedBulletWithinBullet">
    <w:name w:val="Numbered Bullet Within Bullet"/>
    <w:uiPriority w:val="99"/>
    <w:rsid w:val="00B74474"/>
    <w:pPr>
      <w:numPr>
        <w:numId w:val="8"/>
      </w:numPr>
    </w:pPr>
  </w:style>
  <w:style w:type="character" w:styleId="PlaceholderText">
    <w:name w:val="Placeholder Text"/>
    <w:basedOn w:val="DefaultParagraphFont"/>
    <w:uiPriority w:val="99"/>
    <w:semiHidden/>
    <w:rsid w:val="005A7BDD"/>
    <w:rPr>
      <w:color w:val="666666"/>
    </w:rPr>
  </w:style>
  <w:style w:type="paragraph" w:styleId="Subtitle">
    <w:name w:val="Subtitle"/>
    <w:basedOn w:val="Normal"/>
    <w:next w:val="Normal"/>
    <w:link w:val="SubtitleChar"/>
    <w:uiPriority w:val="11"/>
    <w:qFormat/>
    <w:rsid w:val="005A7B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BDD"/>
    <w:rPr>
      <w:rFonts w:eastAsiaTheme="majorEastAsia" w:cstheme="majorBidi"/>
      <w:color w:val="595959" w:themeColor="text1" w:themeTint="A6"/>
      <w:spacing w:val="15"/>
      <w:kern w:val="2"/>
      <w:sz w:val="28"/>
      <w:szCs w:val="28"/>
      <w:lang w:val="en-US"/>
      <w14:ligatures w14:val="standardContextual"/>
    </w:rPr>
  </w:style>
  <w:style w:type="paragraph" w:customStyle="1" w:styleId="TableCaption">
    <w:name w:val="Table Caption"/>
    <w:basedOn w:val="Normal"/>
    <w:rsid w:val="00B74474"/>
    <w:pPr>
      <w:suppressAutoHyphens/>
      <w:spacing w:after="120"/>
    </w:pPr>
    <w:rPr>
      <w:rFonts w:ascii="Times New Roman" w:hAnsi="Times New Roman"/>
      <w:i/>
    </w:rPr>
  </w:style>
  <w:style w:type="table" w:styleId="TableGrid">
    <w:name w:val="Table Grid"/>
    <w:basedOn w:val="TableNormal"/>
    <w:rsid w:val="00B74474"/>
    <w:pPr>
      <w:spacing w:after="0" w:line="240" w:lineRule="auto"/>
    </w:pPr>
    <w:rPr>
      <w:rFonts w:ascii="Times New Roman" w:eastAsia="Times New Roman" w:hAnsi="Times New Roman"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maticPACKT">
    <w:name w:val="Thematic (PACKT)"/>
    <w:qFormat/>
    <w:rsid w:val="00B74474"/>
    <w:pPr>
      <w:spacing w:after="0"/>
    </w:pPr>
    <w:rPr>
      <w:rFonts w:ascii="Trebuchet MS" w:hAnsi="Trebuchet MS" w:cs="Segoe UI"/>
      <w:b/>
      <w:bCs/>
      <w:color w:val="000000" w:themeColor="text1"/>
      <w:sz w:val="30"/>
      <w:szCs w:val="30"/>
    </w:rPr>
  </w:style>
  <w:style w:type="paragraph" w:styleId="Title">
    <w:name w:val="Title"/>
    <w:basedOn w:val="Normal"/>
    <w:next w:val="Normal"/>
    <w:link w:val="TitleChar"/>
    <w:uiPriority w:val="10"/>
    <w:qFormat/>
    <w:rsid w:val="005A7B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BDD"/>
    <w:rPr>
      <w:rFonts w:asciiTheme="majorHAnsi" w:eastAsiaTheme="majorEastAsia" w:hAnsiTheme="majorHAnsi" w:cstheme="majorBidi"/>
      <w:spacing w:val="-10"/>
      <w:kern w:val="28"/>
      <w:sz w:val="56"/>
      <w:szCs w:val="56"/>
      <w:lang w:val="en-US"/>
      <w14:ligatures w14:val="standardContextual"/>
    </w:rPr>
  </w:style>
  <w:style w:type="paragraph" w:customStyle="1" w:styleId="TitleQuotePACKT">
    <w:name w:val="Title Quote (PACKT)"/>
    <w:qFormat/>
    <w:rsid w:val="00B74474"/>
    <w:pPr>
      <w:spacing w:after="0"/>
    </w:pPr>
    <w:rPr>
      <w:rFonts w:ascii="Cambria" w:hAnsi="Cambria"/>
      <w:i/>
      <w:sz w:val="32"/>
    </w:rPr>
  </w:style>
  <w:style w:type="paragraph" w:styleId="TableofAuthorities">
    <w:name w:val="table of authorities"/>
    <w:basedOn w:val="Normal"/>
    <w:next w:val="Normal"/>
    <w:uiPriority w:val="99"/>
    <w:semiHidden/>
    <w:unhideWhenUsed/>
    <w:rsid w:val="00B74474"/>
    <w:pPr>
      <w:suppressAutoHyphens/>
      <w:spacing w:after="0"/>
      <w:ind w:left="240" w:hanging="240"/>
    </w:pPr>
    <w:rPr>
      <w:rFonts w:ascii="Times New Roman" w:hAnsi="Times New Roman"/>
    </w:rPr>
  </w:style>
  <w:style w:type="paragraph" w:styleId="BalloonText">
    <w:name w:val="Balloon Text"/>
    <w:basedOn w:val="Normal"/>
    <w:link w:val="BalloonTextChar"/>
    <w:uiPriority w:val="99"/>
    <w:semiHidden/>
    <w:unhideWhenUsed/>
    <w:rsid w:val="005A7BD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7BDD"/>
    <w:rPr>
      <w:rFonts w:ascii="Segoe UI" w:hAnsi="Segoe UI" w:cs="Segoe UI"/>
      <w:sz w:val="18"/>
      <w:szCs w:val="18"/>
      <w:lang w:val="en-US"/>
    </w:rPr>
  </w:style>
  <w:style w:type="character" w:customStyle="1" w:styleId="bash">
    <w:name w:val="bash"/>
    <w:basedOn w:val="DefaultParagraphFont"/>
    <w:rsid w:val="00B74474"/>
  </w:style>
  <w:style w:type="character" w:customStyle="1" w:styleId="packtscreen">
    <w:name w:val="packt_screen"/>
    <w:basedOn w:val="DefaultParagraphFont"/>
    <w:rsid w:val="00B74474"/>
  </w:style>
  <w:style w:type="paragraph" w:customStyle="1" w:styleId="cdpalignleft">
    <w:name w:val="cdpalignleft"/>
    <w:basedOn w:val="Normal"/>
    <w:rsid w:val="00B74474"/>
    <w:pPr>
      <w:suppressAutoHyphens/>
      <w:spacing w:before="100" w:beforeAutospacing="1" w:after="100" w:afterAutospacing="1"/>
    </w:pPr>
    <w:rPr>
      <w:rFonts w:ascii="Times New Roman" w:hAnsi="Times New Roman"/>
      <w:lang w:val="en-IN" w:eastAsia="en-IN"/>
    </w:rPr>
  </w:style>
  <w:style w:type="paragraph" w:customStyle="1" w:styleId="mce-root">
    <w:name w:val="mce-root"/>
    <w:basedOn w:val="Normal"/>
    <w:rsid w:val="00B74474"/>
    <w:pPr>
      <w:suppressAutoHyphens/>
      <w:spacing w:before="100" w:beforeAutospacing="1" w:after="100" w:afterAutospacing="1"/>
    </w:pPr>
    <w:rPr>
      <w:rFonts w:ascii="Times New Roman" w:hAnsi="Times New Roman"/>
      <w:lang w:val="en-IN" w:eastAsia="en-IN"/>
    </w:rPr>
  </w:style>
  <w:style w:type="paragraph" w:customStyle="1" w:styleId="normalpackt0">
    <w:name w:val="normalpackt"/>
    <w:basedOn w:val="Normal"/>
    <w:rsid w:val="00B74474"/>
    <w:pPr>
      <w:suppressAutoHyphens/>
      <w:spacing w:before="100" w:beforeAutospacing="1" w:after="100" w:afterAutospacing="1"/>
    </w:pPr>
    <w:rPr>
      <w:rFonts w:ascii="Times New Roman" w:hAnsi="Times New Roman"/>
      <w:lang w:val="en-IN" w:eastAsia="en-IN"/>
    </w:rPr>
  </w:style>
  <w:style w:type="paragraph" w:customStyle="1" w:styleId="cdpaligncenter">
    <w:name w:val="cdpaligncenter"/>
    <w:basedOn w:val="Normal"/>
    <w:rsid w:val="00B74474"/>
    <w:pPr>
      <w:suppressAutoHyphens/>
      <w:spacing w:before="100" w:beforeAutospacing="1" w:after="100" w:afterAutospacing="1"/>
    </w:pPr>
    <w:rPr>
      <w:rFonts w:ascii="Times New Roman" w:hAnsi="Times New Roman"/>
      <w:lang w:val="en-IN" w:eastAsia="en-IN"/>
    </w:rPr>
  </w:style>
  <w:style w:type="character" w:customStyle="1" w:styleId="hyperlink1">
    <w:name w:val="hyperlink1"/>
    <w:basedOn w:val="DefaultParagraphFont"/>
    <w:rsid w:val="00B74474"/>
  </w:style>
  <w:style w:type="character" w:customStyle="1" w:styleId="object">
    <w:name w:val="object"/>
    <w:basedOn w:val="DefaultParagraphFont"/>
    <w:rsid w:val="00B74474"/>
  </w:style>
  <w:style w:type="character" w:customStyle="1" w:styleId="Replace">
    <w:name w:val="Replace"/>
    <w:basedOn w:val="DefaultParagraphFont"/>
    <w:rsid w:val="00B74474"/>
    <w:rPr>
      <w:color w:val="FF0000"/>
      <w:spacing w:val="-2"/>
      <w:sz w:val="20"/>
    </w:rPr>
  </w:style>
  <w:style w:type="character" w:customStyle="1" w:styleId="ClauseChar">
    <w:name w:val="Clause Char"/>
    <w:basedOn w:val="DefaultParagraphFont"/>
    <w:rsid w:val="00B74474"/>
    <w:rPr>
      <w:rFonts w:ascii="Book Antiqua" w:hAnsi="Book Antiqua"/>
      <w:b/>
      <w:spacing w:val="-2"/>
      <w:sz w:val="24"/>
      <w:szCs w:val="24"/>
      <w:lang w:val="en-GB" w:eastAsia="en-US" w:bidi="ar-SA"/>
    </w:rPr>
  </w:style>
  <w:style w:type="paragraph" w:customStyle="1" w:styleId="Clause">
    <w:name w:val="Clause"/>
    <w:basedOn w:val="Normal"/>
    <w:autoRedefine/>
    <w:rsid w:val="00B74474"/>
    <w:pPr>
      <w:tabs>
        <w:tab w:val="left" w:pos="-1440"/>
        <w:tab w:val="left" w:pos="-720"/>
        <w:tab w:val="left" w:pos="0"/>
        <w:tab w:val="left" w:pos="103"/>
        <w:tab w:val="left" w:pos="720"/>
        <w:tab w:val="left" w:pos="1440"/>
        <w:tab w:val="left" w:pos="3406"/>
        <w:tab w:val="left" w:pos="3600"/>
      </w:tabs>
      <w:suppressAutoHyphens/>
      <w:spacing w:after="120"/>
    </w:pPr>
    <w:rPr>
      <w:rFonts w:ascii="Book Antiqua" w:hAnsi="Book Antiqua"/>
      <w:b/>
      <w:spacing w:val="-2"/>
    </w:rPr>
  </w:style>
  <w:style w:type="paragraph" w:styleId="BodyTextIndent3">
    <w:name w:val="Body Text Indent 3"/>
    <w:basedOn w:val="Normal"/>
    <w:link w:val="BodyTextIndent3Char"/>
    <w:rsid w:val="00B74474"/>
    <w:pPr>
      <w:tabs>
        <w:tab w:val="left" w:pos="-1440"/>
        <w:tab w:val="left" w:pos="-720"/>
        <w:tab w:val="left" w:pos="0"/>
        <w:tab w:val="left" w:pos="103"/>
        <w:tab w:val="left" w:pos="720"/>
        <w:tab w:val="left" w:pos="1440"/>
        <w:tab w:val="left" w:pos="2160"/>
        <w:tab w:val="left" w:pos="2880"/>
        <w:tab w:val="left" w:pos="3406"/>
        <w:tab w:val="left" w:pos="3600"/>
      </w:tabs>
      <w:suppressAutoHyphens/>
      <w:spacing w:after="120"/>
      <w:ind w:left="1440"/>
    </w:pPr>
    <w:rPr>
      <w:rFonts w:ascii="Book Antiqua" w:hAnsi="Book Antiqua"/>
      <w:spacing w:val="-2"/>
      <w:sz w:val="20"/>
    </w:rPr>
  </w:style>
  <w:style w:type="character" w:customStyle="1" w:styleId="BodyTextIndent3Char">
    <w:name w:val="Body Text Indent 3 Char"/>
    <w:basedOn w:val="DefaultParagraphFont"/>
    <w:link w:val="BodyTextIndent3"/>
    <w:rsid w:val="00B74474"/>
    <w:rPr>
      <w:rFonts w:ascii="Book Antiqua" w:eastAsia="Times New Roman" w:hAnsi="Book Antiqua" w:cs="Times New Roman"/>
      <w:spacing w:val="-2"/>
      <w:sz w:val="20"/>
      <w:szCs w:val="24"/>
      <w:lang w:val="en-US"/>
    </w:rPr>
  </w:style>
  <w:style w:type="paragraph" w:styleId="BodyTextIndent2">
    <w:name w:val="Body Text Indent 2"/>
    <w:basedOn w:val="Normal"/>
    <w:link w:val="BodyTextIndent2Char"/>
    <w:rsid w:val="00B74474"/>
    <w:pPr>
      <w:tabs>
        <w:tab w:val="left" w:pos="-1440"/>
        <w:tab w:val="left" w:pos="-720"/>
        <w:tab w:val="left" w:pos="0"/>
        <w:tab w:val="left" w:pos="103"/>
        <w:tab w:val="left" w:pos="1440"/>
        <w:tab w:val="left" w:pos="2880"/>
        <w:tab w:val="left" w:pos="3406"/>
        <w:tab w:val="left" w:pos="3600"/>
      </w:tabs>
      <w:suppressAutoHyphens/>
      <w:spacing w:after="120"/>
      <w:ind w:left="1440" w:hanging="1440"/>
    </w:pPr>
    <w:rPr>
      <w:rFonts w:ascii="Palatino" w:hAnsi="Palatino"/>
      <w:spacing w:val="-2"/>
      <w:sz w:val="23"/>
      <w:szCs w:val="20"/>
    </w:rPr>
  </w:style>
  <w:style w:type="character" w:customStyle="1" w:styleId="BodyTextIndent2Char">
    <w:name w:val="Body Text Indent 2 Char"/>
    <w:basedOn w:val="DefaultParagraphFont"/>
    <w:link w:val="BodyTextIndent2"/>
    <w:rsid w:val="00B74474"/>
    <w:rPr>
      <w:rFonts w:ascii="Palatino" w:eastAsia="Times New Roman" w:hAnsi="Palatino" w:cs="Times New Roman"/>
      <w:spacing w:val="-2"/>
      <w:sz w:val="23"/>
      <w:szCs w:val="20"/>
      <w:lang w:val="en-US"/>
    </w:rPr>
  </w:style>
  <w:style w:type="character" w:customStyle="1" w:styleId="Bold">
    <w:name w:val="Bold"/>
    <w:basedOn w:val="DefaultParagraphFont"/>
    <w:rsid w:val="00B74474"/>
    <w:rPr>
      <w:b/>
      <w:spacing w:val="-2"/>
      <w:sz w:val="20"/>
    </w:rPr>
  </w:style>
  <w:style w:type="paragraph" w:styleId="BodyText">
    <w:name w:val="Body Text"/>
    <w:basedOn w:val="Normal"/>
    <w:link w:val="BodyTextChar"/>
    <w:rsid w:val="00B74474"/>
    <w:pPr>
      <w:tabs>
        <w:tab w:val="left" w:pos="-1440"/>
        <w:tab w:val="left" w:pos="-720"/>
        <w:tab w:val="left" w:pos="0"/>
        <w:tab w:val="left" w:pos="103"/>
        <w:tab w:val="left" w:pos="720"/>
        <w:tab w:val="left" w:pos="1440"/>
        <w:tab w:val="left" w:pos="2160"/>
        <w:tab w:val="left" w:pos="2880"/>
        <w:tab w:val="left" w:pos="3406"/>
        <w:tab w:val="left" w:pos="3600"/>
      </w:tabs>
      <w:suppressAutoHyphens/>
      <w:spacing w:after="120"/>
    </w:pPr>
    <w:rPr>
      <w:rFonts w:ascii="Palatino" w:hAnsi="Palatino" w:cs="Arial"/>
      <w:sz w:val="23"/>
      <w:szCs w:val="20"/>
    </w:rPr>
  </w:style>
  <w:style w:type="character" w:customStyle="1" w:styleId="BodyTextChar">
    <w:name w:val="Body Text Char"/>
    <w:basedOn w:val="DefaultParagraphFont"/>
    <w:link w:val="BodyText"/>
    <w:rsid w:val="00B74474"/>
    <w:rPr>
      <w:rFonts w:ascii="Palatino" w:eastAsia="Times New Roman" w:hAnsi="Palatino" w:cs="Arial"/>
      <w:sz w:val="23"/>
      <w:szCs w:val="20"/>
      <w:lang w:val="en-US"/>
    </w:rPr>
  </w:style>
  <w:style w:type="paragraph" w:styleId="Header">
    <w:name w:val="header"/>
    <w:basedOn w:val="Normal"/>
    <w:link w:val="HeaderChar"/>
    <w:rsid w:val="00B74474"/>
    <w:pPr>
      <w:tabs>
        <w:tab w:val="center" w:pos="4153"/>
        <w:tab w:val="right" w:pos="8306"/>
      </w:tabs>
      <w:suppressAutoHyphens/>
      <w:spacing w:after="120"/>
    </w:pPr>
    <w:rPr>
      <w:rFonts w:ascii="Book Antiqua" w:hAnsi="Book Antiqua"/>
    </w:rPr>
  </w:style>
  <w:style w:type="character" w:customStyle="1" w:styleId="HeaderChar">
    <w:name w:val="Header Char"/>
    <w:basedOn w:val="DefaultParagraphFont"/>
    <w:link w:val="Header"/>
    <w:rsid w:val="00B74474"/>
    <w:rPr>
      <w:rFonts w:ascii="Book Antiqua" w:eastAsia="Times New Roman" w:hAnsi="Book Antiqua" w:cs="Times New Roman"/>
      <w:szCs w:val="24"/>
      <w:lang w:val="en-US"/>
    </w:rPr>
  </w:style>
  <w:style w:type="character" w:styleId="PageNumber">
    <w:name w:val="page number"/>
    <w:aliases w:val="[PACKT]"/>
    <w:basedOn w:val="DefaultParagraphFont"/>
    <w:rsid w:val="00B74474"/>
    <w:rPr>
      <w:rFonts w:ascii="Arial" w:hAnsi="Arial"/>
      <w:b/>
      <w:color w:val="000000"/>
      <w:sz w:val="16"/>
    </w:rPr>
  </w:style>
  <w:style w:type="paragraph" w:styleId="Footer">
    <w:name w:val="footer"/>
    <w:basedOn w:val="Normal"/>
    <w:link w:val="FooterChar"/>
    <w:rsid w:val="00B74474"/>
    <w:pPr>
      <w:tabs>
        <w:tab w:val="center" w:pos="4153"/>
        <w:tab w:val="right" w:pos="8306"/>
      </w:tabs>
      <w:suppressAutoHyphens/>
      <w:spacing w:after="120"/>
    </w:pPr>
    <w:rPr>
      <w:rFonts w:ascii="Times New Roman" w:hAnsi="Times New Roman"/>
    </w:rPr>
  </w:style>
  <w:style w:type="character" w:customStyle="1" w:styleId="FooterChar">
    <w:name w:val="Footer Char"/>
    <w:basedOn w:val="DefaultParagraphFont"/>
    <w:link w:val="Footer"/>
    <w:rsid w:val="00B74474"/>
    <w:rPr>
      <w:rFonts w:ascii="Times New Roman" w:eastAsia="Times New Roman" w:hAnsi="Times New Roman" w:cs="Times New Roman"/>
      <w:szCs w:val="24"/>
      <w:lang w:val="en-US"/>
    </w:rPr>
  </w:style>
  <w:style w:type="paragraph" w:styleId="DocumentMap">
    <w:name w:val="Document Map"/>
    <w:basedOn w:val="Normal"/>
    <w:link w:val="DocumentMapChar"/>
    <w:semiHidden/>
    <w:rsid w:val="00B74474"/>
    <w:pPr>
      <w:shd w:val="clear" w:color="auto" w:fill="000080"/>
      <w:suppressAutoHyphens/>
      <w:spacing w:after="120"/>
    </w:pPr>
    <w:rPr>
      <w:rFonts w:ascii="Tahoma" w:hAnsi="Tahoma" w:cs="Tahoma"/>
    </w:rPr>
  </w:style>
  <w:style w:type="character" w:customStyle="1" w:styleId="DocumentMapChar">
    <w:name w:val="Document Map Char"/>
    <w:basedOn w:val="DefaultParagraphFont"/>
    <w:link w:val="DocumentMap"/>
    <w:semiHidden/>
    <w:rsid w:val="00B74474"/>
    <w:rPr>
      <w:rFonts w:ascii="Tahoma" w:eastAsia="Times New Roman" w:hAnsi="Tahoma" w:cs="Tahoma"/>
      <w:szCs w:val="24"/>
      <w:shd w:val="clear" w:color="auto" w:fill="000080"/>
      <w:lang w:val="en-US"/>
    </w:rPr>
  </w:style>
  <w:style w:type="character" w:customStyle="1" w:styleId="ISBN">
    <w:name w:val="ISBN"/>
    <w:basedOn w:val="Replace"/>
    <w:rsid w:val="00B74474"/>
    <w:rPr>
      <w:color w:val="000000"/>
      <w:spacing w:val="-2"/>
      <w:sz w:val="20"/>
    </w:rPr>
  </w:style>
  <w:style w:type="character" w:customStyle="1" w:styleId="WorkTitle">
    <w:name w:val="WorkTitle"/>
    <w:basedOn w:val="ISBN"/>
    <w:rsid w:val="00B74474"/>
    <w:rPr>
      <w:color w:val="000000"/>
      <w:spacing w:val="-2"/>
      <w:sz w:val="20"/>
    </w:rPr>
  </w:style>
  <w:style w:type="paragraph" w:customStyle="1" w:styleId="TablesPACKT">
    <w:name w:val="Tables [PACKT]"/>
    <w:basedOn w:val="Normal"/>
    <w:rsid w:val="00B74474"/>
    <w:pPr>
      <w:suppressAutoHyphens/>
      <w:spacing w:after="120"/>
    </w:pPr>
    <w:rPr>
      <w:rFonts w:ascii="Arial" w:hAnsi="Arial" w:cs="Arial"/>
    </w:rPr>
  </w:style>
  <w:style w:type="paragraph" w:customStyle="1" w:styleId="DirectivePACKT">
    <w:name w:val="Directive [PACKT]"/>
    <w:basedOn w:val="Normal"/>
    <w:rsid w:val="00B74474"/>
    <w:pPr>
      <w:suppressAutoHyphens/>
      <w:spacing w:after="120"/>
    </w:pPr>
    <w:rPr>
      <w:rFonts w:ascii="Arial" w:hAnsi="Arial" w:cs="Arial"/>
      <w:b/>
      <w:color w:val="000000"/>
    </w:rPr>
  </w:style>
  <w:style w:type="paragraph" w:customStyle="1" w:styleId="CodeHighlightedEndPACKT">
    <w:name w:val="Code Highlighted End [PACKT]"/>
    <w:next w:val="NormalPACKT"/>
    <w:rsid w:val="00B74474"/>
    <w:pPr>
      <w:ind w:left="360"/>
    </w:pPr>
    <w:rPr>
      <w:rFonts w:ascii="Lucida Console" w:hAnsi="Lucida Console"/>
      <w:b/>
      <w:bCs/>
      <w:sz w:val="18"/>
      <w:szCs w:val="20"/>
      <w:lang w:val="en-US" w:eastAsia="ar-SA"/>
    </w:rPr>
  </w:style>
  <w:style w:type="paragraph" w:customStyle="1" w:styleId="TableContentPACKT">
    <w:name w:val="Table Content [PACKT]"/>
    <w:basedOn w:val="TableColumnHeadingPACKT"/>
    <w:rsid w:val="00B74474"/>
    <w:pPr>
      <w:ind w:left="0" w:right="0"/>
    </w:pPr>
    <w:rPr>
      <w:rFonts w:ascii="Arial" w:hAnsi="Arial"/>
      <w:b w:val="0"/>
    </w:rPr>
  </w:style>
  <w:style w:type="character" w:customStyle="1" w:styleId="HeaderFooterPACKT">
    <w:name w:val="Header/Footer [PACKT]"/>
    <w:basedOn w:val="DefaultParagraphFont"/>
    <w:rsid w:val="00B74474"/>
    <w:rPr>
      <w:rFonts w:ascii="Arial" w:hAnsi="Arial"/>
      <w:color w:val="000000"/>
      <w:sz w:val="16"/>
    </w:rPr>
  </w:style>
  <w:style w:type="paragraph" w:styleId="TOC1">
    <w:name w:val="toc 1"/>
    <w:basedOn w:val="Normal"/>
    <w:next w:val="Normal"/>
    <w:autoRedefine/>
    <w:semiHidden/>
    <w:rsid w:val="00B74474"/>
    <w:pPr>
      <w:tabs>
        <w:tab w:val="right" w:pos="7906"/>
      </w:tabs>
      <w:suppressAutoHyphens/>
      <w:spacing w:after="120"/>
    </w:pPr>
    <w:rPr>
      <w:rFonts w:ascii="Arial" w:hAnsi="Arial"/>
      <w:b/>
      <w:color w:val="000000"/>
      <w:u w:val="single"/>
    </w:rPr>
  </w:style>
  <w:style w:type="paragraph" w:styleId="TOC2">
    <w:name w:val="toc 2"/>
    <w:basedOn w:val="Normal"/>
    <w:next w:val="Normal"/>
    <w:autoRedefine/>
    <w:semiHidden/>
    <w:rsid w:val="00B74474"/>
    <w:pPr>
      <w:tabs>
        <w:tab w:val="right" w:pos="7906"/>
      </w:tabs>
      <w:suppressAutoHyphens/>
      <w:spacing w:before="20" w:after="60"/>
      <w:ind w:left="202"/>
    </w:pPr>
    <w:rPr>
      <w:rFonts w:ascii="Arial" w:hAnsi="Arial"/>
      <w:b/>
      <w:color w:val="000000"/>
    </w:rPr>
  </w:style>
  <w:style w:type="paragraph" w:styleId="TOC3">
    <w:name w:val="toc 3"/>
    <w:basedOn w:val="Normal"/>
    <w:next w:val="Normal"/>
    <w:autoRedefine/>
    <w:semiHidden/>
    <w:rsid w:val="00B74474"/>
    <w:pPr>
      <w:tabs>
        <w:tab w:val="right" w:pos="7906"/>
      </w:tabs>
      <w:suppressAutoHyphens/>
      <w:spacing w:before="40" w:after="20"/>
      <w:ind w:left="403"/>
    </w:pPr>
    <w:rPr>
      <w:rFonts w:ascii="Arial" w:hAnsi="Arial"/>
      <w:color w:val="000000"/>
    </w:rPr>
  </w:style>
  <w:style w:type="paragraph" w:customStyle="1" w:styleId="InternalNotePACKT">
    <w:name w:val="Internal Note [PACKT]"/>
    <w:basedOn w:val="NormalPACKT"/>
    <w:rsid w:val="00B74474"/>
    <w:rPr>
      <w:rFonts w:ascii="Arial" w:hAnsi="Arial"/>
      <w:b/>
      <w:shadow/>
      <w:color w:val="0000FF"/>
      <w:sz w:val="24"/>
    </w:rPr>
  </w:style>
  <w:style w:type="paragraph" w:customStyle="1" w:styleId="BulletwithoutBulletPACKT">
    <w:name w:val="Bullet without Bullet [PACKT]"/>
    <w:basedOn w:val="Normal"/>
    <w:rsid w:val="00B74474"/>
    <w:pPr>
      <w:spacing w:after="120"/>
      <w:ind w:left="708"/>
    </w:pPr>
    <w:rPr>
      <w:rFonts w:ascii="Times New Roman" w:hAnsi="Times New Roman"/>
      <w:szCs w:val="20"/>
    </w:rPr>
  </w:style>
  <w:style w:type="paragraph" w:styleId="Index1">
    <w:name w:val="index 1"/>
    <w:basedOn w:val="Normal"/>
    <w:next w:val="Normal"/>
    <w:semiHidden/>
    <w:rsid w:val="00B74474"/>
    <w:pPr>
      <w:suppressAutoHyphens/>
      <w:spacing w:after="0"/>
      <w:ind w:left="216" w:hanging="216"/>
    </w:pPr>
    <w:rPr>
      <w:rFonts w:ascii="Times New Roman" w:hAnsi="Times New Roman"/>
      <w:sz w:val="18"/>
    </w:rPr>
  </w:style>
  <w:style w:type="paragraph" w:styleId="IndexHeading">
    <w:name w:val="index heading"/>
    <w:basedOn w:val="Normal"/>
    <w:next w:val="Index1"/>
    <w:autoRedefine/>
    <w:semiHidden/>
    <w:rsid w:val="00B74474"/>
    <w:pPr>
      <w:suppressAutoHyphens/>
      <w:spacing w:before="240" w:after="120"/>
      <w:jc w:val="center"/>
    </w:pPr>
    <w:rPr>
      <w:rFonts w:ascii="Times New Roman" w:hAnsi="Times New Roman"/>
      <w:b/>
      <w:bCs/>
      <w:sz w:val="28"/>
      <w:szCs w:val="26"/>
    </w:rPr>
  </w:style>
  <w:style w:type="paragraph" w:customStyle="1" w:styleId="BulletwithinbulletPACKT">
    <w:name w:val="Bullet within bullet [PACKT]"/>
    <w:basedOn w:val="BulletPACKT"/>
    <w:rsid w:val="00B74474"/>
    <w:pPr>
      <w:numPr>
        <w:numId w:val="9"/>
      </w:numPr>
      <w:spacing w:after="20"/>
      <w:ind w:right="720"/>
    </w:pPr>
    <w:rPr>
      <w:rFonts w:ascii="Times New Roman" w:hAnsi="Times New Roman"/>
      <w:lang w:eastAsia="en-US"/>
    </w:rPr>
  </w:style>
  <w:style w:type="paragraph" w:customStyle="1" w:styleId="BulletwithinbulletendPACKT">
    <w:name w:val="Bullet within bullet end [PACKT]"/>
    <w:basedOn w:val="BulletwithinbulletPACKT"/>
    <w:rsid w:val="00B74474"/>
    <w:pPr>
      <w:numPr>
        <w:numId w:val="10"/>
      </w:numPr>
      <w:tabs>
        <w:tab w:val="clear" w:pos="360"/>
      </w:tabs>
      <w:spacing w:after="60"/>
      <w:ind w:left="1440"/>
    </w:pPr>
  </w:style>
  <w:style w:type="paragraph" w:customStyle="1" w:styleId="CodelistingPACKT">
    <w:name w:val="Code listing [PACKT]"/>
    <w:basedOn w:val="Heading5"/>
    <w:rsid w:val="00B74474"/>
    <w:pPr>
      <w:spacing w:before="60"/>
    </w:pPr>
  </w:style>
  <w:style w:type="paragraph" w:customStyle="1" w:styleId="TipHeadingPACKT">
    <w:name w:val="Tip Heading [PACKT]"/>
    <w:basedOn w:val="Normal"/>
    <w:next w:val="TipPACKT"/>
    <w:rsid w:val="00B74474"/>
    <w:pPr>
      <w:pBdr>
        <w:top w:val="double" w:sz="4" w:space="6" w:color="auto"/>
      </w:pBdr>
      <w:suppressAutoHyphens/>
      <w:spacing w:before="180" w:after="180"/>
      <w:ind w:left="360" w:right="360"/>
    </w:pPr>
    <w:rPr>
      <w:rFonts w:ascii="Times New Roman" w:hAnsi="Times New Roman"/>
      <w:b/>
    </w:rPr>
  </w:style>
  <w:style w:type="paragraph" w:customStyle="1" w:styleId="TipwithoutheadingPACKT">
    <w:name w:val="Tip without heading [PACKT]"/>
    <w:basedOn w:val="TipPACKT"/>
    <w:rsid w:val="00B74474"/>
    <w:pPr>
      <w:pBdr>
        <w:top w:val="double" w:sz="4" w:space="8" w:color="auto"/>
        <w:bottom w:val="double" w:sz="4" w:space="8" w:color="auto"/>
      </w:pBdr>
      <w:ind w:left="360" w:right="360"/>
    </w:pPr>
    <w:rPr>
      <w:rFonts w:ascii="Times New Roman" w:hAnsi="Times New Roman"/>
      <w:sz w:val="22"/>
      <w:szCs w:val="20"/>
    </w:rPr>
  </w:style>
  <w:style w:type="paragraph" w:customStyle="1" w:styleId="li1">
    <w:name w:val="li1"/>
    <w:basedOn w:val="Normal"/>
    <w:rsid w:val="00B74474"/>
    <w:pPr>
      <w:spacing w:before="100" w:beforeAutospacing="1" w:after="100" w:afterAutospacing="1"/>
    </w:pPr>
    <w:rPr>
      <w:rFonts w:ascii="Times New Roman" w:hAnsi="Times New Roman"/>
      <w:lang w:val="en-IN" w:eastAsia="en-IN"/>
    </w:rPr>
  </w:style>
  <w:style w:type="paragraph" w:customStyle="1" w:styleId="p1">
    <w:name w:val="p1"/>
    <w:basedOn w:val="Normal"/>
    <w:rsid w:val="00B74474"/>
    <w:pPr>
      <w:spacing w:before="100" w:beforeAutospacing="1" w:after="100" w:afterAutospacing="1"/>
    </w:pPr>
    <w:rPr>
      <w:rFonts w:ascii="Times New Roman" w:hAnsi="Times New Roman"/>
      <w:lang w:val="en-IN" w:eastAsia="en-IN"/>
    </w:rPr>
  </w:style>
  <w:style w:type="character" w:customStyle="1" w:styleId="s4">
    <w:name w:val="s4"/>
    <w:basedOn w:val="DefaultParagraphFont"/>
    <w:rsid w:val="00B74474"/>
  </w:style>
  <w:style w:type="character" w:customStyle="1" w:styleId="s2">
    <w:name w:val="s2"/>
    <w:basedOn w:val="DefaultParagraphFont"/>
    <w:rsid w:val="00B74474"/>
  </w:style>
  <w:style w:type="paragraph" w:customStyle="1" w:styleId="msonormal0">
    <w:name w:val="msonormal"/>
    <w:basedOn w:val="Normal"/>
    <w:rsid w:val="00B74474"/>
    <w:pPr>
      <w:spacing w:before="100" w:beforeAutospacing="1" w:after="100" w:afterAutospacing="1"/>
    </w:pPr>
    <w:rPr>
      <w:rFonts w:ascii="Times New Roman" w:hAnsi="Times New Roman"/>
    </w:rPr>
  </w:style>
  <w:style w:type="paragraph" w:customStyle="1" w:styleId="Normal1">
    <w:name w:val="Normal1"/>
    <w:basedOn w:val="Normal"/>
    <w:rsid w:val="00B74474"/>
    <w:pPr>
      <w:spacing w:before="100" w:beforeAutospacing="1" w:after="100" w:afterAutospacing="1"/>
    </w:pPr>
    <w:rPr>
      <w:rFonts w:ascii="Times New Roman" w:hAnsi="Times New Roman"/>
    </w:rPr>
  </w:style>
  <w:style w:type="paragraph" w:customStyle="1" w:styleId="bullet">
    <w:name w:val="bullet"/>
    <w:basedOn w:val="Normal"/>
    <w:rsid w:val="00B74474"/>
    <w:pPr>
      <w:spacing w:before="100" w:beforeAutospacing="1" w:after="100" w:afterAutospacing="1"/>
    </w:pPr>
    <w:rPr>
      <w:rFonts w:ascii="Times New Roman" w:hAnsi="Times New Roman"/>
    </w:rPr>
  </w:style>
  <w:style w:type="paragraph" w:customStyle="1" w:styleId="tip--packt-">
    <w:name w:val="tip--packt-"/>
    <w:basedOn w:val="Normal"/>
    <w:rsid w:val="00B74474"/>
    <w:pPr>
      <w:spacing w:before="100" w:beforeAutospacing="1" w:after="100" w:afterAutospacing="1"/>
    </w:pPr>
    <w:rPr>
      <w:rFonts w:ascii="Times New Roman" w:hAnsi="Times New Roman"/>
    </w:rPr>
  </w:style>
  <w:style w:type="character" w:styleId="HTMLCode">
    <w:name w:val="HTML Code"/>
    <w:basedOn w:val="DefaultParagraphFont"/>
    <w:uiPriority w:val="99"/>
    <w:semiHidden/>
    <w:unhideWhenUsed/>
    <w:rsid w:val="00B74474"/>
    <w:rPr>
      <w:rFonts w:ascii="Courier New" w:eastAsia="Times New Roman" w:hAnsi="Courier New" w:cs="Courier New"/>
      <w:sz w:val="20"/>
      <w:szCs w:val="20"/>
    </w:rPr>
  </w:style>
  <w:style w:type="character" w:customStyle="1" w:styleId="code-highlight">
    <w:name w:val="code-highlight"/>
    <w:basedOn w:val="DefaultParagraphFont"/>
    <w:rsid w:val="00B74474"/>
  </w:style>
  <w:style w:type="paragraph" w:customStyle="1" w:styleId="information-box--packt-">
    <w:name w:val="information-box--packt-"/>
    <w:basedOn w:val="Normal"/>
    <w:rsid w:val="00B74474"/>
    <w:pPr>
      <w:spacing w:before="100" w:beforeAutospacing="1" w:after="100" w:afterAutospacing="1"/>
    </w:pPr>
    <w:rPr>
      <w:rFonts w:ascii="Times New Roman" w:hAnsi="Times New Roman"/>
    </w:rPr>
  </w:style>
  <w:style w:type="paragraph" w:customStyle="1" w:styleId="packtfigref">
    <w:name w:val="packt_figref"/>
    <w:basedOn w:val="Normal"/>
    <w:rsid w:val="00B74474"/>
    <w:pPr>
      <w:spacing w:before="100" w:beforeAutospacing="1" w:after="100" w:afterAutospacing="1"/>
    </w:pPr>
    <w:rPr>
      <w:rFonts w:ascii="Times New Roman" w:hAnsi="Times New Roman"/>
    </w:rPr>
  </w:style>
  <w:style w:type="paragraph" w:customStyle="1" w:styleId="table-column-heading--packt-">
    <w:name w:val="table-column-heading--packt-"/>
    <w:basedOn w:val="Normal"/>
    <w:rsid w:val="00B74474"/>
    <w:pPr>
      <w:spacing w:before="100" w:beforeAutospacing="1" w:after="100" w:afterAutospacing="1"/>
    </w:pPr>
    <w:rPr>
      <w:rFonts w:ascii="Times New Roman" w:hAnsi="Times New Roman"/>
    </w:rPr>
  </w:style>
  <w:style w:type="paragraph" w:customStyle="1" w:styleId="table-column-content--packt-">
    <w:name w:val="table-column-content--packt-"/>
    <w:basedOn w:val="Normal"/>
    <w:rsid w:val="00B74474"/>
    <w:pPr>
      <w:spacing w:before="100" w:beforeAutospacing="1" w:after="100" w:afterAutospacing="1"/>
    </w:pPr>
    <w:rPr>
      <w:rFonts w:ascii="Times New Roman" w:hAnsi="Times New Roman"/>
    </w:rPr>
  </w:style>
  <w:style w:type="character" w:styleId="FollowedHyperlink">
    <w:name w:val="FollowedHyperlink"/>
    <w:basedOn w:val="DefaultParagraphFont"/>
    <w:uiPriority w:val="99"/>
    <w:semiHidden/>
    <w:unhideWhenUsed/>
    <w:rsid w:val="00B74474"/>
    <w:rPr>
      <w:color w:val="800080"/>
      <w:u w:val="single"/>
    </w:rPr>
  </w:style>
  <w:style w:type="character" w:customStyle="1" w:styleId="url">
    <w:name w:val="url"/>
    <w:basedOn w:val="DefaultParagraphFont"/>
    <w:rsid w:val="00B74474"/>
  </w:style>
  <w:style w:type="character" w:styleId="UnresolvedMention">
    <w:name w:val="Unresolved Mention"/>
    <w:basedOn w:val="DefaultParagraphFont"/>
    <w:uiPriority w:val="99"/>
    <w:semiHidden/>
    <w:unhideWhenUsed/>
    <w:rsid w:val="000A73E7"/>
    <w:rPr>
      <w:color w:val="605E5C"/>
      <w:shd w:val="clear" w:color="auto" w:fill="E1DFDD"/>
    </w:rPr>
  </w:style>
  <w:style w:type="paragraph" w:customStyle="1" w:styleId="P0-NormalPACKT">
    <w:name w:val="P0 - Normal [PACKT]"/>
    <w:uiPriority w:val="99"/>
    <w:locked/>
    <w:rsid w:val="005A7BDD"/>
    <w:pPr>
      <w:spacing w:before="120" w:after="120" w:line="278" w:lineRule="auto"/>
    </w:pPr>
    <w:rPr>
      <w:rFonts w:ascii="Calibri" w:eastAsia="Times New Roman" w:hAnsi="Calibri" w:cs="Times New Roman"/>
      <w:sz w:val="24"/>
      <w:szCs w:val="24"/>
      <w:lang w:val="en-US"/>
    </w:rPr>
  </w:style>
  <w:style w:type="paragraph" w:customStyle="1" w:styleId="BS-InfoBoxNormalPACKT">
    <w:name w:val="BS - InfoBox Normal [PACKT]"/>
    <w:basedOn w:val="P0-NormalPACKT"/>
    <w:link w:val="BS-InfoBoxNormalPACKTChar"/>
    <w:qFormat/>
    <w:locked/>
    <w:rsid w:val="005A7BDD"/>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character" w:customStyle="1" w:styleId="BS-InfoBoxNormalPACKTChar">
    <w:name w:val="BS - InfoBox Normal [PACKT] Char"/>
    <w:link w:val="BS-InfoBoxNormalPACKT"/>
    <w:rsid w:val="005A7BDD"/>
    <w:rPr>
      <w:rFonts w:ascii="Calibri" w:eastAsia="Times New Roman" w:hAnsi="Calibri" w:cs="Times New Roman"/>
      <w:sz w:val="20"/>
      <w:szCs w:val="24"/>
      <w:shd w:val="clear" w:color="auto" w:fill="FFFFFF"/>
      <w:lang w:val="en-US"/>
    </w:rPr>
  </w:style>
  <w:style w:type="paragraph" w:customStyle="1" w:styleId="BS-InfoBoxBulletListPACKT">
    <w:name w:val="BS - InfoBox BulletList [PACKT]"/>
    <w:basedOn w:val="BS-InfoBoxNormalPACKT"/>
    <w:qFormat/>
    <w:locked/>
    <w:rsid w:val="005A7BDD"/>
    <w:pPr>
      <w:numPr>
        <w:numId w:val="6"/>
      </w:numPr>
      <w:ind w:left="1080"/>
      <w:contextualSpacing/>
    </w:pPr>
  </w:style>
  <w:style w:type="paragraph" w:customStyle="1" w:styleId="BS-InfoBoxCenterPACKT">
    <w:name w:val="BS - InfoBox Center [PACKT]"/>
    <w:basedOn w:val="BS-InfoBoxNormalPACKT"/>
    <w:rsid w:val="005A7BDD"/>
    <w:pPr>
      <w:jc w:val="center"/>
    </w:pPr>
  </w:style>
  <w:style w:type="paragraph" w:customStyle="1" w:styleId="BS-InfoBoxCodePACKT">
    <w:name w:val="BS - InfoBox Code [PACKT]"/>
    <w:basedOn w:val="BS-InfoBoxNormalPACKT"/>
    <w:qFormat/>
    <w:rsid w:val="005A7BDD"/>
    <w:pPr>
      <w:contextualSpacing/>
    </w:pPr>
    <w:rPr>
      <w:rFonts w:ascii="Consolas" w:hAnsi="Consolas"/>
      <w:sz w:val="18"/>
    </w:rPr>
  </w:style>
  <w:style w:type="paragraph" w:customStyle="1" w:styleId="BS-InfoBoxConsolePACKT">
    <w:name w:val="BS - InfoBox Console [PACKT]"/>
    <w:basedOn w:val="BS-InfoBoxCodePACKT"/>
    <w:qFormat/>
    <w:rsid w:val="005A7BDD"/>
    <w:rPr>
      <w:b/>
    </w:rPr>
  </w:style>
  <w:style w:type="paragraph" w:customStyle="1" w:styleId="BS-InfoBoxFigurePACKT">
    <w:name w:val="BS - InfoBox Figure [PACKT]"/>
    <w:basedOn w:val="BS-InfoBoxNormalPACKT"/>
    <w:qFormat/>
    <w:rsid w:val="005A7BDD"/>
    <w:pPr>
      <w:jc w:val="center"/>
    </w:pPr>
    <w:rPr>
      <w:sz w:val="16"/>
    </w:rPr>
  </w:style>
  <w:style w:type="paragraph" w:customStyle="1" w:styleId="BS-InfoBoxFigureCaptionPACKT">
    <w:name w:val="BS - InfoBox FigureCaption [PACKT]"/>
    <w:basedOn w:val="BS-InfoBoxFigurePACKT"/>
    <w:rsid w:val="005A7BDD"/>
  </w:style>
  <w:style w:type="paragraph" w:customStyle="1" w:styleId="BS-InfoBoxNumberedListPACKT">
    <w:name w:val="BS - InfoBox NumberedList [PACKT]"/>
    <w:basedOn w:val="BS-InfoBoxBulletListPACKT"/>
    <w:rsid w:val="005A7BDD"/>
    <w:pPr>
      <w:numPr>
        <w:numId w:val="12"/>
      </w:numPr>
      <w:ind w:left="1080"/>
    </w:pPr>
  </w:style>
  <w:style w:type="paragraph" w:customStyle="1" w:styleId="BS-InfoBoxSHCodePACKT">
    <w:name w:val="BS - InfoBox SHCode [PACKT]"/>
    <w:basedOn w:val="BS-InfoBoxNormalPACKT"/>
    <w:rsid w:val="005A7BDD"/>
    <w:pPr>
      <w:shd w:val="clear" w:color="auto" w:fill="FAFAFA"/>
      <w:spacing w:after="60"/>
      <w:contextualSpacing/>
    </w:pPr>
    <w:rPr>
      <w:rFonts w:ascii="Consolas" w:hAnsi="Consolas"/>
      <w:color w:val="383A42"/>
      <w:sz w:val="18"/>
    </w:rPr>
  </w:style>
  <w:style w:type="paragraph" w:customStyle="1" w:styleId="BS-InfoBoxSHConPACKT">
    <w:name w:val="BS - InfoBox SHCon [PACKT]"/>
    <w:basedOn w:val="BS-InfoBoxSHCodePACKT"/>
    <w:rsid w:val="005A7BDD"/>
    <w:pPr>
      <w:shd w:val="clear" w:color="auto" w:fill="282A36"/>
    </w:pPr>
    <w:rPr>
      <w:color w:val="F8F8F2"/>
    </w:rPr>
  </w:style>
  <w:style w:type="paragraph" w:customStyle="1" w:styleId="BS-TipBoxBulletListPACKT">
    <w:name w:val="BS - TipBox BulletList [PACKT]"/>
    <w:basedOn w:val="BS-InfoBoxBulletListPACKT"/>
    <w:qFormat/>
    <w:rsid w:val="005A7BDD"/>
    <w:pPr>
      <w:pBdr>
        <w:top w:val="double" w:sz="4" w:space="6" w:color="auto"/>
        <w:left w:val="none" w:sz="0" w:space="0" w:color="auto"/>
        <w:bottom w:val="double" w:sz="4" w:space="9" w:color="auto"/>
        <w:right w:val="none" w:sz="0" w:space="0" w:color="auto"/>
      </w:pBdr>
    </w:pPr>
  </w:style>
  <w:style w:type="paragraph" w:customStyle="1" w:styleId="BS-TipBoxNormalPACKT">
    <w:name w:val="BS - TipBox Normal [PACKT]"/>
    <w:basedOn w:val="BS-InfoBoxNormalPACKT"/>
    <w:uiPriority w:val="99"/>
    <w:qFormat/>
    <w:rsid w:val="005A7BDD"/>
    <w:pPr>
      <w:pBdr>
        <w:top w:val="double" w:sz="4" w:space="6" w:color="auto"/>
        <w:left w:val="none" w:sz="0" w:space="0" w:color="auto"/>
        <w:bottom w:val="double" w:sz="4" w:space="9" w:color="auto"/>
        <w:right w:val="none" w:sz="0" w:space="0" w:color="auto"/>
      </w:pBdr>
      <w:shd w:val="clear" w:color="auto" w:fill="auto"/>
    </w:pPr>
  </w:style>
  <w:style w:type="paragraph" w:customStyle="1" w:styleId="BS-TipBoxCenterPACKT">
    <w:name w:val="BS - TipBox Center [PACKT]"/>
    <w:basedOn w:val="BS-TipBoxNormalPACKT"/>
    <w:rsid w:val="005A7BDD"/>
    <w:pPr>
      <w:jc w:val="center"/>
    </w:pPr>
  </w:style>
  <w:style w:type="paragraph" w:customStyle="1" w:styleId="BS-TipBoxCodePACKT">
    <w:name w:val="BS - TipBox Code [PACKT]"/>
    <w:basedOn w:val="BS-InfoBoxCodePACKT"/>
    <w:qFormat/>
    <w:rsid w:val="005A7BDD"/>
    <w:pPr>
      <w:pBdr>
        <w:top w:val="double" w:sz="4" w:space="6" w:color="auto"/>
        <w:left w:val="none" w:sz="0" w:space="0" w:color="auto"/>
        <w:bottom w:val="double" w:sz="4" w:space="9" w:color="auto"/>
        <w:right w:val="none" w:sz="0" w:space="0" w:color="auto"/>
      </w:pBdr>
    </w:pPr>
  </w:style>
  <w:style w:type="paragraph" w:customStyle="1" w:styleId="BS-TipBoxConsolePACKT">
    <w:name w:val="BS - TipBox Console [PACKT]"/>
    <w:basedOn w:val="BS-TipBoxCodePACKT"/>
    <w:qFormat/>
    <w:rsid w:val="005A7BDD"/>
    <w:rPr>
      <w:b/>
    </w:rPr>
  </w:style>
  <w:style w:type="paragraph" w:customStyle="1" w:styleId="BS-TipBoxFigurePACKT">
    <w:name w:val="BS - TipBox Figure [PACKT]"/>
    <w:basedOn w:val="BS-InfoBoxFigurePACKT"/>
    <w:next w:val="Normal"/>
    <w:qFormat/>
    <w:rsid w:val="005A7BDD"/>
    <w:pPr>
      <w:pBdr>
        <w:top w:val="double" w:sz="4" w:space="6" w:color="auto"/>
        <w:left w:val="none" w:sz="0" w:space="0" w:color="auto"/>
        <w:bottom w:val="double" w:sz="4" w:space="9" w:color="auto"/>
        <w:right w:val="none" w:sz="0" w:space="0" w:color="auto"/>
      </w:pBdr>
    </w:pPr>
  </w:style>
  <w:style w:type="paragraph" w:customStyle="1" w:styleId="BS-TipBoxFigureCaptionPACKT">
    <w:name w:val="BS - TipBox FigureCaption [PACKT]"/>
    <w:basedOn w:val="BS-TipBoxFigurePACKT"/>
    <w:rsid w:val="005A7BDD"/>
  </w:style>
  <w:style w:type="paragraph" w:customStyle="1" w:styleId="BS-TipBoxNumberedListPACKT">
    <w:name w:val="BS - TipBox NumberedList [PACKT]"/>
    <w:basedOn w:val="BS-TipBoxBulletListPACKT"/>
    <w:rsid w:val="005A7BDD"/>
    <w:pPr>
      <w:numPr>
        <w:numId w:val="13"/>
      </w:numPr>
      <w:ind w:left="1080"/>
    </w:pPr>
  </w:style>
  <w:style w:type="paragraph" w:customStyle="1" w:styleId="BS-TipBoxSHCodePACKT">
    <w:name w:val="BS - TipBox SHCode [PACKT]"/>
    <w:basedOn w:val="BS-InfoBoxSHCodePACKT"/>
    <w:rsid w:val="005A7BDD"/>
    <w:pPr>
      <w:pBdr>
        <w:top w:val="double" w:sz="4" w:space="6" w:color="auto"/>
        <w:left w:val="none" w:sz="0" w:space="0" w:color="auto"/>
        <w:bottom w:val="double" w:sz="4" w:space="9" w:color="auto"/>
        <w:right w:val="none" w:sz="0" w:space="0" w:color="auto"/>
      </w:pBdr>
    </w:pPr>
  </w:style>
  <w:style w:type="paragraph" w:customStyle="1" w:styleId="BS-TipBoxSHConPACKT">
    <w:name w:val="BS - TipBox SHCon [PACKT]"/>
    <w:basedOn w:val="BS-TipBoxSHCodePACKT"/>
    <w:rsid w:val="005A7BDD"/>
    <w:pPr>
      <w:shd w:val="clear" w:color="auto" w:fill="282A36"/>
    </w:pPr>
    <w:rPr>
      <w:color w:val="F8F8F2"/>
    </w:rPr>
  </w:style>
  <w:style w:type="paragraph" w:customStyle="1" w:styleId="C0-CodePACKT">
    <w:name w:val="C0 - Code [PACKT]"/>
    <w:basedOn w:val="P0-NormalPACKT"/>
    <w:locked/>
    <w:rsid w:val="005A7BDD"/>
    <w:pPr>
      <w:ind w:left="270"/>
      <w:contextualSpacing/>
    </w:pPr>
    <w:rPr>
      <w:rFonts w:ascii="Consolas" w:hAnsi="Consolas"/>
      <w:sz w:val="19"/>
      <w:szCs w:val="18"/>
      <w:lang w:eastAsia="ar-SA"/>
    </w:rPr>
  </w:style>
  <w:style w:type="paragraph" w:customStyle="1" w:styleId="C0-ConsolePACKT">
    <w:name w:val="C0 - Console [PACKT]"/>
    <w:basedOn w:val="C0-CodePACKT"/>
    <w:qFormat/>
    <w:locked/>
    <w:rsid w:val="005A7BDD"/>
    <w:pPr>
      <w:ind w:left="0"/>
    </w:pPr>
    <w:rPr>
      <w:b/>
    </w:rPr>
  </w:style>
  <w:style w:type="paragraph" w:customStyle="1" w:styleId="C0-SHCodePACKT">
    <w:name w:val="C0 - SHCode [PACKT]"/>
    <w:basedOn w:val="C0-CodePACKT"/>
    <w:rsid w:val="005A7BDD"/>
    <w:pPr>
      <w:pBdr>
        <w:top w:val="single" w:sz="4" w:space="4" w:color="FFFFFF" w:themeColor="background1"/>
        <w:left w:val="single" w:sz="4" w:space="14" w:color="FFFFFF" w:themeColor="background1"/>
        <w:bottom w:val="single" w:sz="4" w:space="4" w:color="FFFFFF" w:themeColor="background1"/>
        <w:right w:val="single" w:sz="4" w:space="14" w:color="FFFFFF" w:themeColor="background1"/>
      </w:pBdr>
      <w:shd w:val="clear" w:color="auto" w:fill="FAFAFA"/>
      <w:ind w:right="270"/>
    </w:pPr>
    <w:rPr>
      <w:color w:val="383A42"/>
    </w:rPr>
  </w:style>
  <w:style w:type="paragraph" w:customStyle="1" w:styleId="C0-SHConPACKT">
    <w:name w:val="C0 - SHCon [PACKT]"/>
    <w:basedOn w:val="C0-SHCodePACKT"/>
    <w:rsid w:val="005A7BDD"/>
    <w:pPr>
      <w:pBdr>
        <w:top w:val="single" w:sz="4" w:space="4" w:color="282A36"/>
        <w:left w:val="single" w:sz="4" w:space="14" w:color="282A36"/>
        <w:bottom w:val="single" w:sz="4" w:space="4" w:color="282A36"/>
        <w:right w:val="single" w:sz="4" w:space="14" w:color="282A36"/>
      </w:pBdr>
      <w:shd w:val="clear" w:color="auto" w:fill="282A36"/>
      <w:ind w:left="274" w:right="274"/>
    </w:pPr>
    <w:rPr>
      <w:color w:val="F8F8F2"/>
      <w:lang w:val="en-IN"/>
    </w:rPr>
  </w:style>
  <w:style w:type="paragraph" w:customStyle="1" w:styleId="C1-CodePACKT">
    <w:name w:val="C1 - Code [PACKT]"/>
    <w:basedOn w:val="C0-CodePACKT"/>
    <w:locked/>
    <w:rsid w:val="005A7BDD"/>
    <w:pPr>
      <w:ind w:left="1354"/>
    </w:pPr>
    <w:rPr>
      <w:szCs w:val="20"/>
    </w:rPr>
  </w:style>
  <w:style w:type="paragraph" w:customStyle="1" w:styleId="C1-ConsolePACKT">
    <w:name w:val="C1 - Console [PACKT]"/>
    <w:basedOn w:val="C0-ConsolePACKT"/>
    <w:qFormat/>
    <w:rsid w:val="005A7BDD"/>
    <w:pPr>
      <w:ind w:left="1080"/>
    </w:pPr>
  </w:style>
  <w:style w:type="paragraph" w:customStyle="1" w:styleId="C1-SHCodePACKT">
    <w:name w:val="C1 - SHCode [PACKT]"/>
    <w:basedOn w:val="C0-SHCodePACKT"/>
    <w:rsid w:val="005A7BDD"/>
    <w:pPr>
      <w:ind w:left="1354" w:right="274"/>
    </w:pPr>
  </w:style>
  <w:style w:type="paragraph" w:customStyle="1" w:styleId="C1-SHConPACKT">
    <w:name w:val="C1 - SHCon [PACKT]"/>
    <w:basedOn w:val="C1-SHCodePACKT"/>
    <w:rsid w:val="005A7BDD"/>
    <w:pPr>
      <w:pBdr>
        <w:top w:val="single" w:sz="4" w:space="4" w:color="282A36"/>
        <w:left w:val="single" w:sz="4" w:space="14" w:color="282A36"/>
        <w:bottom w:val="single" w:sz="4" w:space="4" w:color="282A36"/>
        <w:right w:val="single" w:sz="4" w:space="14" w:color="282A36"/>
      </w:pBdr>
      <w:shd w:val="clear" w:color="auto" w:fill="282A36"/>
    </w:pPr>
    <w:rPr>
      <w:color w:val="F8F8F2"/>
    </w:rPr>
  </w:style>
  <w:style w:type="paragraph" w:customStyle="1" w:styleId="C2-CodePACKT">
    <w:name w:val="C2 - Code [PACKT]"/>
    <w:basedOn w:val="C0-CodePACKT"/>
    <w:rsid w:val="005A7BDD"/>
    <w:pPr>
      <w:ind w:left="2074"/>
    </w:pPr>
  </w:style>
  <w:style w:type="paragraph" w:customStyle="1" w:styleId="C2-ConsolePACKT">
    <w:name w:val="C2 - Console [PACKT]"/>
    <w:basedOn w:val="C0-ConsolePACKT"/>
    <w:rsid w:val="005A7BDD"/>
    <w:pPr>
      <w:ind w:left="1800"/>
    </w:pPr>
  </w:style>
  <w:style w:type="paragraph" w:customStyle="1" w:styleId="C2-SHCodePACKT">
    <w:name w:val="C2 - SHCode [PACKT]"/>
    <w:basedOn w:val="C0-SHCodePACKT"/>
    <w:rsid w:val="005A7BDD"/>
    <w:pPr>
      <w:ind w:left="2074" w:right="274"/>
    </w:pPr>
  </w:style>
  <w:style w:type="paragraph" w:customStyle="1" w:styleId="C2-SHConPACKT">
    <w:name w:val="C2 - SHCon [PACKT]"/>
    <w:basedOn w:val="C0-SHConPACKT"/>
    <w:rsid w:val="005A7BDD"/>
    <w:pPr>
      <w:ind w:left="2074"/>
    </w:pPr>
  </w:style>
  <w:style w:type="paragraph" w:customStyle="1" w:styleId="C3-CodePACKT">
    <w:name w:val="C3 - Code [PACKT]"/>
    <w:basedOn w:val="C1-CodePACKT"/>
    <w:rsid w:val="005A7BDD"/>
    <w:pPr>
      <w:ind w:left="2794"/>
    </w:pPr>
  </w:style>
  <w:style w:type="paragraph" w:customStyle="1" w:styleId="C3-ConsolePACKT">
    <w:name w:val="C3 - Console [PACKT]"/>
    <w:basedOn w:val="C1-ConsolePACKT"/>
    <w:rsid w:val="005A7BDD"/>
    <w:pPr>
      <w:ind w:left="2520"/>
    </w:pPr>
  </w:style>
  <w:style w:type="paragraph" w:customStyle="1" w:styleId="C3-SHCodePACKT">
    <w:name w:val="C3 - SHCode [PACKT]"/>
    <w:basedOn w:val="C0-SHCodePACKT"/>
    <w:rsid w:val="005A7BDD"/>
    <w:pPr>
      <w:ind w:left="2794" w:right="274"/>
    </w:pPr>
  </w:style>
  <w:style w:type="paragraph" w:customStyle="1" w:styleId="C3-SHConPACKT">
    <w:name w:val="C3 - SHCon [PACKT]"/>
    <w:basedOn w:val="C0-SHConPACKT"/>
    <w:rsid w:val="005A7BDD"/>
    <w:pPr>
      <w:ind w:left="2794"/>
    </w:pPr>
  </w:style>
  <w:style w:type="character" w:customStyle="1" w:styleId="CS-BoldItalicPACKT">
    <w:name w:val="CS - Bold+Italic [PACKT]"/>
    <w:basedOn w:val="DefaultParagraphFont"/>
    <w:rsid w:val="005A7BDD"/>
    <w:rPr>
      <w:b/>
      <w:i/>
    </w:rPr>
  </w:style>
  <w:style w:type="character" w:customStyle="1" w:styleId="CS-ChapterReferencePACKT">
    <w:name w:val="CS - ChapterReference [PACKT]"/>
    <w:locked/>
    <w:rsid w:val="005A7BDD"/>
    <w:rPr>
      <w:i/>
      <w:dstrike w:val="0"/>
      <w:color w:val="808000"/>
      <w:szCs w:val="22"/>
      <w:u w:val="none"/>
      <w:vertAlign w:val="baseline"/>
    </w:rPr>
  </w:style>
  <w:style w:type="character" w:customStyle="1" w:styleId="CS-HighlightedCodePACKT">
    <w:name w:val="CS - HighlightedCode [PACKT]"/>
    <w:qFormat/>
    <w:rsid w:val="005A7BDD"/>
    <w:rPr>
      <w:rFonts w:ascii="Consolas" w:hAnsi="Consolas"/>
      <w:b/>
      <w:color w:val="747959"/>
      <w:sz w:val="19"/>
      <w:szCs w:val="18"/>
    </w:rPr>
  </w:style>
  <w:style w:type="character" w:customStyle="1" w:styleId="CS-InlineCodePACKT">
    <w:name w:val="CS - InlineCode [PACKT]"/>
    <w:locked/>
    <w:rsid w:val="005A7BDD"/>
    <w:rPr>
      <w:rFonts w:ascii="Consolas" w:hAnsi="Consolas"/>
      <w:color w:val="747959"/>
      <w:sz w:val="19"/>
      <w:szCs w:val="18"/>
    </w:rPr>
  </w:style>
  <w:style w:type="character" w:customStyle="1" w:styleId="CS-ItalicPACKT">
    <w:name w:val="CS - Italic [PACKT]"/>
    <w:locked/>
    <w:rsid w:val="005A7BDD"/>
    <w:rPr>
      <w:i/>
      <w:color w:val="FF99CC"/>
    </w:rPr>
  </w:style>
  <w:style w:type="character" w:customStyle="1" w:styleId="CS-KeystrokePACKT">
    <w:name w:val="CS - Keystroke [PACKT]"/>
    <w:locked/>
    <w:rsid w:val="005A7BDD"/>
    <w:rPr>
      <w:i/>
      <w:color w:val="00CCFF"/>
    </w:rPr>
  </w:style>
  <w:style w:type="character" w:customStyle="1" w:styleId="CS-KeyWordPACKT">
    <w:name w:val="CS - KeyWord [PACKT]"/>
    <w:locked/>
    <w:rsid w:val="005A7BDD"/>
    <w:rPr>
      <w:b/>
    </w:rPr>
  </w:style>
  <w:style w:type="character" w:customStyle="1" w:styleId="CS-ScreenTextPACKT">
    <w:name w:val="CS - ScreenText [PACKT]"/>
    <w:locked/>
    <w:rsid w:val="005A7BDD"/>
    <w:rPr>
      <w:b/>
      <w:color w:val="008000"/>
    </w:rPr>
  </w:style>
  <w:style w:type="character" w:customStyle="1" w:styleId="CS-SubscriptPACKT">
    <w:name w:val="CS - Subscript [PACKT]"/>
    <w:basedOn w:val="DefaultParagraphFont"/>
    <w:rsid w:val="005A7BDD"/>
    <w:rPr>
      <w:i w:val="0"/>
      <w:vertAlign w:val="subscript"/>
    </w:rPr>
  </w:style>
  <w:style w:type="character" w:customStyle="1" w:styleId="CS-SubscriptBoldPACKT">
    <w:name w:val="CS - Subscript_Bold [PACKT]"/>
    <w:basedOn w:val="DefaultParagraphFont"/>
    <w:rsid w:val="005A7BDD"/>
    <w:rPr>
      <w:b/>
      <w:vertAlign w:val="subscript"/>
    </w:rPr>
  </w:style>
  <w:style w:type="character" w:customStyle="1" w:styleId="CS-SubscriptBoldItalicPACKT">
    <w:name w:val="CS - Subscript_Bold+Italic [PACKT]"/>
    <w:basedOn w:val="DefaultParagraphFont"/>
    <w:rsid w:val="005A7BDD"/>
    <w:rPr>
      <w:b/>
      <w:i/>
      <w:vertAlign w:val="subscript"/>
    </w:rPr>
  </w:style>
  <w:style w:type="character" w:customStyle="1" w:styleId="CS-SubscriptItalicPACKT">
    <w:name w:val="CS - Subscript_Italic [PACKT]"/>
    <w:basedOn w:val="DefaultParagraphFont"/>
    <w:rsid w:val="005A7BDD"/>
    <w:rPr>
      <w:i/>
      <w:vertAlign w:val="subscript"/>
    </w:rPr>
  </w:style>
  <w:style w:type="character" w:customStyle="1" w:styleId="CS-SuperscriptPACKT">
    <w:name w:val="CS - Superscript [PACKT]"/>
    <w:basedOn w:val="DefaultParagraphFont"/>
    <w:rsid w:val="005A7BDD"/>
    <w:rPr>
      <w:vertAlign w:val="superscript"/>
    </w:rPr>
  </w:style>
  <w:style w:type="character" w:customStyle="1" w:styleId="CS-SuperscriptBoldPACKT">
    <w:name w:val="CS - Superscript_Bold [PACKT]"/>
    <w:basedOn w:val="DefaultParagraphFont"/>
    <w:rsid w:val="005A7BDD"/>
    <w:rPr>
      <w:b/>
      <w:vertAlign w:val="superscript"/>
    </w:rPr>
  </w:style>
  <w:style w:type="character" w:customStyle="1" w:styleId="CS-SuperscriptBoldItalicPACKT">
    <w:name w:val="CS - Superscript_Bold+Italic [PACKT]"/>
    <w:basedOn w:val="DefaultParagraphFont"/>
    <w:rsid w:val="005A7BDD"/>
    <w:rPr>
      <w:b/>
      <w:i/>
      <w:vertAlign w:val="superscript"/>
    </w:rPr>
  </w:style>
  <w:style w:type="character" w:customStyle="1" w:styleId="CS-SuperscriptItalicPACKT">
    <w:name w:val="CS - Superscript_Italic [PACKT]"/>
    <w:basedOn w:val="DefaultParagraphFont"/>
    <w:rsid w:val="005A7BDD"/>
    <w:rPr>
      <w:i/>
      <w:vertAlign w:val="superscript"/>
    </w:rPr>
  </w:style>
  <w:style w:type="character" w:customStyle="1" w:styleId="CS-URLPACKT">
    <w:name w:val="CS - URL [PACKT]"/>
    <w:uiPriority w:val="99"/>
    <w:rsid w:val="005A7BDD"/>
    <w:rPr>
      <w:rFonts w:ascii="Consolas" w:hAnsi="Consolas"/>
      <w:color w:val="0000FF"/>
      <w:sz w:val="19"/>
      <w:szCs w:val="18"/>
    </w:rPr>
  </w:style>
  <w:style w:type="paragraph" w:customStyle="1" w:styleId="F0-FigurePACKT">
    <w:name w:val="F0 - Figure [PACKT]"/>
    <w:basedOn w:val="P0-NormalPACKT"/>
    <w:next w:val="Normal"/>
    <w:locked/>
    <w:rsid w:val="005A7BDD"/>
    <w:pPr>
      <w:spacing w:before="160" w:after="160"/>
      <w:jc w:val="center"/>
    </w:pPr>
    <w:rPr>
      <w:rFonts w:asciiTheme="minorHAnsi" w:hAnsiTheme="minorHAnsi" w:cs="Tahoma"/>
      <w:sz w:val="16"/>
      <w:szCs w:val="16"/>
      <w:lang w:val="en-GB"/>
    </w:rPr>
  </w:style>
  <w:style w:type="paragraph" w:customStyle="1" w:styleId="F0-FigureCaptionPACKT">
    <w:name w:val="F0 - FigureCaption [PACKT]"/>
    <w:basedOn w:val="F0-FigurePACKT"/>
    <w:qFormat/>
    <w:rsid w:val="005A7BDD"/>
  </w:style>
  <w:style w:type="paragraph" w:customStyle="1" w:styleId="F1-FigurePACKT">
    <w:name w:val="F1 - Figure [PACKT]"/>
    <w:basedOn w:val="F0-FigurePACKT"/>
    <w:next w:val="F0-FigureCaptionPACKT"/>
    <w:qFormat/>
    <w:rsid w:val="005A7BDD"/>
    <w:pPr>
      <w:ind w:left="1080"/>
    </w:pPr>
  </w:style>
  <w:style w:type="paragraph" w:customStyle="1" w:styleId="F1-FigureCaptionPACKT">
    <w:name w:val="F1 - FigureCaption [PACKT]"/>
    <w:basedOn w:val="F0-FigureCaptionPACKT"/>
    <w:rsid w:val="005A7BDD"/>
    <w:pPr>
      <w:ind w:left="1080"/>
    </w:pPr>
  </w:style>
  <w:style w:type="paragraph" w:customStyle="1" w:styleId="F2-FigurePACKT">
    <w:name w:val="F2 - Figure [PACKT]"/>
    <w:basedOn w:val="F0-FigurePACKT"/>
    <w:rsid w:val="005A7BDD"/>
    <w:pPr>
      <w:ind w:left="1800"/>
    </w:pPr>
  </w:style>
  <w:style w:type="paragraph" w:customStyle="1" w:styleId="F2-FigureCaptionPACKT">
    <w:name w:val="F2 - FigureCaption [PACKT]"/>
    <w:basedOn w:val="F0-FigureCaptionPACKT"/>
    <w:rsid w:val="005A7BDD"/>
    <w:pPr>
      <w:ind w:left="1800"/>
    </w:pPr>
  </w:style>
  <w:style w:type="paragraph" w:customStyle="1" w:styleId="F3-FigurePACKT">
    <w:name w:val="F3 - Figure [PACKT]"/>
    <w:basedOn w:val="F0-FigurePACKT"/>
    <w:rsid w:val="005A7BDD"/>
    <w:pPr>
      <w:ind w:left="2520"/>
    </w:pPr>
  </w:style>
  <w:style w:type="paragraph" w:customStyle="1" w:styleId="F3-FigureCaptionPACKT">
    <w:name w:val="F3 - FigureCaption [PACKT]"/>
    <w:basedOn w:val="F0-FigureCaptionPACKT"/>
    <w:rsid w:val="005A7BDD"/>
    <w:pPr>
      <w:ind w:left="2520"/>
    </w:pPr>
  </w:style>
  <w:style w:type="paragraph" w:customStyle="1" w:styleId="HS-ChapterNumberPACKT">
    <w:name w:val="HS - ChapterNumber [PACKT]"/>
    <w:next w:val="Normal"/>
    <w:locked/>
    <w:rsid w:val="005A7BDD"/>
    <w:pPr>
      <w:spacing w:after="400" w:line="240" w:lineRule="auto"/>
    </w:pPr>
    <w:rPr>
      <w:rFonts w:ascii="Trebuchet MS" w:eastAsia="Times New Roman" w:hAnsi="Trebuchet MS" w:cs="Arial"/>
      <w:bCs/>
      <w:color w:val="000000"/>
      <w:kern w:val="32"/>
      <w:sz w:val="144"/>
      <w:szCs w:val="32"/>
      <w:lang w:val="en-GB"/>
    </w:rPr>
  </w:style>
  <w:style w:type="paragraph" w:customStyle="1" w:styleId="HS-ChapterTitlePACKT">
    <w:name w:val="HS - ChapterTitle [PACKT]"/>
    <w:next w:val="P0-NormalPACKT"/>
    <w:locked/>
    <w:rsid w:val="005A7BDD"/>
    <w:pPr>
      <w:spacing w:after="840" w:line="240" w:lineRule="auto"/>
    </w:pPr>
    <w:rPr>
      <w:rFonts w:ascii="Trebuchet MS" w:eastAsia="Times New Roman" w:hAnsi="Trebuchet MS" w:cs="Arial"/>
      <w:bCs/>
      <w:color w:val="000000"/>
      <w:kern w:val="32"/>
      <w:sz w:val="56"/>
      <w:szCs w:val="32"/>
      <w:lang w:val="en-GB"/>
    </w:rPr>
  </w:style>
  <w:style w:type="paragraph" w:customStyle="1" w:styleId="HS-Heading1PACKT">
    <w:name w:val="HS - Heading_1 [PACKT]"/>
    <w:next w:val="P0-NormalPACKT"/>
    <w:link w:val="HS-Heading1PACKTChar"/>
    <w:qFormat/>
    <w:rsid w:val="005A7BDD"/>
    <w:pPr>
      <w:keepNext/>
      <w:spacing w:before="400" w:after="60" w:line="240" w:lineRule="auto"/>
      <w:outlineLvl w:val="0"/>
    </w:pPr>
    <w:rPr>
      <w:rFonts w:ascii="Trebuchet MS" w:eastAsia="Times New Roman" w:hAnsi="Trebuchet MS" w:cs="Times New Roman"/>
      <w:b/>
      <w:sz w:val="32"/>
      <w:szCs w:val="24"/>
      <w:lang w:val="en-US"/>
    </w:rPr>
  </w:style>
  <w:style w:type="character" w:customStyle="1" w:styleId="HS-Heading1PACKTChar">
    <w:name w:val="HS - Heading_1 [PACKT] Char"/>
    <w:basedOn w:val="DefaultParagraphFont"/>
    <w:link w:val="HS-Heading1PACKT"/>
    <w:rsid w:val="005A7BDD"/>
    <w:rPr>
      <w:rFonts w:ascii="Trebuchet MS" w:eastAsia="Times New Roman" w:hAnsi="Trebuchet MS" w:cs="Times New Roman"/>
      <w:b/>
      <w:sz w:val="32"/>
      <w:szCs w:val="24"/>
      <w:lang w:val="en-US"/>
    </w:rPr>
  </w:style>
  <w:style w:type="paragraph" w:customStyle="1" w:styleId="HS-Heading2PACKT">
    <w:name w:val="HS - Heading_2 [PACKT]"/>
    <w:basedOn w:val="HS-Heading1PACKT"/>
    <w:next w:val="P0-NormalPACKT"/>
    <w:rsid w:val="005A7BDD"/>
    <w:pPr>
      <w:spacing w:before="320"/>
      <w:outlineLvl w:val="1"/>
    </w:pPr>
    <w:rPr>
      <w:sz w:val="28"/>
    </w:rPr>
  </w:style>
  <w:style w:type="paragraph" w:customStyle="1" w:styleId="HS-Heading3PACKT">
    <w:name w:val="HS - Heading_3 [PACKT]"/>
    <w:basedOn w:val="HS-Heading1PACKT"/>
    <w:next w:val="P0-NormalPACKT"/>
    <w:rsid w:val="005A7BDD"/>
    <w:pPr>
      <w:spacing w:before="240"/>
      <w:outlineLvl w:val="2"/>
    </w:pPr>
    <w:rPr>
      <w:sz w:val="26"/>
    </w:rPr>
  </w:style>
  <w:style w:type="paragraph" w:customStyle="1" w:styleId="HS-Heading4PACKT">
    <w:name w:val="HS - Heading_4 [PACKT]"/>
    <w:basedOn w:val="HS-Heading1PACKT"/>
    <w:next w:val="P0-NormalPACKT"/>
    <w:rsid w:val="005A7BDD"/>
    <w:pPr>
      <w:spacing w:before="160"/>
      <w:outlineLvl w:val="3"/>
    </w:pPr>
    <w:rPr>
      <w:sz w:val="24"/>
    </w:rPr>
  </w:style>
  <w:style w:type="paragraph" w:customStyle="1" w:styleId="HS-Heading5PACKT">
    <w:name w:val="HS - Heading_5 [PACKT]"/>
    <w:basedOn w:val="HS-Heading1PACKT"/>
    <w:next w:val="P0-NormalPACKT"/>
    <w:rsid w:val="005A7BDD"/>
    <w:pPr>
      <w:spacing w:before="120"/>
      <w:outlineLvl w:val="4"/>
    </w:pPr>
    <w:rPr>
      <w:sz w:val="22"/>
    </w:rPr>
  </w:style>
  <w:style w:type="paragraph" w:customStyle="1" w:styleId="HS-Heading6PACKT">
    <w:name w:val="HS - Heading_6 [PACKT]"/>
    <w:basedOn w:val="HS-Heading1PACKT"/>
    <w:next w:val="P0-NormalPACKT"/>
    <w:rsid w:val="005A7BDD"/>
    <w:pPr>
      <w:spacing w:before="120"/>
      <w:outlineLvl w:val="5"/>
    </w:pPr>
    <w:rPr>
      <w:sz w:val="22"/>
    </w:rPr>
  </w:style>
  <w:style w:type="paragraph" w:customStyle="1" w:styleId="HS-MainHeadingPACKT">
    <w:name w:val="HS - MainHeading [PACKT]"/>
    <w:basedOn w:val="HS-ChapterTitlePACKT"/>
    <w:rsid w:val="005A7BDD"/>
    <w:pPr>
      <w:jc w:val="right"/>
    </w:pPr>
  </w:style>
  <w:style w:type="paragraph" w:customStyle="1" w:styleId="L1-BulletListPACKT">
    <w:name w:val="L1 - BulletList [PACKT]"/>
    <w:basedOn w:val="P0-NormalPACKT"/>
    <w:autoRedefine/>
    <w:locked/>
    <w:rsid w:val="005A7BDD"/>
    <w:pPr>
      <w:numPr>
        <w:numId w:val="2"/>
      </w:numPr>
      <w:tabs>
        <w:tab w:val="left" w:pos="360"/>
      </w:tabs>
      <w:suppressAutoHyphens/>
      <w:contextualSpacing/>
    </w:pPr>
  </w:style>
  <w:style w:type="paragraph" w:customStyle="1" w:styleId="L1-AlphabeticListPACKT">
    <w:name w:val="L1 - AlphabeticList [PACKT]"/>
    <w:basedOn w:val="L1-BulletListPACKT"/>
    <w:rsid w:val="005A7BDD"/>
    <w:pPr>
      <w:numPr>
        <w:numId w:val="14"/>
      </w:numPr>
    </w:pPr>
  </w:style>
  <w:style w:type="paragraph" w:customStyle="1" w:styleId="L1-NumberedListPACKT">
    <w:name w:val="L1 - NumberedList [PACKT]"/>
    <w:basedOn w:val="L1-BulletListPACKT"/>
    <w:uiPriority w:val="99"/>
    <w:locked/>
    <w:rsid w:val="005A7BDD"/>
    <w:pPr>
      <w:numPr>
        <w:numId w:val="3"/>
      </w:numPr>
      <w:ind w:left="1080" w:hanging="360"/>
    </w:pPr>
  </w:style>
  <w:style w:type="paragraph" w:customStyle="1" w:styleId="L1-RomanListPACKT">
    <w:name w:val="L1 - RomanList [PACKT]"/>
    <w:basedOn w:val="L1-BulletListPACKT"/>
    <w:rsid w:val="005A7BDD"/>
    <w:pPr>
      <w:numPr>
        <w:numId w:val="0"/>
      </w:numPr>
      <w:ind w:left="1080" w:hanging="216"/>
    </w:pPr>
  </w:style>
  <w:style w:type="paragraph" w:customStyle="1" w:styleId="L2-BulletListPACKT">
    <w:name w:val="L2 - BulletList [PACKT]"/>
    <w:basedOn w:val="L1-BulletListPACKT"/>
    <w:locked/>
    <w:rsid w:val="005A7BDD"/>
    <w:pPr>
      <w:ind w:left="1800"/>
    </w:pPr>
  </w:style>
  <w:style w:type="paragraph" w:customStyle="1" w:styleId="L2-AlphabeticListPACKT">
    <w:name w:val="L2 - AlphabeticList [PACKT]"/>
    <w:basedOn w:val="L2-BulletListPACKT"/>
    <w:qFormat/>
    <w:rsid w:val="005A7BDD"/>
    <w:pPr>
      <w:numPr>
        <w:numId w:val="1"/>
      </w:numPr>
      <w:ind w:left="1800"/>
    </w:pPr>
    <w:rPr>
      <w:bCs/>
    </w:rPr>
  </w:style>
  <w:style w:type="paragraph" w:customStyle="1" w:styleId="L2-NumberedListPACKT">
    <w:name w:val="L2 - NumberedList [PACKT]"/>
    <w:basedOn w:val="L2-BulletListPACKT"/>
    <w:uiPriority w:val="99"/>
    <w:locked/>
    <w:rsid w:val="005A7BDD"/>
    <w:pPr>
      <w:numPr>
        <w:numId w:val="31"/>
      </w:numPr>
      <w:ind w:left="1800"/>
    </w:pPr>
  </w:style>
  <w:style w:type="paragraph" w:customStyle="1" w:styleId="L2-RomanListPACKT">
    <w:name w:val="L2 - RomanList [PACKT]"/>
    <w:basedOn w:val="L2-BulletListPACKT"/>
    <w:qFormat/>
    <w:rsid w:val="005A7BDD"/>
    <w:pPr>
      <w:numPr>
        <w:numId w:val="0"/>
      </w:numPr>
      <w:ind w:left="1807" w:hanging="331"/>
    </w:pPr>
  </w:style>
  <w:style w:type="paragraph" w:customStyle="1" w:styleId="L3-BulletListPACKT">
    <w:name w:val="L3 - BulletList [PACKT]"/>
    <w:basedOn w:val="L2-BulletListPACKT"/>
    <w:rsid w:val="005A7BDD"/>
    <w:pPr>
      <w:ind w:left="2520"/>
    </w:pPr>
  </w:style>
  <w:style w:type="paragraph" w:customStyle="1" w:styleId="L3-AlphabeticListPACKT">
    <w:name w:val="L3 - AlphabeticList [PACKT]"/>
    <w:basedOn w:val="L3-BulletListPACKT"/>
    <w:rsid w:val="005A7BDD"/>
    <w:pPr>
      <w:numPr>
        <w:numId w:val="17"/>
      </w:numPr>
    </w:pPr>
  </w:style>
  <w:style w:type="paragraph" w:customStyle="1" w:styleId="L3-NumberedListPACKT">
    <w:name w:val="L3 - NumberedList [PACKT]"/>
    <w:basedOn w:val="L3-BulletListPACKT"/>
    <w:rsid w:val="005A7BDD"/>
    <w:pPr>
      <w:numPr>
        <w:numId w:val="18"/>
      </w:numPr>
    </w:pPr>
  </w:style>
  <w:style w:type="paragraph" w:customStyle="1" w:styleId="L3-RomanListPACKT">
    <w:name w:val="L3 - RomanList [PACKT]"/>
    <w:basedOn w:val="L3-BulletListPACKT"/>
    <w:rsid w:val="005A7BDD"/>
    <w:pPr>
      <w:numPr>
        <w:numId w:val="0"/>
      </w:numPr>
      <w:ind w:left="2520" w:hanging="216"/>
    </w:pPr>
  </w:style>
  <w:style w:type="paragraph" w:customStyle="1" w:styleId="P0-CenterPACKT">
    <w:name w:val="P0 - Center [PACKT]"/>
    <w:basedOn w:val="P0-NormalPACKT"/>
    <w:rsid w:val="005A7BDD"/>
    <w:pPr>
      <w:jc w:val="center"/>
    </w:pPr>
  </w:style>
  <w:style w:type="paragraph" w:customStyle="1" w:styleId="P1-NormalPACKT">
    <w:name w:val="P1 - Normal [PACKT]"/>
    <w:basedOn w:val="L1-BulletListPACKT"/>
    <w:rsid w:val="005A7BDD"/>
    <w:pPr>
      <w:numPr>
        <w:numId w:val="0"/>
      </w:numPr>
      <w:tabs>
        <w:tab w:val="left" w:pos="720"/>
      </w:tabs>
      <w:autoSpaceDE w:val="0"/>
      <w:autoSpaceDN w:val="0"/>
      <w:adjustRightInd w:val="0"/>
      <w:ind w:left="1080"/>
      <w:contextualSpacing w:val="0"/>
      <w:textAlignment w:val="center"/>
    </w:pPr>
    <w:rPr>
      <w:rFonts w:cs="Book Antiqua"/>
      <w:color w:val="000000"/>
      <w:szCs w:val="21"/>
    </w:rPr>
  </w:style>
  <w:style w:type="paragraph" w:customStyle="1" w:styleId="P1-CenterPACKT">
    <w:name w:val="P1 - Center [PACKT]"/>
    <w:basedOn w:val="P1-NormalPACKT"/>
    <w:rsid w:val="005A7BDD"/>
    <w:pPr>
      <w:jc w:val="center"/>
    </w:pPr>
  </w:style>
  <w:style w:type="paragraph" w:customStyle="1" w:styleId="P2-NormalPACKT">
    <w:name w:val="P2 - Normal [PACKT]"/>
    <w:basedOn w:val="P1-NormalPACKT"/>
    <w:rsid w:val="005A7BDD"/>
    <w:pPr>
      <w:ind w:left="1800"/>
    </w:pPr>
  </w:style>
  <w:style w:type="paragraph" w:customStyle="1" w:styleId="P2-CenterPACKT">
    <w:name w:val="P2 - Center [PACKT]"/>
    <w:basedOn w:val="P2-NormalPACKT"/>
    <w:rsid w:val="005A7BDD"/>
    <w:pPr>
      <w:jc w:val="center"/>
    </w:pPr>
  </w:style>
  <w:style w:type="paragraph" w:customStyle="1" w:styleId="P3-NormalPACKT">
    <w:name w:val="P3 - Normal [PACKT]"/>
    <w:basedOn w:val="P2-NormalPACKT"/>
    <w:rsid w:val="005A7BDD"/>
    <w:pPr>
      <w:ind w:left="2520"/>
    </w:pPr>
  </w:style>
  <w:style w:type="paragraph" w:customStyle="1" w:styleId="P3-CenterPACKT">
    <w:name w:val="P3 - Center [PACKT]"/>
    <w:basedOn w:val="P3-NormalPACKT"/>
    <w:rsid w:val="005A7BDD"/>
    <w:pPr>
      <w:jc w:val="center"/>
    </w:pPr>
  </w:style>
  <w:style w:type="paragraph" w:customStyle="1" w:styleId="PF-LayoutInformationPACKT">
    <w:name w:val="PF - LayoutInformation [PACKT]"/>
    <w:basedOn w:val="P0-NormalPACKT"/>
    <w:next w:val="P0-NormalPACKT"/>
    <w:rsid w:val="005A7BDD"/>
    <w:rPr>
      <w:rFonts w:ascii="Arial" w:hAnsi="Arial"/>
      <w:b/>
      <w:color w:val="FF0000"/>
      <w:sz w:val="28"/>
      <w:szCs w:val="28"/>
    </w:rPr>
  </w:style>
  <w:style w:type="character" w:customStyle="1" w:styleId="PF-SpecialCharPACKT">
    <w:name w:val="PF - SpecialChar [PACKT]"/>
    <w:basedOn w:val="DefaultParagraphFont"/>
    <w:uiPriority w:val="1"/>
    <w:rsid w:val="005A7BDD"/>
    <w:rPr>
      <w:b/>
      <w:color w:val="C00000"/>
      <w:bdr w:val="single" w:sz="2" w:space="0" w:color="C00000"/>
      <w:shd w:val="clear" w:color="auto" w:fill="FFAFAF"/>
    </w:rPr>
  </w:style>
  <w:style w:type="paragraph" w:customStyle="1" w:styleId="QS-QuotePACKT">
    <w:name w:val="QS - Quote [PACKT]"/>
    <w:basedOn w:val="P0-NormalPACKT"/>
    <w:rsid w:val="005A7BDD"/>
    <w:pPr>
      <w:shd w:val="clear" w:color="auto" w:fill="FFFF00"/>
      <w:spacing w:before="240" w:after="240"/>
      <w:ind w:left="360" w:right="360"/>
    </w:pPr>
    <w:rPr>
      <w:i/>
    </w:rPr>
  </w:style>
  <w:style w:type="paragraph" w:customStyle="1" w:styleId="QS-CitePACKT">
    <w:name w:val="QS - Cite [PACKT]"/>
    <w:basedOn w:val="QS-QuotePACKT"/>
    <w:next w:val="P0-NormalPACKT"/>
    <w:rsid w:val="005A7BDD"/>
    <w:pPr>
      <w:jc w:val="right"/>
    </w:pPr>
  </w:style>
  <w:style w:type="paragraph" w:customStyle="1" w:styleId="TS-TableBulletListPACKT">
    <w:name w:val="TS - Table BulletList [PACKT]"/>
    <w:basedOn w:val="L1-BulletListPACKT"/>
    <w:qFormat/>
    <w:rsid w:val="005A7BDD"/>
    <w:pPr>
      <w:spacing w:before="60" w:after="60"/>
      <w:ind w:left="432" w:right="72"/>
    </w:pPr>
    <w:rPr>
      <w:sz w:val="20"/>
      <w:lang w:eastAsia="ar-SA"/>
    </w:rPr>
  </w:style>
  <w:style w:type="paragraph" w:customStyle="1" w:styleId="TS-TableNormalPACKT">
    <w:name w:val="TS - Table Normal [PACKT]"/>
    <w:basedOn w:val="Normal"/>
    <w:rsid w:val="005A7BDD"/>
    <w:pPr>
      <w:spacing w:before="60" w:after="60"/>
      <w:ind w:left="72" w:right="72"/>
    </w:pPr>
    <w:rPr>
      <w:rFonts w:cs="Arial"/>
      <w:bCs/>
      <w:sz w:val="20"/>
    </w:rPr>
  </w:style>
  <w:style w:type="paragraph" w:customStyle="1" w:styleId="TS-TableCenterPACKT">
    <w:name w:val="TS - Table Center [PACKT]"/>
    <w:basedOn w:val="TS-TableNormalPACKT"/>
    <w:rsid w:val="005A7BDD"/>
    <w:pPr>
      <w:jc w:val="center"/>
    </w:pPr>
  </w:style>
  <w:style w:type="paragraph" w:customStyle="1" w:styleId="TS-TableCodePACKT">
    <w:name w:val="TS - Table Code [PACKT]"/>
    <w:basedOn w:val="BS-InfoBoxCodePACKT"/>
    <w:qFormat/>
    <w:rsid w:val="005A7BDD"/>
    <w:pPr>
      <w:pBdr>
        <w:top w:val="none" w:sz="0" w:space="0" w:color="auto"/>
        <w:left w:val="none" w:sz="0" w:space="0" w:color="auto"/>
        <w:bottom w:val="none" w:sz="0" w:space="0" w:color="auto"/>
        <w:right w:val="none" w:sz="0" w:space="0" w:color="auto"/>
      </w:pBdr>
      <w:spacing w:before="120" w:after="120"/>
      <w:ind w:left="216" w:right="72"/>
    </w:pPr>
  </w:style>
  <w:style w:type="paragraph" w:customStyle="1" w:styleId="TS-TableConsolePACKT">
    <w:name w:val="TS - Table Console [PACKT]"/>
    <w:basedOn w:val="BS-InfoBoxConsolePACKT"/>
    <w:qFormat/>
    <w:rsid w:val="005A7BDD"/>
    <w:pPr>
      <w:pBdr>
        <w:top w:val="none" w:sz="0" w:space="0" w:color="auto"/>
        <w:left w:val="none" w:sz="0" w:space="0" w:color="auto"/>
        <w:bottom w:val="none" w:sz="0" w:space="0" w:color="auto"/>
        <w:right w:val="none" w:sz="0" w:space="0" w:color="auto"/>
      </w:pBdr>
      <w:spacing w:before="120" w:after="120"/>
      <w:ind w:left="72" w:right="72"/>
    </w:pPr>
  </w:style>
  <w:style w:type="paragraph" w:customStyle="1" w:styleId="TS-TableFigurePACKT">
    <w:name w:val="TS - Table Figure [PACKT]"/>
    <w:basedOn w:val="TS-TableNormalPACKT"/>
    <w:next w:val="Normal"/>
    <w:qFormat/>
    <w:rsid w:val="005A7BDD"/>
    <w:pPr>
      <w:spacing w:before="120" w:after="120"/>
      <w:jc w:val="center"/>
    </w:pPr>
    <w:rPr>
      <w:sz w:val="16"/>
    </w:rPr>
  </w:style>
  <w:style w:type="paragraph" w:customStyle="1" w:styleId="TS-TableFigureCaptionPACKT">
    <w:name w:val="TS - Table FigureCaption [PACKT]"/>
    <w:basedOn w:val="TS-TableFigurePACKT"/>
    <w:next w:val="TS-TableNormalPACKT"/>
    <w:rsid w:val="005A7BDD"/>
  </w:style>
  <w:style w:type="paragraph" w:customStyle="1" w:styleId="TS-TableNumberedListPACKT">
    <w:name w:val="TS - Table NumberedList [PACKT]"/>
    <w:basedOn w:val="TS-TableBulletListPACKT"/>
    <w:rsid w:val="005A7BDD"/>
    <w:pPr>
      <w:numPr>
        <w:numId w:val="20"/>
      </w:numPr>
    </w:pPr>
  </w:style>
  <w:style w:type="paragraph" w:customStyle="1" w:styleId="TS-TableSHCodePACKT">
    <w:name w:val="TS - Table SHCode [PACKT]"/>
    <w:basedOn w:val="TS-TableNormalPACKT"/>
    <w:rsid w:val="005A7BDD"/>
    <w:pPr>
      <w:pBdr>
        <w:top w:val="single" w:sz="4" w:space="4" w:color="FAFAFA"/>
        <w:left w:val="single" w:sz="4" w:space="8" w:color="FAFAFA"/>
        <w:bottom w:val="single" w:sz="4" w:space="4" w:color="FAFAFA"/>
        <w:right w:val="single" w:sz="4" w:space="8" w:color="FAFAFA"/>
      </w:pBdr>
      <w:shd w:val="clear" w:color="auto" w:fill="FAFAFA"/>
      <w:spacing w:before="120" w:after="120"/>
      <w:ind w:left="230" w:right="230"/>
      <w:contextualSpacing/>
    </w:pPr>
    <w:rPr>
      <w:rFonts w:ascii="Consolas" w:hAnsi="Consolas"/>
      <w:color w:val="383A42"/>
      <w:sz w:val="18"/>
      <w:lang w:val="en-IN"/>
    </w:rPr>
  </w:style>
  <w:style w:type="paragraph" w:customStyle="1" w:styleId="TS-TableSHConPACKT">
    <w:name w:val="TS - Table SHCon [PACKT]"/>
    <w:basedOn w:val="TS-TableSHCodePACKT"/>
    <w:rsid w:val="005A7BDD"/>
    <w:pPr>
      <w:pBdr>
        <w:top w:val="single" w:sz="4" w:space="4" w:color="282A36"/>
        <w:left w:val="single" w:sz="4" w:space="8" w:color="282A36"/>
        <w:bottom w:val="single" w:sz="4" w:space="4" w:color="282A36"/>
        <w:right w:val="single" w:sz="4" w:space="8" w:color="282A36"/>
      </w:pBdr>
      <w:shd w:val="clear" w:color="auto" w:fill="282A36"/>
    </w:pPr>
    <w:rPr>
      <w:color w:val="F8F8F2"/>
    </w:rPr>
  </w:style>
  <w:style w:type="character" w:customStyle="1" w:styleId="EQ-RulerPACKT">
    <w:name w:val="EQ - Ruler [PACKT]"/>
    <w:basedOn w:val="DefaultParagraphFont"/>
    <w:uiPriority w:val="1"/>
    <w:rsid w:val="005A7BDD"/>
    <w:rPr>
      <w:rFonts w:ascii="Book Antiqua" w:hAnsi="Book Antiqua"/>
      <w:position w:val="490"/>
      <w:sz w:val="10"/>
    </w:rPr>
  </w:style>
  <w:style w:type="paragraph" w:customStyle="1" w:styleId="EQ-NormalPACKT">
    <w:name w:val="EQ - Normal [PACKT]"/>
    <w:rsid w:val="005A7BDD"/>
    <w:pPr>
      <w:spacing w:after="0" w:line="278" w:lineRule="auto"/>
    </w:pPr>
    <w:rPr>
      <w:rFonts w:ascii="Book Antiqua" w:eastAsia="Times New Roman" w:hAnsi="Book Antiqua" w:cs="Times New Roman"/>
      <w:sz w:val="19"/>
      <w:szCs w:val="24"/>
      <w:lang w:val="en-US"/>
    </w:rPr>
  </w:style>
  <w:style w:type="paragraph" w:customStyle="1" w:styleId="EQ-SmallPACKT">
    <w:name w:val="EQ - Small [PACKT]"/>
    <w:rsid w:val="005A7BDD"/>
    <w:pPr>
      <w:spacing w:after="0" w:line="278" w:lineRule="auto"/>
    </w:pPr>
    <w:rPr>
      <w:rFonts w:ascii="Book Antiqua" w:eastAsia="Times New Roman" w:hAnsi="Book Antiqua" w:cs="Times New Roman"/>
      <w:sz w:val="18"/>
      <w:szCs w:val="24"/>
      <w:lang w:val="en-US"/>
    </w:rPr>
  </w:style>
  <w:style w:type="character" w:customStyle="1" w:styleId="INDDEqRulerPACKT">
    <w:name w:val="INDD EqRuler [PACKT]"/>
    <w:basedOn w:val="DefaultParagraphFont"/>
    <w:uiPriority w:val="1"/>
    <w:rsid w:val="005A7BDD"/>
    <w:rPr>
      <w:rFonts w:ascii="Book Antiqua" w:hAnsi="Book Antiqua"/>
      <w:position w:val="490"/>
      <w:sz w:val="10"/>
    </w:rPr>
  </w:style>
  <w:style w:type="paragraph" w:customStyle="1" w:styleId="HS-PartNumberPACKT">
    <w:name w:val="HS - PartNumber [PACKT]"/>
    <w:basedOn w:val="HS-ChapterTitlePACKT"/>
    <w:next w:val="HS-PartTitlePACKT"/>
    <w:rsid w:val="005A7BDD"/>
    <w:pPr>
      <w:tabs>
        <w:tab w:val="left" w:pos="0"/>
        <w:tab w:val="center" w:pos="3960"/>
        <w:tab w:val="right" w:pos="7920"/>
      </w:tabs>
      <w:jc w:val="center"/>
    </w:pPr>
    <w:rPr>
      <w:sz w:val="96"/>
      <w:szCs w:val="96"/>
      <w:lang w:val="en-US"/>
    </w:rPr>
  </w:style>
  <w:style w:type="paragraph" w:customStyle="1" w:styleId="HS-PartTitlePACKT">
    <w:name w:val="HS - PartTitle [PACKT]"/>
    <w:basedOn w:val="HS-PartNumberPACKT"/>
    <w:next w:val="P0-NormalPACKT"/>
    <w:rsid w:val="005A7BDD"/>
    <w:rPr>
      <w:sz w:val="72"/>
    </w:rPr>
  </w:style>
  <w:style w:type="character" w:customStyle="1" w:styleId="hljs-con-punctuation">
    <w:name w:val="hljs-con-punctuation"/>
    <w:basedOn w:val="DefaultParagraphFont"/>
    <w:uiPriority w:val="1"/>
    <w:rsid w:val="00B32B9A"/>
    <w:rPr>
      <w:color w:val="F8F8F2"/>
      <w:shd w:val="clear" w:color="auto" w:fill="282A36"/>
    </w:rPr>
  </w:style>
  <w:style w:type="character" w:customStyle="1" w:styleId="hljs-con-punctuation-slc">
    <w:name w:val="hljs-con-punctuation-slc"/>
    <w:basedOn w:val="DefaultParagraphFont"/>
    <w:uiPriority w:val="1"/>
    <w:rsid w:val="00B32B9A"/>
    <w:rPr>
      <w:b/>
      <w:bCs/>
      <w:color w:val="F8F8F2"/>
      <w:shd w:val="clear" w:color="auto" w:fill="44475A"/>
    </w:rPr>
  </w:style>
  <w:style w:type="character" w:customStyle="1" w:styleId="hljs-punctuation">
    <w:name w:val="hljs-punctuation"/>
    <w:basedOn w:val="DefaultParagraphFont"/>
    <w:uiPriority w:val="1"/>
    <w:rsid w:val="00B32B9A"/>
  </w:style>
  <w:style w:type="character" w:customStyle="1" w:styleId="hljs-punctuation-slc">
    <w:name w:val="hljs-punctuation-slc"/>
    <w:basedOn w:val="hljs-punctuation"/>
    <w:uiPriority w:val="1"/>
    <w:rsid w:val="00B32B9A"/>
    <w:rPr>
      <w:b/>
      <w:bCs/>
      <w:sz w:val="20"/>
      <w:shd w:val="clear" w:color="auto" w:fill="D4D4D4"/>
    </w:rPr>
  </w:style>
  <w:style w:type="character" w:customStyle="1" w:styleId="hljs-con-property">
    <w:name w:val="hljs-con-property"/>
    <w:basedOn w:val="DefaultParagraphFont"/>
    <w:uiPriority w:val="1"/>
    <w:rsid w:val="00B32B9A"/>
    <w:rPr>
      <w:color w:val="F8F8F2"/>
      <w:shd w:val="clear" w:color="auto" w:fill="282A36"/>
    </w:rPr>
  </w:style>
  <w:style w:type="character" w:customStyle="1" w:styleId="hljs-con-property-slc">
    <w:name w:val="hljs-con-property-slc"/>
    <w:basedOn w:val="DefaultParagraphFont"/>
    <w:uiPriority w:val="1"/>
    <w:rsid w:val="00B32B9A"/>
    <w:rPr>
      <w:b/>
      <w:bCs/>
      <w:color w:val="F8F8F2"/>
      <w:shd w:val="clear" w:color="auto" w:fill="44475A"/>
    </w:rPr>
  </w:style>
  <w:style w:type="character" w:customStyle="1" w:styleId="hljs-property">
    <w:name w:val="hljs-property"/>
    <w:basedOn w:val="DefaultParagraphFont"/>
    <w:uiPriority w:val="1"/>
    <w:rsid w:val="00B32B9A"/>
  </w:style>
  <w:style w:type="character" w:customStyle="1" w:styleId="hljs-property-slc">
    <w:name w:val="hljs-property-slc"/>
    <w:basedOn w:val="hljs-property"/>
    <w:uiPriority w:val="1"/>
    <w:rsid w:val="00B32B9A"/>
    <w:rPr>
      <w:b/>
      <w:bCs/>
      <w:sz w:val="20"/>
      <w:shd w:val="clear" w:color="auto" w:fill="D4D4D4"/>
    </w:rPr>
  </w:style>
  <w:style w:type="character" w:customStyle="1" w:styleId="hljs-char">
    <w:name w:val="hljs-char"/>
    <w:basedOn w:val="DefaultParagraphFont"/>
    <w:uiPriority w:val="1"/>
    <w:rsid w:val="00B32B9A"/>
  </w:style>
  <w:style w:type="character" w:customStyle="1" w:styleId="hljs-char-slc">
    <w:name w:val="hljs-char-slc"/>
    <w:basedOn w:val="hljs-char"/>
    <w:uiPriority w:val="1"/>
    <w:rsid w:val="00B32B9A"/>
    <w:rPr>
      <w:b/>
      <w:bCs/>
      <w:sz w:val="20"/>
      <w:shd w:val="clear" w:color="auto" w:fill="D4D4D4"/>
    </w:rPr>
  </w:style>
  <w:style w:type="character" w:customStyle="1" w:styleId="hljs-con-char">
    <w:name w:val="hljs-con-char"/>
    <w:basedOn w:val="DefaultParagraphFont"/>
    <w:uiPriority w:val="1"/>
    <w:rsid w:val="00B32B9A"/>
    <w:rPr>
      <w:color w:val="F8F8F2"/>
      <w:shd w:val="clear" w:color="auto" w:fill="282A36"/>
    </w:rPr>
  </w:style>
  <w:style w:type="character" w:customStyle="1" w:styleId="hljs-con-char-slc">
    <w:name w:val="hljs-con-char-slc"/>
    <w:basedOn w:val="DefaultParagraphFont"/>
    <w:uiPriority w:val="1"/>
    <w:rsid w:val="00B32B9A"/>
    <w:rPr>
      <w:b/>
      <w:bCs/>
      <w:color w:val="F8F8F2"/>
      <w:shd w:val="clear" w:color="auto" w:fill="44475A"/>
    </w:rPr>
  </w:style>
  <w:style w:type="character" w:customStyle="1" w:styleId="hljs-con-escape">
    <w:name w:val="hljs-con-escape"/>
    <w:basedOn w:val="DefaultParagraphFont"/>
    <w:uiPriority w:val="1"/>
    <w:rsid w:val="00B32B9A"/>
    <w:rPr>
      <w:color w:val="F8F8F2"/>
      <w:shd w:val="clear" w:color="auto" w:fill="282A36"/>
    </w:rPr>
  </w:style>
  <w:style w:type="character" w:customStyle="1" w:styleId="hljs-con-escape-slc">
    <w:name w:val="hljs-con-escape-slc"/>
    <w:basedOn w:val="DefaultParagraphFont"/>
    <w:uiPriority w:val="1"/>
    <w:rsid w:val="00B32B9A"/>
    <w:rPr>
      <w:b/>
      <w:bCs/>
      <w:color w:val="F8F8F2"/>
      <w:shd w:val="clear" w:color="auto" w:fill="44475A"/>
    </w:rPr>
  </w:style>
  <w:style w:type="character" w:customStyle="1" w:styleId="hljs-escape">
    <w:name w:val="hljs-escape"/>
    <w:basedOn w:val="DefaultParagraphFont"/>
    <w:uiPriority w:val="1"/>
    <w:rsid w:val="00B32B9A"/>
  </w:style>
  <w:style w:type="character" w:customStyle="1" w:styleId="hljs-escape-slc">
    <w:name w:val="hljs-escape-slc"/>
    <w:basedOn w:val="hljs-escape"/>
    <w:uiPriority w:val="1"/>
    <w:rsid w:val="00B32B9A"/>
    <w:rPr>
      <w:b/>
      <w:bCs/>
      <w:sz w:val="20"/>
      <w:shd w:val="clear" w:color="auto" w:fill="D4D4D4"/>
    </w:rPr>
  </w:style>
  <w:style w:type="character" w:customStyle="1" w:styleId="hljs-con-language">
    <w:name w:val="hljs-con-language"/>
    <w:basedOn w:val="DefaultParagraphFont"/>
    <w:uiPriority w:val="1"/>
    <w:rsid w:val="00B32B9A"/>
    <w:rPr>
      <w:color w:val="F8F8F2"/>
      <w:shd w:val="clear" w:color="auto" w:fill="282A36"/>
    </w:rPr>
  </w:style>
  <w:style w:type="character" w:customStyle="1" w:styleId="hljs-con-language-slc">
    <w:name w:val="hljs-con-language-slc"/>
    <w:basedOn w:val="DefaultParagraphFont"/>
    <w:uiPriority w:val="1"/>
    <w:rsid w:val="00B32B9A"/>
    <w:rPr>
      <w:b/>
      <w:bCs/>
      <w:color w:val="F8F8F2"/>
      <w:shd w:val="clear" w:color="auto" w:fill="44475A"/>
    </w:rPr>
  </w:style>
  <w:style w:type="character" w:customStyle="1" w:styleId="hljs-language">
    <w:name w:val="hljs-language"/>
    <w:basedOn w:val="DefaultParagraphFont"/>
    <w:uiPriority w:val="1"/>
    <w:rsid w:val="00B32B9A"/>
  </w:style>
  <w:style w:type="character" w:customStyle="1" w:styleId="hljs-language-slc">
    <w:name w:val="hljs-language-slc"/>
    <w:basedOn w:val="hljs-language"/>
    <w:uiPriority w:val="1"/>
    <w:rsid w:val="00B32B9A"/>
    <w:rPr>
      <w:b/>
      <w:bCs/>
      <w:sz w:val="20"/>
      <w:shd w:val="clear" w:color="auto" w:fill="D4D4D4"/>
    </w:rPr>
  </w:style>
  <w:style w:type="character" w:customStyle="1" w:styleId="hljs-con-constant">
    <w:name w:val="hljs-con-constant"/>
    <w:basedOn w:val="DefaultParagraphFont"/>
    <w:uiPriority w:val="1"/>
    <w:rsid w:val="00B32B9A"/>
    <w:rPr>
      <w:color w:val="F8F8F2"/>
      <w:shd w:val="clear" w:color="auto" w:fill="282A36"/>
    </w:rPr>
  </w:style>
  <w:style w:type="character" w:customStyle="1" w:styleId="hljs-con-constant-slc">
    <w:name w:val="hljs-con-constant-slc"/>
    <w:basedOn w:val="DefaultParagraphFont"/>
    <w:uiPriority w:val="1"/>
    <w:rsid w:val="00B32B9A"/>
    <w:rPr>
      <w:b/>
      <w:bCs/>
      <w:color w:val="F8F8F2"/>
      <w:shd w:val="clear" w:color="auto" w:fill="44475A"/>
    </w:rPr>
  </w:style>
  <w:style w:type="character" w:customStyle="1" w:styleId="hljs-constant">
    <w:name w:val="hljs-constant"/>
    <w:basedOn w:val="DefaultParagraphFont"/>
    <w:uiPriority w:val="1"/>
    <w:rsid w:val="00B32B9A"/>
  </w:style>
  <w:style w:type="character" w:customStyle="1" w:styleId="hljs-constant-slc">
    <w:name w:val="hljs-constant-slc"/>
    <w:basedOn w:val="hljs-constant"/>
    <w:uiPriority w:val="1"/>
    <w:rsid w:val="00B32B9A"/>
    <w:rPr>
      <w:b/>
      <w:bCs/>
      <w:sz w:val="20"/>
      <w:shd w:val="clear" w:color="auto" w:fill="D4D4D4"/>
    </w:rPr>
  </w:style>
  <w:style w:type="character" w:customStyle="1" w:styleId="hljs-con-inherited">
    <w:name w:val="hljs-con-inherited"/>
    <w:basedOn w:val="DefaultParagraphFont"/>
    <w:uiPriority w:val="1"/>
    <w:rsid w:val="00B32B9A"/>
    <w:rPr>
      <w:color w:val="F8F8F2"/>
      <w:shd w:val="clear" w:color="auto" w:fill="282A36"/>
    </w:rPr>
  </w:style>
  <w:style w:type="character" w:customStyle="1" w:styleId="hljs-con-inherited-slc">
    <w:name w:val="hljs-con-inherited-slc"/>
    <w:basedOn w:val="DefaultParagraphFont"/>
    <w:uiPriority w:val="1"/>
    <w:rsid w:val="00B32B9A"/>
    <w:rPr>
      <w:b/>
      <w:bCs/>
      <w:color w:val="F8F8F2"/>
      <w:shd w:val="clear" w:color="auto" w:fill="44475A"/>
    </w:rPr>
  </w:style>
  <w:style w:type="character" w:customStyle="1" w:styleId="hljs-inherited">
    <w:name w:val="hljs-inherited"/>
    <w:basedOn w:val="DefaultParagraphFont"/>
    <w:uiPriority w:val="1"/>
    <w:rsid w:val="00B32B9A"/>
  </w:style>
  <w:style w:type="character" w:customStyle="1" w:styleId="hljs-inherited-slc">
    <w:name w:val="hljs-inherited-slc"/>
    <w:basedOn w:val="hljs-inherited"/>
    <w:uiPriority w:val="1"/>
    <w:rsid w:val="00B32B9A"/>
    <w:rPr>
      <w:b/>
      <w:bCs/>
      <w:sz w:val="20"/>
      <w:shd w:val="clear" w:color="auto" w:fill="D4D4D4"/>
    </w:rPr>
  </w:style>
  <w:style w:type="character" w:customStyle="1" w:styleId="hljs-con-invoke">
    <w:name w:val="hljs-con-invoke"/>
    <w:basedOn w:val="DefaultParagraphFont"/>
    <w:uiPriority w:val="1"/>
    <w:rsid w:val="00B32B9A"/>
    <w:rPr>
      <w:color w:val="F8F8F2"/>
      <w:shd w:val="clear" w:color="auto" w:fill="282A36"/>
    </w:rPr>
  </w:style>
  <w:style w:type="character" w:customStyle="1" w:styleId="hljs-con-invoke-slc">
    <w:name w:val="hljs-con-invoke-slc"/>
    <w:basedOn w:val="DefaultParagraphFont"/>
    <w:uiPriority w:val="1"/>
    <w:rsid w:val="00B32B9A"/>
    <w:rPr>
      <w:b/>
      <w:bCs/>
      <w:color w:val="F8F8F2"/>
      <w:shd w:val="clear" w:color="auto" w:fill="44475A"/>
    </w:rPr>
  </w:style>
  <w:style w:type="character" w:customStyle="1" w:styleId="hljs-invoke">
    <w:name w:val="hljs-invoke"/>
    <w:basedOn w:val="DefaultParagraphFont"/>
    <w:uiPriority w:val="1"/>
    <w:rsid w:val="00B32B9A"/>
  </w:style>
  <w:style w:type="character" w:customStyle="1" w:styleId="hljs-invoke-slc">
    <w:name w:val="hljs-invoke-slc"/>
    <w:basedOn w:val="hljs-invoke"/>
    <w:uiPriority w:val="1"/>
    <w:rsid w:val="00B32B9A"/>
    <w:rPr>
      <w:b/>
      <w:bCs/>
      <w:sz w:val="20"/>
      <w:shd w:val="clear" w:color="auto" w:fill="D4D4D4"/>
    </w:rPr>
  </w:style>
  <w:style w:type="character" w:customStyle="1" w:styleId="hljs-con-prompt">
    <w:name w:val="hljs-con-prompt"/>
    <w:basedOn w:val="DefaultParagraphFont"/>
    <w:uiPriority w:val="1"/>
    <w:rsid w:val="00B32B9A"/>
    <w:rPr>
      <w:color w:val="F8F8F2"/>
      <w:shd w:val="clear" w:color="auto" w:fill="282A36"/>
    </w:rPr>
  </w:style>
  <w:style w:type="character" w:customStyle="1" w:styleId="hljs-con-prompt-slc">
    <w:name w:val="hljs-con-prompt-slc"/>
    <w:basedOn w:val="DefaultParagraphFont"/>
    <w:uiPriority w:val="1"/>
    <w:rsid w:val="00B32B9A"/>
    <w:rPr>
      <w:b/>
      <w:bCs/>
      <w:color w:val="F8F8F2"/>
      <w:shd w:val="clear" w:color="auto" w:fill="44475A"/>
    </w:rPr>
  </w:style>
  <w:style w:type="character" w:customStyle="1" w:styleId="hljs-prompt">
    <w:name w:val="hljs-prompt"/>
    <w:basedOn w:val="DefaultParagraphFont"/>
    <w:uiPriority w:val="1"/>
    <w:rsid w:val="00B32B9A"/>
  </w:style>
  <w:style w:type="character" w:customStyle="1" w:styleId="hljs-prompt-slc">
    <w:name w:val="hljs-prompt-slc"/>
    <w:basedOn w:val="hljs-prompt"/>
    <w:uiPriority w:val="1"/>
    <w:rsid w:val="00B32B9A"/>
    <w:rPr>
      <w:b/>
      <w:bCs/>
      <w:sz w:val="20"/>
      <w:shd w:val="clear" w:color="auto" w:fill="D4D4D4"/>
    </w:rPr>
  </w:style>
  <w:style w:type="character" w:customStyle="1" w:styleId="language-bash">
    <w:name w:val="language-bash"/>
    <w:basedOn w:val="DefaultParagraphFont"/>
    <w:rsid w:val="00E61D30"/>
  </w:style>
  <w:style w:type="paragraph" w:customStyle="1" w:styleId="BM-BookCover">
    <w:name w:val="BM - BookCover"/>
    <w:basedOn w:val="Normal"/>
    <w:rsid w:val="005A7BDD"/>
    <w:pPr>
      <w:spacing w:before="120" w:after="120" w:line="259" w:lineRule="auto"/>
    </w:pPr>
    <w:rPr>
      <w:rFonts w:ascii="Calibri" w:eastAsia="Times New Roman" w:hAnsi="Calibri" w:cs="Times New Roman"/>
      <w:kern w:val="0"/>
      <w:sz w:val="22"/>
      <w14:ligatures w14:val="none"/>
    </w:rPr>
  </w:style>
  <w:style w:type="paragraph" w:customStyle="1" w:styleId="BM-PacktPageLogo">
    <w:name w:val="BM - PacktPageLogo"/>
    <w:basedOn w:val="Normal"/>
    <w:rsid w:val="005A7BDD"/>
    <w:pPr>
      <w:spacing w:before="120" w:after="120" w:line="259" w:lineRule="auto"/>
    </w:pPr>
    <w:rPr>
      <w:rFonts w:ascii="Calibri" w:eastAsia="Times New Roman" w:hAnsi="Calibri" w:cs="Times New Roman"/>
      <w:kern w:val="0"/>
      <w:sz w:val="22"/>
      <w14:ligatures w14:val="none"/>
    </w:rPr>
  </w:style>
  <w:style w:type="paragraph" w:customStyle="1" w:styleId="P0-Paragraph">
    <w:name w:val="P0 - Paragraph"/>
    <w:rsid w:val="00FE46E5"/>
    <w:pPr>
      <w:spacing w:before="120" w:after="120" w:line="278" w:lineRule="auto"/>
      <w:jc w:val="both"/>
    </w:pPr>
    <w:rPr>
      <w:rFonts w:ascii="Calibri" w:eastAsia="Times New Roman" w:hAnsi="Calibri" w:cs="Times New Roman"/>
      <w:sz w:val="24"/>
      <w:szCs w:val="24"/>
      <w:lang w:val="en-US"/>
    </w:rPr>
  </w:style>
  <w:style w:type="paragraph" w:customStyle="1" w:styleId="C-Comment">
    <w:name w:val="C - Comment"/>
    <w:basedOn w:val="P0-Paragraph"/>
    <w:next w:val="P0-Paragraph"/>
    <w:rsid w:val="005A7BDD"/>
    <w:pPr>
      <w:spacing w:line="360" w:lineRule="auto"/>
    </w:pPr>
    <w:rPr>
      <w:rFonts w:ascii="Arial" w:hAnsi="Arial"/>
      <w:b/>
      <w:color w:val="FF0000"/>
      <w:sz w:val="28"/>
      <w:szCs w:val="28"/>
    </w:rPr>
  </w:style>
  <w:style w:type="paragraph" w:customStyle="1" w:styleId="C-Citation">
    <w:name w:val="C - Citation"/>
    <w:basedOn w:val="Normal"/>
    <w:qFormat/>
    <w:rsid w:val="00FE46E5"/>
    <w:pPr>
      <w:spacing w:before="120" w:after="120"/>
    </w:pPr>
    <w:rPr>
      <w:rFonts w:ascii="Arial" w:eastAsia="Times New Roman" w:hAnsi="Arial" w:cs="Times New Roman"/>
      <w:b/>
      <w:color w:val="FFFF00"/>
      <w:kern w:val="0"/>
      <w:sz w:val="20"/>
      <w:szCs w:val="28"/>
      <w14:ligatures w14:val="none"/>
    </w:rPr>
  </w:style>
  <w:style w:type="paragraph" w:customStyle="1" w:styleId="C0-CodeBlock">
    <w:name w:val="C0 - CodeBlock"/>
    <w:basedOn w:val="Normal"/>
    <w:rsid w:val="00FE46E5"/>
    <w:pPr>
      <w:pBdr>
        <w:top w:val="single" w:sz="4" w:space="4" w:color="FFFFFF" w:themeColor="background1"/>
        <w:left w:val="single" w:sz="4" w:space="14" w:color="FFFFFF" w:themeColor="background1"/>
        <w:bottom w:val="single" w:sz="4" w:space="4" w:color="FFFFFF" w:themeColor="background1"/>
        <w:right w:val="single" w:sz="4" w:space="14" w:color="FFFFFF" w:themeColor="background1"/>
      </w:pBdr>
      <w:shd w:val="clear" w:color="auto" w:fill="FAFAFA"/>
      <w:spacing w:before="120" w:after="120"/>
      <w:ind w:left="270" w:right="270"/>
      <w:contextualSpacing/>
    </w:pPr>
    <w:rPr>
      <w:rFonts w:ascii="Consolas" w:eastAsia="Times New Roman" w:hAnsi="Consolas" w:cs="Times New Roman"/>
      <w:color w:val="383A42"/>
      <w:kern w:val="0"/>
      <w:sz w:val="19"/>
      <w:szCs w:val="18"/>
      <w:lang w:eastAsia="ar-SA"/>
      <w14:ligatures w14:val="none"/>
    </w:rPr>
  </w:style>
  <w:style w:type="paragraph" w:customStyle="1" w:styleId="C0-ConsoleBlock">
    <w:name w:val="C0 - ConsoleBlock"/>
    <w:basedOn w:val="C0-CodeBlock"/>
    <w:rsid w:val="00FE46E5"/>
    <w:pPr>
      <w:pBdr>
        <w:top w:val="single" w:sz="4" w:space="4" w:color="282A36"/>
        <w:left w:val="single" w:sz="4" w:space="14" w:color="282A36"/>
        <w:bottom w:val="single" w:sz="4" w:space="4" w:color="282A36"/>
        <w:right w:val="single" w:sz="4" w:space="14" w:color="282A36"/>
      </w:pBdr>
      <w:shd w:val="clear" w:color="auto" w:fill="282A36"/>
      <w:ind w:left="274" w:right="274"/>
    </w:pPr>
    <w:rPr>
      <w:color w:val="F8F8F2"/>
      <w:lang w:val="en-IN"/>
    </w:rPr>
  </w:style>
  <w:style w:type="paragraph" w:customStyle="1" w:styleId="C1-CodeBlock">
    <w:name w:val="C1 - CodeBlock"/>
    <w:basedOn w:val="C0-CodeBlock"/>
    <w:rsid w:val="00FE46E5"/>
    <w:pPr>
      <w:ind w:left="1354" w:right="274"/>
    </w:pPr>
  </w:style>
  <w:style w:type="paragraph" w:customStyle="1" w:styleId="C1-ConsoleBlock">
    <w:name w:val="C1 - ConsoleBlock"/>
    <w:basedOn w:val="C1-CodeBlock"/>
    <w:rsid w:val="00FE46E5"/>
    <w:pPr>
      <w:pBdr>
        <w:top w:val="single" w:sz="4" w:space="4" w:color="282A36"/>
        <w:left w:val="single" w:sz="4" w:space="14" w:color="282A36"/>
        <w:bottom w:val="single" w:sz="4" w:space="4" w:color="282A36"/>
        <w:right w:val="single" w:sz="4" w:space="14" w:color="282A36"/>
      </w:pBdr>
      <w:shd w:val="clear" w:color="auto" w:fill="282A36"/>
    </w:pPr>
    <w:rPr>
      <w:color w:val="F8F8F2"/>
    </w:rPr>
  </w:style>
  <w:style w:type="paragraph" w:customStyle="1" w:styleId="C2-CodeBlock">
    <w:name w:val="C2 - CodeBlock"/>
    <w:basedOn w:val="C0-CodeBlock"/>
    <w:rsid w:val="005A7BDD"/>
    <w:pPr>
      <w:ind w:left="1526"/>
    </w:pPr>
  </w:style>
  <w:style w:type="paragraph" w:customStyle="1" w:styleId="C2-ConsoleBlock">
    <w:name w:val="C2 - ConsoleBlock"/>
    <w:basedOn w:val="C0-ConsoleBlock"/>
    <w:rsid w:val="005A7BDD"/>
    <w:pPr>
      <w:ind w:left="2074"/>
    </w:pPr>
  </w:style>
  <w:style w:type="character" w:customStyle="1" w:styleId="CS-BoldItalic">
    <w:name w:val="CS - BoldItalic"/>
    <w:basedOn w:val="DefaultParagraphFont"/>
    <w:rsid w:val="00FE46E5"/>
    <w:rPr>
      <w:b/>
      <w:i/>
    </w:rPr>
  </w:style>
  <w:style w:type="character" w:customStyle="1" w:styleId="CS-HighlightedCode">
    <w:name w:val="CS - HighlightedCode"/>
    <w:qFormat/>
    <w:rsid w:val="00FE46E5"/>
    <w:rPr>
      <w:rFonts w:ascii="Consolas" w:hAnsi="Consolas"/>
      <w:b/>
      <w:color w:val="747959"/>
      <w:sz w:val="19"/>
      <w:szCs w:val="18"/>
    </w:rPr>
  </w:style>
  <w:style w:type="character" w:customStyle="1" w:styleId="CS-InlineCode">
    <w:name w:val="CS - InlineCode"/>
    <w:rsid w:val="00FE46E5"/>
    <w:rPr>
      <w:rFonts w:ascii="Consolas" w:hAnsi="Consolas"/>
      <w:color w:val="747959"/>
      <w:sz w:val="19"/>
      <w:szCs w:val="18"/>
    </w:rPr>
  </w:style>
  <w:style w:type="character" w:customStyle="1" w:styleId="CS-Italic">
    <w:name w:val="CS - Italic"/>
    <w:rsid w:val="00FE46E5"/>
    <w:rPr>
      <w:i/>
      <w:color w:val="FF99CC"/>
    </w:rPr>
  </w:style>
  <w:style w:type="character" w:customStyle="1" w:styleId="CS-Keyword">
    <w:name w:val="CS - Keyword"/>
    <w:rsid w:val="00FE46E5"/>
    <w:rPr>
      <w:b/>
    </w:rPr>
  </w:style>
  <w:style w:type="character" w:customStyle="1" w:styleId="CS-Screentext">
    <w:name w:val="CS - Screentext"/>
    <w:rsid w:val="00FE46E5"/>
    <w:rPr>
      <w:b/>
      <w:color w:val="008000"/>
    </w:rPr>
  </w:style>
  <w:style w:type="character" w:customStyle="1" w:styleId="CS-Subscript">
    <w:name w:val="CS - Subscript"/>
    <w:basedOn w:val="DefaultParagraphFont"/>
    <w:rsid w:val="00FE46E5"/>
    <w:rPr>
      <w:i w:val="0"/>
      <w:vertAlign w:val="subscript"/>
    </w:rPr>
  </w:style>
  <w:style w:type="character" w:customStyle="1" w:styleId="CS-SubscriptBold">
    <w:name w:val="CS - SubscriptBold"/>
    <w:basedOn w:val="DefaultParagraphFont"/>
    <w:rsid w:val="005A7BDD"/>
    <w:rPr>
      <w:b/>
      <w:vertAlign w:val="subscript"/>
    </w:rPr>
  </w:style>
  <w:style w:type="character" w:customStyle="1" w:styleId="CS-SubscriptBoldItalic">
    <w:name w:val="CS - SubscriptBoldItalic"/>
    <w:basedOn w:val="DefaultParagraphFont"/>
    <w:rsid w:val="005A7BDD"/>
    <w:rPr>
      <w:b/>
      <w:i/>
      <w:vertAlign w:val="subscript"/>
    </w:rPr>
  </w:style>
  <w:style w:type="character" w:customStyle="1" w:styleId="CS-SubscriptItalic">
    <w:name w:val="CS - SubscriptItalic"/>
    <w:basedOn w:val="DefaultParagraphFont"/>
    <w:rsid w:val="005A7BDD"/>
    <w:rPr>
      <w:i/>
      <w:vertAlign w:val="subscript"/>
    </w:rPr>
  </w:style>
  <w:style w:type="character" w:customStyle="1" w:styleId="CS-Superscript">
    <w:name w:val="CS - Superscript"/>
    <w:basedOn w:val="DefaultParagraphFont"/>
    <w:rsid w:val="00FE46E5"/>
    <w:rPr>
      <w:vertAlign w:val="superscript"/>
    </w:rPr>
  </w:style>
  <w:style w:type="character" w:customStyle="1" w:styleId="CS-SuperscriptBold">
    <w:name w:val="CS - SuperscriptBold"/>
    <w:basedOn w:val="DefaultParagraphFont"/>
    <w:rsid w:val="005A7BDD"/>
    <w:rPr>
      <w:b/>
      <w:vertAlign w:val="superscript"/>
    </w:rPr>
  </w:style>
  <w:style w:type="character" w:customStyle="1" w:styleId="CS-SuperscriptBoldItalic">
    <w:name w:val="CS - SuperscriptBoldItalic"/>
    <w:basedOn w:val="DefaultParagraphFont"/>
    <w:rsid w:val="005A7BDD"/>
    <w:rPr>
      <w:b/>
      <w:i/>
      <w:vertAlign w:val="superscript"/>
    </w:rPr>
  </w:style>
  <w:style w:type="character" w:customStyle="1" w:styleId="CS-SuperscriptItalic">
    <w:name w:val="CS - SuperscriptItalic"/>
    <w:basedOn w:val="DefaultParagraphFont"/>
    <w:rsid w:val="005A7BDD"/>
    <w:rPr>
      <w:i/>
      <w:vertAlign w:val="superscript"/>
    </w:rPr>
  </w:style>
  <w:style w:type="character" w:customStyle="1" w:styleId="CS-URL">
    <w:name w:val="CS - URL"/>
    <w:rsid w:val="00FE46E5"/>
    <w:rPr>
      <w:rFonts w:ascii="Consolas" w:hAnsi="Consolas"/>
      <w:color w:val="0000FF"/>
      <w:sz w:val="19"/>
      <w:szCs w:val="18"/>
    </w:rPr>
  </w:style>
  <w:style w:type="paragraph" w:customStyle="1" w:styleId="F0-Figure">
    <w:name w:val="F0 - Figure"/>
    <w:basedOn w:val="P0-Paragraph"/>
    <w:next w:val="Normal"/>
    <w:rsid w:val="00FE46E5"/>
    <w:pPr>
      <w:spacing w:before="160" w:after="160"/>
      <w:jc w:val="center"/>
    </w:pPr>
    <w:rPr>
      <w:rFonts w:asciiTheme="minorHAnsi" w:hAnsiTheme="minorHAnsi" w:cs="Tahoma"/>
      <w:sz w:val="16"/>
      <w:szCs w:val="16"/>
      <w:lang w:val="en-GB"/>
    </w:rPr>
  </w:style>
  <w:style w:type="paragraph" w:customStyle="1" w:styleId="F0-FigureCaption">
    <w:name w:val="F0 - FigureCaption"/>
    <w:basedOn w:val="F0-Figure"/>
    <w:qFormat/>
    <w:rsid w:val="00FE46E5"/>
  </w:style>
  <w:style w:type="paragraph" w:customStyle="1" w:styleId="F1-Figure">
    <w:name w:val="F1 - Figure"/>
    <w:basedOn w:val="F0-Figure"/>
    <w:next w:val="F0-FigureCaption"/>
    <w:qFormat/>
    <w:rsid w:val="005A7BDD"/>
    <w:pPr>
      <w:ind w:left="630"/>
    </w:pPr>
  </w:style>
  <w:style w:type="paragraph" w:customStyle="1" w:styleId="F1-FigureCaption">
    <w:name w:val="F1 - FigureCaption"/>
    <w:basedOn w:val="F0-FigureCaption"/>
    <w:rsid w:val="005A7BDD"/>
    <w:pPr>
      <w:ind w:left="1260"/>
    </w:pPr>
  </w:style>
  <w:style w:type="paragraph" w:customStyle="1" w:styleId="F2-Figure">
    <w:name w:val="F2 - Figure"/>
    <w:basedOn w:val="F0-Figure"/>
    <w:rsid w:val="005A7BDD"/>
    <w:pPr>
      <w:ind w:left="1260"/>
    </w:pPr>
  </w:style>
  <w:style w:type="paragraph" w:customStyle="1" w:styleId="F2-FigureCaption">
    <w:name w:val="F2 - FigureCaption"/>
    <w:basedOn w:val="F0-FigureCaption"/>
    <w:rsid w:val="005A7BDD"/>
    <w:pPr>
      <w:ind w:left="1890"/>
    </w:pPr>
  </w:style>
  <w:style w:type="paragraph" w:customStyle="1" w:styleId="FM-Acknowledgement">
    <w:name w:val="FM - Acknowledgement"/>
    <w:basedOn w:val="Normal"/>
    <w:rsid w:val="005A7BDD"/>
    <w:pPr>
      <w:spacing w:after="240" w:line="240" w:lineRule="auto"/>
    </w:pPr>
    <w:rPr>
      <w:rFonts w:ascii="Calibri" w:eastAsia="Times New Roman" w:hAnsi="Calibri" w:cs="Times New Roman"/>
      <w:i/>
      <w:kern w:val="0"/>
      <w:sz w:val="22"/>
      <w14:ligatures w14:val="none"/>
    </w:rPr>
  </w:style>
  <w:style w:type="paragraph" w:customStyle="1" w:styleId="FM-BookTitle">
    <w:name w:val="FM - BookTitle"/>
    <w:basedOn w:val="Normal"/>
    <w:rsid w:val="005A7BDD"/>
    <w:pPr>
      <w:keepNext/>
      <w:spacing w:before="240" w:after="60" w:line="240" w:lineRule="auto"/>
    </w:pPr>
    <w:rPr>
      <w:rFonts w:ascii="Calibri" w:eastAsia="Times New Roman" w:hAnsi="Calibri" w:cs="Times New Roman"/>
      <w:kern w:val="0"/>
      <w:sz w:val="56"/>
      <w14:ligatures w14:val="none"/>
    </w:rPr>
  </w:style>
  <w:style w:type="paragraph" w:customStyle="1" w:styleId="FM-AuthorName">
    <w:name w:val="FM - AuthorName"/>
    <w:basedOn w:val="FM-BookTitle"/>
    <w:rsid w:val="005A7BDD"/>
    <w:rPr>
      <w:b/>
      <w:sz w:val="28"/>
    </w:rPr>
  </w:style>
  <w:style w:type="character" w:customStyle="1" w:styleId="FM-AuthorNameinBio">
    <w:name w:val="FM - AuthorNameinBio"/>
    <w:uiPriority w:val="1"/>
    <w:rsid w:val="005A7BDD"/>
    <w:rPr>
      <w:b/>
      <w:color w:val="FF0000"/>
      <w:sz w:val="24"/>
    </w:rPr>
  </w:style>
  <w:style w:type="paragraph" w:customStyle="1" w:styleId="FM-BookEdition">
    <w:name w:val="FM - BookEdition"/>
    <w:basedOn w:val="FM-BookTitle"/>
    <w:rsid w:val="005A7BDD"/>
    <w:rPr>
      <w:sz w:val="28"/>
    </w:rPr>
  </w:style>
  <w:style w:type="paragraph" w:customStyle="1" w:styleId="FM-CopyrightPageBookEdition">
    <w:name w:val="FM - CopyrightPageBookEdition"/>
    <w:basedOn w:val="FM-BookTitle"/>
    <w:rsid w:val="005A7BDD"/>
    <w:pPr>
      <w:spacing w:before="0"/>
    </w:pPr>
    <w:rPr>
      <w:sz w:val="26"/>
    </w:rPr>
  </w:style>
  <w:style w:type="paragraph" w:customStyle="1" w:styleId="FM-CopyrightPageBookTitle">
    <w:name w:val="FM - CopyrightPageBookTitle"/>
    <w:basedOn w:val="FM-BookTitle"/>
    <w:rsid w:val="005A7BDD"/>
    <w:rPr>
      <w:sz w:val="32"/>
    </w:rPr>
  </w:style>
  <w:style w:type="paragraph" w:customStyle="1" w:styleId="FM-CopyrightPageText">
    <w:name w:val="FM - CopyrightPageText"/>
    <w:basedOn w:val="Normal"/>
    <w:rsid w:val="005A7BDD"/>
    <w:pPr>
      <w:spacing w:after="40" w:line="240" w:lineRule="auto"/>
    </w:pPr>
    <w:rPr>
      <w:rFonts w:ascii="Calibri" w:eastAsia="Times New Roman" w:hAnsi="Calibri" w:cs="Times New Roman"/>
      <w:kern w:val="0"/>
      <w:sz w:val="20"/>
      <w14:ligatures w14:val="none"/>
    </w:rPr>
  </w:style>
  <w:style w:type="paragraph" w:customStyle="1" w:styleId="FM-CopyrightText">
    <w:name w:val="FM - CopyrightText"/>
    <w:basedOn w:val="FM-CopyrightPageText"/>
    <w:rsid w:val="005A7BDD"/>
    <w:pPr>
      <w:spacing w:after="80"/>
    </w:pPr>
  </w:style>
  <w:style w:type="paragraph" w:customStyle="1" w:styleId="FM-Subtitle">
    <w:name w:val="FM - Subtitle"/>
    <w:basedOn w:val="FM-BookTitle"/>
    <w:rsid w:val="005A7BDD"/>
    <w:rPr>
      <w:sz w:val="32"/>
    </w:rPr>
  </w:style>
  <w:style w:type="paragraph" w:customStyle="1" w:styleId="FM-TitlePageLogo">
    <w:name w:val="FM - TitlePageLogo"/>
    <w:basedOn w:val="FM-BookTitle"/>
    <w:rsid w:val="005A7BDD"/>
    <w:rPr>
      <w:noProof/>
      <w:sz w:val="22"/>
    </w:rPr>
  </w:style>
  <w:style w:type="paragraph" w:customStyle="1" w:styleId="FM-TitlePageLogoFooter">
    <w:name w:val="FM - TitlePageLogoFooter"/>
    <w:basedOn w:val="FM-BookTitle"/>
    <w:rsid w:val="005A7BDD"/>
    <w:rPr>
      <w:sz w:val="22"/>
    </w:rPr>
  </w:style>
  <w:style w:type="paragraph" w:customStyle="1" w:styleId="HS-ChapterNumber">
    <w:name w:val="HS - ChapterNumber"/>
    <w:next w:val="Normal"/>
    <w:rsid w:val="00FE46E5"/>
    <w:pPr>
      <w:spacing w:after="400" w:line="240" w:lineRule="auto"/>
    </w:pPr>
    <w:rPr>
      <w:rFonts w:ascii="Trebuchet MS" w:eastAsia="Times New Roman" w:hAnsi="Trebuchet MS" w:cs="Arial"/>
      <w:bCs/>
      <w:color w:val="000000"/>
      <w:kern w:val="32"/>
      <w:sz w:val="144"/>
      <w:szCs w:val="32"/>
      <w:lang w:val="en-GB"/>
    </w:rPr>
  </w:style>
  <w:style w:type="paragraph" w:customStyle="1" w:styleId="HS-ChapterTitle">
    <w:name w:val="HS - ChapterTitle"/>
    <w:next w:val="P0-Paragraph"/>
    <w:rsid w:val="00FE46E5"/>
    <w:pPr>
      <w:spacing w:after="840" w:line="240" w:lineRule="auto"/>
    </w:pPr>
    <w:rPr>
      <w:rFonts w:ascii="Trebuchet MS" w:eastAsia="Times New Roman" w:hAnsi="Trebuchet MS" w:cs="Arial"/>
      <w:bCs/>
      <w:color w:val="000000"/>
      <w:kern w:val="32"/>
      <w:sz w:val="56"/>
      <w:szCs w:val="32"/>
      <w:lang w:val="en-GB"/>
    </w:rPr>
  </w:style>
  <w:style w:type="paragraph" w:customStyle="1" w:styleId="HS-Heading1">
    <w:name w:val="HS - Heading 1"/>
    <w:next w:val="P0-Paragraph"/>
    <w:link w:val="HS-Heading1Char"/>
    <w:qFormat/>
    <w:rsid w:val="00FE46E5"/>
    <w:pPr>
      <w:keepNext/>
      <w:spacing w:before="400" w:after="60" w:line="240" w:lineRule="auto"/>
      <w:outlineLvl w:val="0"/>
    </w:pPr>
    <w:rPr>
      <w:rFonts w:ascii="Trebuchet MS" w:eastAsia="Times New Roman" w:hAnsi="Trebuchet MS" w:cs="Times New Roman"/>
      <w:b/>
      <w:sz w:val="32"/>
      <w:szCs w:val="24"/>
      <w:lang w:val="en-US"/>
    </w:rPr>
  </w:style>
  <w:style w:type="character" w:customStyle="1" w:styleId="HS-Heading1Char">
    <w:name w:val="HS - Heading 1 Char"/>
    <w:basedOn w:val="DefaultParagraphFont"/>
    <w:link w:val="HS-Heading1"/>
    <w:rsid w:val="00FE46E5"/>
    <w:rPr>
      <w:rFonts w:ascii="Trebuchet MS" w:eastAsia="Times New Roman" w:hAnsi="Trebuchet MS" w:cs="Times New Roman"/>
      <w:b/>
      <w:sz w:val="32"/>
      <w:szCs w:val="24"/>
      <w:lang w:val="en-US"/>
    </w:rPr>
  </w:style>
  <w:style w:type="paragraph" w:customStyle="1" w:styleId="HS-Heading2">
    <w:name w:val="HS - Heading 2"/>
    <w:basedOn w:val="HS-Heading1"/>
    <w:next w:val="P0-Paragraph"/>
    <w:rsid w:val="00FE46E5"/>
    <w:pPr>
      <w:spacing w:before="320"/>
      <w:outlineLvl w:val="1"/>
    </w:pPr>
    <w:rPr>
      <w:sz w:val="28"/>
    </w:rPr>
  </w:style>
  <w:style w:type="paragraph" w:customStyle="1" w:styleId="HS-Heading3">
    <w:name w:val="HS - Heading 3"/>
    <w:basedOn w:val="HS-Heading1"/>
    <w:next w:val="P0-Paragraph"/>
    <w:rsid w:val="00FE46E5"/>
    <w:pPr>
      <w:spacing w:before="240"/>
      <w:outlineLvl w:val="2"/>
    </w:pPr>
    <w:rPr>
      <w:sz w:val="26"/>
    </w:rPr>
  </w:style>
  <w:style w:type="paragraph" w:customStyle="1" w:styleId="HS-Heading4">
    <w:name w:val="HS - Heading 4"/>
    <w:basedOn w:val="HS-Heading1"/>
    <w:next w:val="P0-Paragraph"/>
    <w:rsid w:val="00FE46E5"/>
    <w:pPr>
      <w:spacing w:before="160"/>
      <w:outlineLvl w:val="3"/>
    </w:pPr>
    <w:rPr>
      <w:sz w:val="24"/>
    </w:rPr>
  </w:style>
  <w:style w:type="paragraph" w:customStyle="1" w:styleId="HS-Heading5">
    <w:name w:val="HS - Heading 5"/>
    <w:basedOn w:val="HS-Heading1"/>
    <w:next w:val="P0-Paragraph"/>
    <w:rsid w:val="005A7BDD"/>
    <w:pPr>
      <w:spacing w:before="50"/>
      <w:outlineLvl w:val="4"/>
    </w:pPr>
    <w:rPr>
      <w:rFonts w:ascii="Jost* Semi" w:hAnsi="Jost* Semi"/>
      <w:b w:val="0"/>
      <w:sz w:val="24"/>
    </w:rPr>
  </w:style>
  <w:style w:type="paragraph" w:customStyle="1" w:styleId="HS-Heading6">
    <w:name w:val="HS - Heading 6"/>
    <w:basedOn w:val="HS-Heading1"/>
    <w:next w:val="P0-Paragraph"/>
    <w:rsid w:val="005A7BDD"/>
    <w:pPr>
      <w:spacing w:before="50"/>
      <w:outlineLvl w:val="5"/>
    </w:pPr>
    <w:rPr>
      <w:rFonts w:ascii="Jost* Semi" w:hAnsi="Jost* Semi"/>
      <w:b w:val="0"/>
      <w:sz w:val="24"/>
    </w:rPr>
  </w:style>
  <w:style w:type="paragraph" w:customStyle="1" w:styleId="HS-MainHeading">
    <w:name w:val="HS - MainHeading"/>
    <w:basedOn w:val="HS-ChapterTitle"/>
    <w:rsid w:val="005A7BDD"/>
    <w:pPr>
      <w:spacing w:before="900"/>
      <w:jc w:val="right"/>
    </w:pPr>
    <w:rPr>
      <w:rFonts w:ascii="Jost* Semi" w:hAnsi="Jost* Semi"/>
    </w:rPr>
  </w:style>
  <w:style w:type="paragraph" w:customStyle="1" w:styleId="HS-PartNumber">
    <w:name w:val="HS - PartNumber"/>
    <w:basedOn w:val="HS-ChapterTitle"/>
    <w:next w:val="Normal"/>
    <w:rsid w:val="005A7BDD"/>
    <w:pPr>
      <w:tabs>
        <w:tab w:val="left" w:pos="0"/>
        <w:tab w:val="center" w:pos="3960"/>
        <w:tab w:val="right" w:pos="7920"/>
      </w:tabs>
      <w:jc w:val="center"/>
    </w:pPr>
    <w:rPr>
      <w:sz w:val="96"/>
      <w:szCs w:val="96"/>
      <w:lang w:val="en-US"/>
    </w:rPr>
  </w:style>
  <w:style w:type="paragraph" w:customStyle="1" w:styleId="HS-PartTitle">
    <w:name w:val="HS - PartTitle"/>
    <w:basedOn w:val="HS-PartNumber"/>
    <w:next w:val="P0-Paragraph"/>
    <w:rsid w:val="005A7BDD"/>
    <w:rPr>
      <w:rFonts w:ascii="Jost*" w:hAnsi="Jost*"/>
      <w:sz w:val="72"/>
    </w:rPr>
  </w:style>
  <w:style w:type="paragraph" w:customStyle="1" w:styleId="I-InfoBox">
    <w:name w:val="I - InfoBox"/>
    <w:basedOn w:val="P0-Paragraph"/>
    <w:link w:val="I-InfoBoxChar"/>
    <w:qFormat/>
    <w:rsid w:val="00FE46E5"/>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character" w:customStyle="1" w:styleId="I-InfoBoxChar">
    <w:name w:val="I - InfoBox Char"/>
    <w:link w:val="I-InfoBox"/>
    <w:rsid w:val="00FE46E5"/>
    <w:rPr>
      <w:rFonts w:ascii="Calibri" w:eastAsia="Times New Roman" w:hAnsi="Calibri" w:cs="Times New Roman"/>
      <w:sz w:val="20"/>
      <w:szCs w:val="24"/>
      <w:shd w:val="clear" w:color="auto" w:fill="FFFFFF"/>
      <w:lang w:val="en-US"/>
    </w:rPr>
  </w:style>
  <w:style w:type="paragraph" w:customStyle="1" w:styleId="I-InfoBoxBullet">
    <w:name w:val="I - InfoBoxBullet"/>
    <w:basedOn w:val="I-InfoBox"/>
    <w:qFormat/>
    <w:rsid w:val="005A7BDD"/>
    <w:pPr>
      <w:ind w:left="1440" w:hanging="360"/>
      <w:contextualSpacing/>
    </w:pPr>
  </w:style>
  <w:style w:type="paragraph" w:customStyle="1" w:styleId="I-InfoBoxFigure">
    <w:name w:val="I - InfoBoxFigure"/>
    <w:basedOn w:val="I-InfoBox"/>
    <w:qFormat/>
    <w:rsid w:val="005A7BDD"/>
    <w:pPr>
      <w:jc w:val="center"/>
    </w:pPr>
    <w:rPr>
      <w:sz w:val="16"/>
    </w:rPr>
  </w:style>
  <w:style w:type="paragraph" w:customStyle="1" w:styleId="I-InfoBoxCaption">
    <w:name w:val="I - InfoBoxCaption"/>
    <w:basedOn w:val="I-InfoBoxFigure"/>
    <w:rsid w:val="005A7BDD"/>
  </w:style>
  <w:style w:type="paragraph" w:customStyle="1" w:styleId="I-InfoBoxCenter">
    <w:name w:val="I - InfoBoxCenter"/>
    <w:basedOn w:val="I-InfoBox"/>
    <w:rsid w:val="005A7BDD"/>
    <w:pPr>
      <w:jc w:val="center"/>
    </w:pPr>
  </w:style>
  <w:style w:type="paragraph" w:customStyle="1" w:styleId="I-InfoBoxCode">
    <w:name w:val="I - InfoBoxCode"/>
    <w:basedOn w:val="I-InfoBox"/>
    <w:rsid w:val="005A7BDD"/>
    <w:pPr>
      <w:shd w:val="clear" w:color="auto" w:fill="FAFAFA"/>
      <w:spacing w:after="60"/>
      <w:contextualSpacing/>
    </w:pPr>
    <w:rPr>
      <w:rFonts w:ascii="Consolas" w:hAnsi="Consolas"/>
      <w:color w:val="383A42"/>
      <w:sz w:val="18"/>
    </w:rPr>
  </w:style>
  <w:style w:type="paragraph" w:customStyle="1" w:styleId="I-InfoBoxConsole">
    <w:name w:val="I - InfoBoxConsole"/>
    <w:basedOn w:val="I-InfoBoxCode"/>
    <w:rsid w:val="005A7BDD"/>
    <w:pPr>
      <w:shd w:val="clear" w:color="auto" w:fill="282A36"/>
    </w:pPr>
    <w:rPr>
      <w:color w:val="F8F8F2"/>
    </w:rPr>
  </w:style>
  <w:style w:type="paragraph" w:customStyle="1" w:styleId="I-InfoBoxNumberedList">
    <w:name w:val="I - InfoBoxNumberedList"/>
    <w:basedOn w:val="I-InfoBoxBullet"/>
    <w:rsid w:val="005A7BDD"/>
    <w:pPr>
      <w:numPr>
        <w:numId w:val="12"/>
      </w:numPr>
    </w:pPr>
  </w:style>
  <w:style w:type="paragraph" w:customStyle="1" w:styleId="L1-Bullet">
    <w:name w:val="L1 - Bullet"/>
    <w:basedOn w:val="P0-Paragraph"/>
    <w:autoRedefine/>
    <w:rsid w:val="00FE46E5"/>
    <w:pPr>
      <w:numPr>
        <w:numId w:val="2"/>
      </w:numPr>
      <w:tabs>
        <w:tab w:val="left" w:pos="360"/>
      </w:tabs>
      <w:suppressAutoHyphens/>
      <w:contextualSpacing/>
    </w:pPr>
  </w:style>
  <w:style w:type="paragraph" w:customStyle="1" w:styleId="L1-Alphabet">
    <w:name w:val="L1 - Alphabet"/>
    <w:basedOn w:val="L1-Bullet"/>
    <w:rsid w:val="00FE46E5"/>
    <w:pPr>
      <w:numPr>
        <w:numId w:val="14"/>
      </w:numPr>
    </w:pPr>
  </w:style>
  <w:style w:type="paragraph" w:customStyle="1" w:styleId="L1-Numbered">
    <w:name w:val="L1 - Numbered"/>
    <w:basedOn w:val="L1-Bullet"/>
    <w:rsid w:val="00FE46E5"/>
    <w:pPr>
      <w:numPr>
        <w:numId w:val="3"/>
      </w:numPr>
    </w:pPr>
  </w:style>
  <w:style w:type="paragraph" w:customStyle="1" w:styleId="L2-Bullet">
    <w:name w:val="L2 - Bullet"/>
    <w:basedOn w:val="L1-Bullet"/>
    <w:rsid w:val="00FE46E5"/>
    <w:pPr>
      <w:ind w:left="1800"/>
    </w:pPr>
  </w:style>
  <w:style w:type="paragraph" w:customStyle="1" w:styleId="L2-Alphabet">
    <w:name w:val="L2 - Alphabet"/>
    <w:basedOn w:val="L2-Bullet"/>
    <w:qFormat/>
    <w:rsid w:val="00FE46E5"/>
    <w:pPr>
      <w:numPr>
        <w:numId w:val="1"/>
      </w:numPr>
    </w:pPr>
    <w:rPr>
      <w:bCs/>
    </w:rPr>
  </w:style>
  <w:style w:type="paragraph" w:customStyle="1" w:styleId="L2-Numbered">
    <w:name w:val="L2 - Numbered"/>
    <w:basedOn w:val="L2-Bullet"/>
    <w:rsid w:val="00FE46E5"/>
    <w:pPr>
      <w:numPr>
        <w:numId w:val="31"/>
      </w:numPr>
    </w:pPr>
  </w:style>
  <w:style w:type="paragraph" w:customStyle="1" w:styleId="L3-Bullet">
    <w:name w:val="L3 - Bullet"/>
    <w:basedOn w:val="L2-Bullet"/>
    <w:rsid w:val="00FE46E5"/>
    <w:pPr>
      <w:ind w:left="2520"/>
    </w:pPr>
  </w:style>
  <w:style w:type="paragraph" w:customStyle="1" w:styleId="L3-Alphabet">
    <w:name w:val="L3 - Alphabet"/>
    <w:basedOn w:val="L3-Bullet"/>
    <w:rsid w:val="00FE46E5"/>
    <w:pPr>
      <w:numPr>
        <w:numId w:val="17"/>
      </w:numPr>
    </w:pPr>
  </w:style>
  <w:style w:type="paragraph" w:customStyle="1" w:styleId="L3-Numbered">
    <w:name w:val="L3 - Numbered"/>
    <w:basedOn w:val="L3-Bullet"/>
    <w:rsid w:val="00FE46E5"/>
    <w:pPr>
      <w:numPr>
        <w:numId w:val="18"/>
      </w:numPr>
    </w:pPr>
  </w:style>
  <w:style w:type="paragraph" w:customStyle="1" w:styleId="P0-ParagraphCenter">
    <w:name w:val="P0 - ParagraphCenter"/>
    <w:basedOn w:val="P0-Paragraph"/>
    <w:rsid w:val="00FE46E5"/>
    <w:pPr>
      <w:jc w:val="center"/>
    </w:pPr>
  </w:style>
  <w:style w:type="paragraph" w:customStyle="1" w:styleId="P1-Paragraph">
    <w:name w:val="P1 - Paragraph"/>
    <w:basedOn w:val="L1-Bullet"/>
    <w:rsid w:val="00FE46E5"/>
    <w:pPr>
      <w:numPr>
        <w:numId w:val="0"/>
      </w:numPr>
      <w:tabs>
        <w:tab w:val="left" w:pos="720"/>
      </w:tabs>
      <w:autoSpaceDE w:val="0"/>
      <w:autoSpaceDN w:val="0"/>
      <w:adjustRightInd w:val="0"/>
      <w:ind w:left="1080"/>
      <w:contextualSpacing w:val="0"/>
      <w:textAlignment w:val="center"/>
    </w:pPr>
    <w:rPr>
      <w:rFonts w:cs="Book Antiqua"/>
      <w:color w:val="000000"/>
      <w:szCs w:val="21"/>
    </w:rPr>
  </w:style>
  <w:style w:type="paragraph" w:customStyle="1" w:styleId="P1-ParagraphCenter">
    <w:name w:val="P1 - ParagraphCenter"/>
    <w:basedOn w:val="P1-Paragraph"/>
    <w:rsid w:val="005A7BDD"/>
    <w:pPr>
      <w:ind w:left="634"/>
      <w:jc w:val="center"/>
    </w:pPr>
  </w:style>
  <w:style w:type="paragraph" w:customStyle="1" w:styleId="P2-Paragraph">
    <w:name w:val="P2 - Paragraph"/>
    <w:basedOn w:val="P1-Paragraph"/>
    <w:rsid w:val="005A7BDD"/>
    <w:pPr>
      <w:ind w:left="1260"/>
    </w:pPr>
  </w:style>
  <w:style w:type="paragraph" w:customStyle="1" w:styleId="P2-ParagraphCenter">
    <w:name w:val="P2 - ParagraphCenter"/>
    <w:basedOn w:val="P2-Paragraph"/>
    <w:rsid w:val="005A7BDD"/>
    <w:pPr>
      <w:ind w:left="1267"/>
      <w:jc w:val="center"/>
    </w:pPr>
  </w:style>
  <w:style w:type="paragraph" w:customStyle="1" w:styleId="QS-Quote">
    <w:name w:val="QS - Quote"/>
    <w:basedOn w:val="P0-Paragraph"/>
    <w:rsid w:val="00FE46E5"/>
    <w:pPr>
      <w:shd w:val="clear" w:color="auto" w:fill="FFFF00"/>
      <w:spacing w:before="240" w:after="240"/>
      <w:ind w:left="360" w:right="360"/>
    </w:pPr>
    <w:rPr>
      <w:i/>
    </w:rPr>
  </w:style>
  <w:style w:type="paragraph" w:customStyle="1" w:styleId="QS-Cite">
    <w:name w:val="QS - Cite"/>
    <w:basedOn w:val="QS-Quote"/>
    <w:next w:val="P0-Paragraph"/>
    <w:rsid w:val="005A7BDD"/>
    <w:pPr>
      <w:ind w:left="547"/>
      <w:jc w:val="right"/>
    </w:pPr>
  </w:style>
  <w:style w:type="paragraph" w:customStyle="1" w:styleId="T-TipBox">
    <w:name w:val="T - TipBox"/>
    <w:basedOn w:val="I-InfoBox"/>
    <w:qFormat/>
    <w:rsid w:val="00FE46E5"/>
    <w:pPr>
      <w:pBdr>
        <w:top w:val="double" w:sz="4" w:space="6" w:color="auto"/>
        <w:left w:val="none" w:sz="0" w:space="0" w:color="auto"/>
        <w:bottom w:val="double" w:sz="4" w:space="9" w:color="auto"/>
        <w:right w:val="none" w:sz="0" w:space="0" w:color="auto"/>
      </w:pBdr>
      <w:shd w:val="clear" w:color="auto" w:fill="auto"/>
    </w:pPr>
  </w:style>
  <w:style w:type="paragraph" w:customStyle="1" w:styleId="T-TipBoxBullet">
    <w:name w:val="T - TipBoxBullet"/>
    <w:basedOn w:val="I-InfoBoxBullet"/>
    <w:qFormat/>
    <w:rsid w:val="005A7BDD"/>
    <w:pPr>
      <w:pBdr>
        <w:top w:val="double" w:sz="4" w:space="6" w:color="auto"/>
        <w:left w:val="none" w:sz="0" w:space="0" w:color="auto"/>
        <w:bottom w:val="double" w:sz="4" w:space="9" w:color="auto"/>
        <w:right w:val="none" w:sz="0" w:space="0" w:color="auto"/>
      </w:pBdr>
      <w:ind w:left="1080"/>
    </w:pPr>
  </w:style>
  <w:style w:type="paragraph" w:customStyle="1" w:styleId="T-TipBoxFigure">
    <w:name w:val="T - TipBoxFigure"/>
    <w:basedOn w:val="I-InfoBoxFigure"/>
    <w:next w:val="Normal"/>
    <w:qFormat/>
    <w:rsid w:val="005A7BDD"/>
    <w:pPr>
      <w:pBdr>
        <w:top w:val="double" w:sz="4" w:space="6" w:color="auto"/>
        <w:left w:val="none" w:sz="0" w:space="0" w:color="auto"/>
        <w:bottom w:val="double" w:sz="4" w:space="9" w:color="auto"/>
        <w:right w:val="none" w:sz="0" w:space="0" w:color="auto"/>
      </w:pBdr>
    </w:pPr>
  </w:style>
  <w:style w:type="paragraph" w:customStyle="1" w:styleId="T-TipBoxCaption">
    <w:name w:val="T - TipBoxCaption"/>
    <w:basedOn w:val="T-TipBoxFigure"/>
    <w:rsid w:val="005A7BDD"/>
  </w:style>
  <w:style w:type="paragraph" w:customStyle="1" w:styleId="T-TipBoxCenter">
    <w:name w:val="T - TipBoxCenter"/>
    <w:basedOn w:val="T-TipBox"/>
    <w:rsid w:val="005A7BDD"/>
    <w:pPr>
      <w:jc w:val="center"/>
    </w:pPr>
  </w:style>
  <w:style w:type="paragraph" w:customStyle="1" w:styleId="T-TipBoxCode">
    <w:name w:val="T - TipBoxCode"/>
    <w:basedOn w:val="I-InfoBoxCode"/>
    <w:rsid w:val="005A7BDD"/>
    <w:pPr>
      <w:pBdr>
        <w:top w:val="double" w:sz="4" w:space="6" w:color="auto"/>
        <w:left w:val="none" w:sz="0" w:space="0" w:color="auto"/>
        <w:bottom w:val="double" w:sz="4" w:space="9" w:color="auto"/>
        <w:right w:val="none" w:sz="0" w:space="0" w:color="auto"/>
      </w:pBdr>
    </w:pPr>
  </w:style>
  <w:style w:type="paragraph" w:customStyle="1" w:styleId="T-TipBoxConsole">
    <w:name w:val="T - TipBoxConsole"/>
    <w:basedOn w:val="T-TipBoxCode"/>
    <w:rsid w:val="005A7BDD"/>
    <w:pPr>
      <w:shd w:val="clear" w:color="auto" w:fill="282A36"/>
    </w:pPr>
    <w:rPr>
      <w:color w:val="F8F8F2"/>
    </w:rPr>
  </w:style>
  <w:style w:type="paragraph" w:customStyle="1" w:styleId="T-TipBoxNumberedList">
    <w:name w:val="T - TipBoxNumberedList"/>
    <w:basedOn w:val="T-TipBoxBullet"/>
    <w:rsid w:val="005A7BDD"/>
    <w:pPr>
      <w:numPr>
        <w:numId w:val="13"/>
      </w:numPr>
    </w:pPr>
  </w:style>
  <w:style w:type="paragraph" w:customStyle="1" w:styleId="TS-Table">
    <w:name w:val="TS - Table"/>
    <w:basedOn w:val="Normal"/>
    <w:rsid w:val="00FE46E5"/>
    <w:pPr>
      <w:spacing w:before="60" w:after="60"/>
      <w:ind w:left="72" w:right="72"/>
    </w:pPr>
    <w:rPr>
      <w:rFonts w:cs="Arial"/>
      <w:bCs/>
      <w:kern w:val="0"/>
      <w:sz w:val="20"/>
      <w14:ligatures w14:val="none"/>
    </w:rPr>
  </w:style>
  <w:style w:type="paragraph" w:customStyle="1" w:styleId="TS-TableBullet">
    <w:name w:val="TS - TableBullet"/>
    <w:basedOn w:val="L1-Bullet"/>
    <w:qFormat/>
    <w:rsid w:val="00FE46E5"/>
    <w:pPr>
      <w:spacing w:before="60" w:after="60"/>
      <w:ind w:left="432" w:right="72"/>
    </w:pPr>
    <w:rPr>
      <w:sz w:val="20"/>
      <w:lang w:eastAsia="ar-SA"/>
    </w:rPr>
  </w:style>
  <w:style w:type="paragraph" w:customStyle="1" w:styleId="TS-TableFigure">
    <w:name w:val="TS - TableFigure"/>
    <w:basedOn w:val="TS-Table"/>
    <w:next w:val="Normal"/>
    <w:qFormat/>
    <w:rsid w:val="005A7BDD"/>
    <w:pPr>
      <w:spacing w:before="120" w:after="120"/>
      <w:jc w:val="center"/>
    </w:pPr>
    <w:rPr>
      <w:sz w:val="16"/>
    </w:rPr>
  </w:style>
  <w:style w:type="paragraph" w:customStyle="1" w:styleId="TS-TableCaption">
    <w:name w:val="TS - TableCaption"/>
    <w:basedOn w:val="TS-TableFigure"/>
    <w:next w:val="TS-Table"/>
    <w:rsid w:val="005A7BDD"/>
  </w:style>
  <w:style w:type="paragraph" w:customStyle="1" w:styleId="TS-TableCenter">
    <w:name w:val="TS - TableCenter"/>
    <w:basedOn w:val="TS-Table"/>
    <w:rsid w:val="00FE46E5"/>
    <w:pPr>
      <w:jc w:val="center"/>
    </w:pPr>
  </w:style>
  <w:style w:type="paragraph" w:customStyle="1" w:styleId="TS-TableCode">
    <w:name w:val="TS - TableCode"/>
    <w:basedOn w:val="TS-Table"/>
    <w:rsid w:val="005A7BDD"/>
    <w:pPr>
      <w:pBdr>
        <w:top w:val="single" w:sz="4" w:space="4" w:color="FAFAFA"/>
        <w:left w:val="single" w:sz="4" w:space="8" w:color="FAFAFA"/>
        <w:bottom w:val="single" w:sz="4" w:space="4" w:color="FAFAFA"/>
        <w:right w:val="single" w:sz="4" w:space="8" w:color="FAFAFA"/>
      </w:pBdr>
      <w:shd w:val="clear" w:color="auto" w:fill="FAFAFA"/>
      <w:spacing w:before="120" w:after="120"/>
      <w:ind w:left="230" w:right="230"/>
      <w:contextualSpacing/>
    </w:pPr>
    <w:rPr>
      <w:rFonts w:ascii="Consolas" w:hAnsi="Consolas"/>
      <w:color w:val="383A42"/>
      <w:sz w:val="18"/>
      <w:lang w:val="en-IN"/>
    </w:rPr>
  </w:style>
  <w:style w:type="paragraph" w:customStyle="1" w:styleId="TS-TableConsole">
    <w:name w:val="TS - TableConsole"/>
    <w:basedOn w:val="TS-TableCode"/>
    <w:autoRedefine/>
    <w:rsid w:val="005A7BDD"/>
    <w:pPr>
      <w:pBdr>
        <w:top w:val="single" w:sz="4" w:space="4" w:color="282A36"/>
        <w:left w:val="single" w:sz="4" w:space="8" w:color="282A36"/>
        <w:bottom w:val="single" w:sz="4" w:space="4" w:color="282A36"/>
        <w:right w:val="single" w:sz="4" w:space="8" w:color="282A36"/>
      </w:pBdr>
      <w:shd w:val="clear" w:color="auto" w:fill="282A36"/>
    </w:pPr>
    <w:rPr>
      <w:color w:val="F8F8F2"/>
    </w:rPr>
  </w:style>
  <w:style w:type="paragraph" w:customStyle="1" w:styleId="TS-TableNumberedList">
    <w:name w:val="TS - TableNumberedList"/>
    <w:basedOn w:val="TS-TableBullet"/>
    <w:rsid w:val="00FE46E5"/>
    <w:pPr>
      <w:numPr>
        <w:numId w:val="34"/>
      </w:numPr>
    </w:pPr>
  </w:style>
  <w:style w:type="paragraph" w:styleId="Quote">
    <w:name w:val="Quote"/>
    <w:basedOn w:val="Normal"/>
    <w:next w:val="Normal"/>
    <w:link w:val="QuoteChar"/>
    <w:uiPriority w:val="29"/>
    <w:qFormat/>
    <w:rsid w:val="005A7BDD"/>
    <w:pPr>
      <w:spacing w:before="160"/>
      <w:jc w:val="center"/>
    </w:pPr>
    <w:rPr>
      <w:i/>
      <w:iCs/>
      <w:color w:val="404040" w:themeColor="text1" w:themeTint="BF"/>
    </w:rPr>
  </w:style>
  <w:style w:type="character" w:customStyle="1" w:styleId="QuoteChar">
    <w:name w:val="Quote Char"/>
    <w:basedOn w:val="DefaultParagraphFont"/>
    <w:link w:val="Quote"/>
    <w:uiPriority w:val="29"/>
    <w:rsid w:val="005A7BDD"/>
    <w:rPr>
      <w:i/>
      <w:iCs/>
      <w:color w:val="404040" w:themeColor="text1" w:themeTint="BF"/>
      <w:kern w:val="2"/>
      <w:sz w:val="24"/>
      <w:szCs w:val="24"/>
      <w:lang w:val="en-US"/>
      <w14:ligatures w14:val="standardContextual"/>
    </w:rPr>
  </w:style>
  <w:style w:type="paragraph" w:styleId="IntenseQuote">
    <w:name w:val="Intense Quote"/>
    <w:basedOn w:val="Normal"/>
    <w:next w:val="Normal"/>
    <w:link w:val="IntenseQuoteChar"/>
    <w:uiPriority w:val="30"/>
    <w:qFormat/>
    <w:rsid w:val="005A7B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7BDD"/>
    <w:rPr>
      <w:i/>
      <w:iCs/>
      <w:color w:val="2F5496" w:themeColor="accent1" w:themeShade="BF"/>
      <w:kern w:val="2"/>
      <w:sz w:val="24"/>
      <w:szCs w:val="24"/>
      <w:lang w:val="en-US"/>
      <w14:ligatures w14:val="standardContextual"/>
    </w:rPr>
  </w:style>
  <w:style w:type="character" w:styleId="IntenseEmphasis">
    <w:name w:val="Intense Emphasis"/>
    <w:basedOn w:val="DefaultParagraphFont"/>
    <w:uiPriority w:val="21"/>
    <w:qFormat/>
    <w:rsid w:val="005A7BDD"/>
    <w:rPr>
      <w:i/>
      <w:iCs/>
      <w:color w:val="2F5496" w:themeColor="accent1" w:themeShade="BF"/>
    </w:rPr>
  </w:style>
  <w:style w:type="character" w:styleId="IntenseReference">
    <w:name w:val="Intense Reference"/>
    <w:basedOn w:val="DefaultParagraphFont"/>
    <w:uiPriority w:val="32"/>
    <w:qFormat/>
    <w:rsid w:val="005A7BDD"/>
    <w:rPr>
      <w:b/>
      <w:bCs/>
      <w:smallCaps/>
      <w:color w:val="2F5496" w:themeColor="accent1" w:themeShade="BF"/>
      <w:spacing w:val="5"/>
    </w:rPr>
  </w:style>
  <w:style w:type="paragraph" w:styleId="NoSpacing">
    <w:name w:val="No Spacing"/>
    <w:uiPriority w:val="1"/>
    <w:qFormat/>
    <w:rsid w:val="005A7BDD"/>
    <w:pPr>
      <w:spacing w:after="0" w:line="240" w:lineRule="auto"/>
    </w:pPr>
    <w:rPr>
      <w:kern w:val="2"/>
      <w:sz w:val="24"/>
      <w:szCs w:val="24"/>
      <w:lang w:val="en-US"/>
      <w14:ligatures w14:val="standardContextual"/>
    </w:rPr>
  </w:style>
  <w:style w:type="paragraph" w:customStyle="1" w:styleId="EQ-Normal">
    <w:name w:val="EQ - Normal"/>
    <w:rsid w:val="005A7BDD"/>
    <w:pPr>
      <w:spacing w:after="0" w:line="278" w:lineRule="auto"/>
    </w:pPr>
    <w:rPr>
      <w:rFonts w:ascii="Book Antiqua" w:eastAsia="Times New Roman" w:hAnsi="Book Antiqua" w:cs="Times New Roman"/>
      <w:sz w:val="19"/>
      <w:szCs w:val="24"/>
      <w:lang w:val="en-US"/>
    </w:rPr>
  </w:style>
  <w:style w:type="character" w:customStyle="1" w:styleId="EQ-Ruler">
    <w:name w:val="EQ - Ruler"/>
    <w:basedOn w:val="DefaultParagraphFont"/>
    <w:uiPriority w:val="1"/>
    <w:rsid w:val="005A7BDD"/>
    <w:rPr>
      <w:rFonts w:ascii="Book Antiqua" w:hAnsi="Book Antiqua"/>
      <w:position w:val="490"/>
      <w:sz w:val="10"/>
    </w:rPr>
  </w:style>
  <w:style w:type="paragraph" w:customStyle="1" w:styleId="EQ-Small">
    <w:name w:val="EQ - Small"/>
    <w:rsid w:val="005A7BDD"/>
    <w:pPr>
      <w:spacing w:after="0" w:line="278" w:lineRule="auto"/>
    </w:pPr>
    <w:rPr>
      <w:rFonts w:ascii="Book Antiqua" w:eastAsia="Times New Roman" w:hAnsi="Book Antiqua" w:cs="Times New Roman"/>
      <w:sz w:val="1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6601">
      <w:bodyDiv w:val="1"/>
      <w:marLeft w:val="0"/>
      <w:marRight w:val="0"/>
      <w:marTop w:val="0"/>
      <w:marBottom w:val="0"/>
      <w:divBdr>
        <w:top w:val="none" w:sz="0" w:space="0" w:color="auto"/>
        <w:left w:val="none" w:sz="0" w:space="0" w:color="auto"/>
        <w:bottom w:val="none" w:sz="0" w:space="0" w:color="auto"/>
        <w:right w:val="none" w:sz="0" w:space="0" w:color="auto"/>
      </w:divBdr>
    </w:div>
    <w:div w:id="114100010">
      <w:bodyDiv w:val="1"/>
      <w:marLeft w:val="0"/>
      <w:marRight w:val="0"/>
      <w:marTop w:val="0"/>
      <w:marBottom w:val="0"/>
      <w:divBdr>
        <w:top w:val="none" w:sz="0" w:space="0" w:color="auto"/>
        <w:left w:val="none" w:sz="0" w:space="0" w:color="auto"/>
        <w:bottom w:val="none" w:sz="0" w:space="0" w:color="auto"/>
        <w:right w:val="none" w:sz="0" w:space="0" w:color="auto"/>
      </w:divBdr>
    </w:div>
    <w:div w:id="163908081">
      <w:bodyDiv w:val="1"/>
      <w:marLeft w:val="0"/>
      <w:marRight w:val="0"/>
      <w:marTop w:val="0"/>
      <w:marBottom w:val="0"/>
      <w:divBdr>
        <w:top w:val="none" w:sz="0" w:space="0" w:color="auto"/>
        <w:left w:val="none" w:sz="0" w:space="0" w:color="auto"/>
        <w:bottom w:val="none" w:sz="0" w:space="0" w:color="auto"/>
        <w:right w:val="none" w:sz="0" w:space="0" w:color="auto"/>
      </w:divBdr>
    </w:div>
    <w:div w:id="199636076">
      <w:bodyDiv w:val="1"/>
      <w:marLeft w:val="0"/>
      <w:marRight w:val="0"/>
      <w:marTop w:val="0"/>
      <w:marBottom w:val="0"/>
      <w:divBdr>
        <w:top w:val="none" w:sz="0" w:space="0" w:color="auto"/>
        <w:left w:val="none" w:sz="0" w:space="0" w:color="auto"/>
        <w:bottom w:val="none" w:sz="0" w:space="0" w:color="auto"/>
        <w:right w:val="none" w:sz="0" w:space="0" w:color="auto"/>
      </w:divBdr>
    </w:div>
    <w:div w:id="222255718">
      <w:bodyDiv w:val="1"/>
      <w:marLeft w:val="0"/>
      <w:marRight w:val="0"/>
      <w:marTop w:val="0"/>
      <w:marBottom w:val="0"/>
      <w:divBdr>
        <w:top w:val="none" w:sz="0" w:space="0" w:color="auto"/>
        <w:left w:val="none" w:sz="0" w:space="0" w:color="auto"/>
        <w:bottom w:val="none" w:sz="0" w:space="0" w:color="auto"/>
        <w:right w:val="none" w:sz="0" w:space="0" w:color="auto"/>
      </w:divBdr>
    </w:div>
    <w:div w:id="270822732">
      <w:bodyDiv w:val="1"/>
      <w:marLeft w:val="0"/>
      <w:marRight w:val="0"/>
      <w:marTop w:val="0"/>
      <w:marBottom w:val="0"/>
      <w:divBdr>
        <w:top w:val="none" w:sz="0" w:space="0" w:color="auto"/>
        <w:left w:val="none" w:sz="0" w:space="0" w:color="auto"/>
        <w:bottom w:val="none" w:sz="0" w:space="0" w:color="auto"/>
        <w:right w:val="none" w:sz="0" w:space="0" w:color="auto"/>
      </w:divBdr>
    </w:div>
    <w:div w:id="302003071">
      <w:bodyDiv w:val="1"/>
      <w:marLeft w:val="0"/>
      <w:marRight w:val="0"/>
      <w:marTop w:val="0"/>
      <w:marBottom w:val="0"/>
      <w:divBdr>
        <w:top w:val="none" w:sz="0" w:space="0" w:color="auto"/>
        <w:left w:val="none" w:sz="0" w:space="0" w:color="auto"/>
        <w:bottom w:val="none" w:sz="0" w:space="0" w:color="auto"/>
        <w:right w:val="none" w:sz="0" w:space="0" w:color="auto"/>
      </w:divBdr>
    </w:div>
    <w:div w:id="323432701">
      <w:bodyDiv w:val="1"/>
      <w:marLeft w:val="0"/>
      <w:marRight w:val="0"/>
      <w:marTop w:val="0"/>
      <w:marBottom w:val="0"/>
      <w:divBdr>
        <w:top w:val="none" w:sz="0" w:space="0" w:color="auto"/>
        <w:left w:val="none" w:sz="0" w:space="0" w:color="auto"/>
        <w:bottom w:val="none" w:sz="0" w:space="0" w:color="auto"/>
        <w:right w:val="none" w:sz="0" w:space="0" w:color="auto"/>
      </w:divBdr>
    </w:div>
    <w:div w:id="363210731">
      <w:bodyDiv w:val="1"/>
      <w:marLeft w:val="0"/>
      <w:marRight w:val="0"/>
      <w:marTop w:val="0"/>
      <w:marBottom w:val="0"/>
      <w:divBdr>
        <w:top w:val="none" w:sz="0" w:space="0" w:color="auto"/>
        <w:left w:val="none" w:sz="0" w:space="0" w:color="auto"/>
        <w:bottom w:val="none" w:sz="0" w:space="0" w:color="auto"/>
        <w:right w:val="none" w:sz="0" w:space="0" w:color="auto"/>
      </w:divBdr>
    </w:div>
    <w:div w:id="428938354">
      <w:bodyDiv w:val="1"/>
      <w:marLeft w:val="0"/>
      <w:marRight w:val="0"/>
      <w:marTop w:val="0"/>
      <w:marBottom w:val="0"/>
      <w:divBdr>
        <w:top w:val="none" w:sz="0" w:space="0" w:color="auto"/>
        <w:left w:val="none" w:sz="0" w:space="0" w:color="auto"/>
        <w:bottom w:val="none" w:sz="0" w:space="0" w:color="auto"/>
        <w:right w:val="none" w:sz="0" w:space="0" w:color="auto"/>
      </w:divBdr>
    </w:div>
    <w:div w:id="444925618">
      <w:bodyDiv w:val="1"/>
      <w:marLeft w:val="0"/>
      <w:marRight w:val="0"/>
      <w:marTop w:val="0"/>
      <w:marBottom w:val="0"/>
      <w:divBdr>
        <w:top w:val="none" w:sz="0" w:space="0" w:color="auto"/>
        <w:left w:val="none" w:sz="0" w:space="0" w:color="auto"/>
        <w:bottom w:val="none" w:sz="0" w:space="0" w:color="auto"/>
        <w:right w:val="none" w:sz="0" w:space="0" w:color="auto"/>
      </w:divBdr>
    </w:div>
    <w:div w:id="460150992">
      <w:bodyDiv w:val="1"/>
      <w:marLeft w:val="0"/>
      <w:marRight w:val="0"/>
      <w:marTop w:val="0"/>
      <w:marBottom w:val="0"/>
      <w:divBdr>
        <w:top w:val="none" w:sz="0" w:space="0" w:color="auto"/>
        <w:left w:val="none" w:sz="0" w:space="0" w:color="auto"/>
        <w:bottom w:val="none" w:sz="0" w:space="0" w:color="auto"/>
        <w:right w:val="none" w:sz="0" w:space="0" w:color="auto"/>
      </w:divBdr>
    </w:div>
    <w:div w:id="464205018">
      <w:bodyDiv w:val="1"/>
      <w:marLeft w:val="0"/>
      <w:marRight w:val="0"/>
      <w:marTop w:val="0"/>
      <w:marBottom w:val="0"/>
      <w:divBdr>
        <w:top w:val="none" w:sz="0" w:space="0" w:color="auto"/>
        <w:left w:val="none" w:sz="0" w:space="0" w:color="auto"/>
        <w:bottom w:val="none" w:sz="0" w:space="0" w:color="auto"/>
        <w:right w:val="none" w:sz="0" w:space="0" w:color="auto"/>
      </w:divBdr>
    </w:div>
    <w:div w:id="580259403">
      <w:bodyDiv w:val="1"/>
      <w:marLeft w:val="0"/>
      <w:marRight w:val="0"/>
      <w:marTop w:val="0"/>
      <w:marBottom w:val="0"/>
      <w:divBdr>
        <w:top w:val="none" w:sz="0" w:space="0" w:color="auto"/>
        <w:left w:val="none" w:sz="0" w:space="0" w:color="auto"/>
        <w:bottom w:val="none" w:sz="0" w:space="0" w:color="auto"/>
        <w:right w:val="none" w:sz="0" w:space="0" w:color="auto"/>
      </w:divBdr>
    </w:div>
    <w:div w:id="637340256">
      <w:bodyDiv w:val="1"/>
      <w:marLeft w:val="0"/>
      <w:marRight w:val="0"/>
      <w:marTop w:val="0"/>
      <w:marBottom w:val="0"/>
      <w:divBdr>
        <w:top w:val="none" w:sz="0" w:space="0" w:color="auto"/>
        <w:left w:val="none" w:sz="0" w:space="0" w:color="auto"/>
        <w:bottom w:val="none" w:sz="0" w:space="0" w:color="auto"/>
        <w:right w:val="none" w:sz="0" w:space="0" w:color="auto"/>
      </w:divBdr>
    </w:div>
    <w:div w:id="642345470">
      <w:bodyDiv w:val="1"/>
      <w:marLeft w:val="0"/>
      <w:marRight w:val="0"/>
      <w:marTop w:val="0"/>
      <w:marBottom w:val="0"/>
      <w:divBdr>
        <w:top w:val="none" w:sz="0" w:space="0" w:color="auto"/>
        <w:left w:val="none" w:sz="0" w:space="0" w:color="auto"/>
        <w:bottom w:val="none" w:sz="0" w:space="0" w:color="auto"/>
        <w:right w:val="none" w:sz="0" w:space="0" w:color="auto"/>
      </w:divBdr>
    </w:div>
    <w:div w:id="675495353">
      <w:bodyDiv w:val="1"/>
      <w:marLeft w:val="0"/>
      <w:marRight w:val="0"/>
      <w:marTop w:val="0"/>
      <w:marBottom w:val="0"/>
      <w:divBdr>
        <w:top w:val="none" w:sz="0" w:space="0" w:color="auto"/>
        <w:left w:val="none" w:sz="0" w:space="0" w:color="auto"/>
        <w:bottom w:val="none" w:sz="0" w:space="0" w:color="auto"/>
        <w:right w:val="none" w:sz="0" w:space="0" w:color="auto"/>
      </w:divBdr>
    </w:div>
    <w:div w:id="683870965">
      <w:bodyDiv w:val="1"/>
      <w:marLeft w:val="0"/>
      <w:marRight w:val="0"/>
      <w:marTop w:val="0"/>
      <w:marBottom w:val="0"/>
      <w:divBdr>
        <w:top w:val="none" w:sz="0" w:space="0" w:color="auto"/>
        <w:left w:val="none" w:sz="0" w:space="0" w:color="auto"/>
        <w:bottom w:val="none" w:sz="0" w:space="0" w:color="auto"/>
        <w:right w:val="none" w:sz="0" w:space="0" w:color="auto"/>
      </w:divBdr>
    </w:div>
    <w:div w:id="878206239">
      <w:bodyDiv w:val="1"/>
      <w:marLeft w:val="0"/>
      <w:marRight w:val="0"/>
      <w:marTop w:val="0"/>
      <w:marBottom w:val="0"/>
      <w:divBdr>
        <w:top w:val="none" w:sz="0" w:space="0" w:color="auto"/>
        <w:left w:val="none" w:sz="0" w:space="0" w:color="auto"/>
        <w:bottom w:val="none" w:sz="0" w:space="0" w:color="auto"/>
        <w:right w:val="none" w:sz="0" w:space="0" w:color="auto"/>
      </w:divBdr>
    </w:div>
    <w:div w:id="900093353">
      <w:bodyDiv w:val="1"/>
      <w:marLeft w:val="0"/>
      <w:marRight w:val="0"/>
      <w:marTop w:val="0"/>
      <w:marBottom w:val="0"/>
      <w:divBdr>
        <w:top w:val="none" w:sz="0" w:space="0" w:color="auto"/>
        <w:left w:val="none" w:sz="0" w:space="0" w:color="auto"/>
        <w:bottom w:val="none" w:sz="0" w:space="0" w:color="auto"/>
        <w:right w:val="none" w:sz="0" w:space="0" w:color="auto"/>
      </w:divBdr>
    </w:div>
    <w:div w:id="917400344">
      <w:bodyDiv w:val="1"/>
      <w:marLeft w:val="0"/>
      <w:marRight w:val="0"/>
      <w:marTop w:val="0"/>
      <w:marBottom w:val="0"/>
      <w:divBdr>
        <w:top w:val="none" w:sz="0" w:space="0" w:color="auto"/>
        <w:left w:val="none" w:sz="0" w:space="0" w:color="auto"/>
        <w:bottom w:val="none" w:sz="0" w:space="0" w:color="auto"/>
        <w:right w:val="none" w:sz="0" w:space="0" w:color="auto"/>
      </w:divBdr>
    </w:div>
    <w:div w:id="943226800">
      <w:bodyDiv w:val="1"/>
      <w:marLeft w:val="0"/>
      <w:marRight w:val="0"/>
      <w:marTop w:val="0"/>
      <w:marBottom w:val="0"/>
      <w:divBdr>
        <w:top w:val="none" w:sz="0" w:space="0" w:color="auto"/>
        <w:left w:val="none" w:sz="0" w:space="0" w:color="auto"/>
        <w:bottom w:val="none" w:sz="0" w:space="0" w:color="auto"/>
        <w:right w:val="none" w:sz="0" w:space="0" w:color="auto"/>
      </w:divBdr>
    </w:div>
    <w:div w:id="978418045">
      <w:bodyDiv w:val="1"/>
      <w:marLeft w:val="0"/>
      <w:marRight w:val="0"/>
      <w:marTop w:val="0"/>
      <w:marBottom w:val="0"/>
      <w:divBdr>
        <w:top w:val="none" w:sz="0" w:space="0" w:color="auto"/>
        <w:left w:val="none" w:sz="0" w:space="0" w:color="auto"/>
        <w:bottom w:val="none" w:sz="0" w:space="0" w:color="auto"/>
        <w:right w:val="none" w:sz="0" w:space="0" w:color="auto"/>
      </w:divBdr>
    </w:div>
    <w:div w:id="1028726770">
      <w:bodyDiv w:val="1"/>
      <w:marLeft w:val="0"/>
      <w:marRight w:val="0"/>
      <w:marTop w:val="0"/>
      <w:marBottom w:val="0"/>
      <w:divBdr>
        <w:top w:val="none" w:sz="0" w:space="0" w:color="auto"/>
        <w:left w:val="none" w:sz="0" w:space="0" w:color="auto"/>
        <w:bottom w:val="none" w:sz="0" w:space="0" w:color="auto"/>
        <w:right w:val="none" w:sz="0" w:space="0" w:color="auto"/>
      </w:divBdr>
    </w:div>
    <w:div w:id="1088160741">
      <w:bodyDiv w:val="1"/>
      <w:marLeft w:val="0"/>
      <w:marRight w:val="0"/>
      <w:marTop w:val="0"/>
      <w:marBottom w:val="0"/>
      <w:divBdr>
        <w:top w:val="none" w:sz="0" w:space="0" w:color="auto"/>
        <w:left w:val="none" w:sz="0" w:space="0" w:color="auto"/>
        <w:bottom w:val="none" w:sz="0" w:space="0" w:color="auto"/>
        <w:right w:val="none" w:sz="0" w:space="0" w:color="auto"/>
      </w:divBdr>
    </w:div>
    <w:div w:id="1245914101">
      <w:bodyDiv w:val="1"/>
      <w:marLeft w:val="0"/>
      <w:marRight w:val="0"/>
      <w:marTop w:val="0"/>
      <w:marBottom w:val="0"/>
      <w:divBdr>
        <w:top w:val="none" w:sz="0" w:space="0" w:color="auto"/>
        <w:left w:val="none" w:sz="0" w:space="0" w:color="auto"/>
        <w:bottom w:val="none" w:sz="0" w:space="0" w:color="auto"/>
        <w:right w:val="none" w:sz="0" w:space="0" w:color="auto"/>
      </w:divBdr>
    </w:div>
    <w:div w:id="1296571158">
      <w:bodyDiv w:val="1"/>
      <w:marLeft w:val="0"/>
      <w:marRight w:val="0"/>
      <w:marTop w:val="0"/>
      <w:marBottom w:val="0"/>
      <w:divBdr>
        <w:top w:val="none" w:sz="0" w:space="0" w:color="auto"/>
        <w:left w:val="none" w:sz="0" w:space="0" w:color="auto"/>
        <w:bottom w:val="none" w:sz="0" w:space="0" w:color="auto"/>
        <w:right w:val="none" w:sz="0" w:space="0" w:color="auto"/>
      </w:divBdr>
    </w:div>
    <w:div w:id="1347715034">
      <w:bodyDiv w:val="1"/>
      <w:marLeft w:val="0"/>
      <w:marRight w:val="0"/>
      <w:marTop w:val="0"/>
      <w:marBottom w:val="0"/>
      <w:divBdr>
        <w:top w:val="none" w:sz="0" w:space="0" w:color="auto"/>
        <w:left w:val="none" w:sz="0" w:space="0" w:color="auto"/>
        <w:bottom w:val="none" w:sz="0" w:space="0" w:color="auto"/>
        <w:right w:val="none" w:sz="0" w:space="0" w:color="auto"/>
      </w:divBdr>
    </w:div>
    <w:div w:id="1354961455">
      <w:bodyDiv w:val="1"/>
      <w:marLeft w:val="0"/>
      <w:marRight w:val="0"/>
      <w:marTop w:val="0"/>
      <w:marBottom w:val="0"/>
      <w:divBdr>
        <w:top w:val="none" w:sz="0" w:space="0" w:color="auto"/>
        <w:left w:val="none" w:sz="0" w:space="0" w:color="auto"/>
        <w:bottom w:val="none" w:sz="0" w:space="0" w:color="auto"/>
        <w:right w:val="none" w:sz="0" w:space="0" w:color="auto"/>
      </w:divBdr>
    </w:div>
    <w:div w:id="1377315943">
      <w:bodyDiv w:val="1"/>
      <w:marLeft w:val="0"/>
      <w:marRight w:val="0"/>
      <w:marTop w:val="0"/>
      <w:marBottom w:val="0"/>
      <w:divBdr>
        <w:top w:val="none" w:sz="0" w:space="0" w:color="auto"/>
        <w:left w:val="none" w:sz="0" w:space="0" w:color="auto"/>
        <w:bottom w:val="none" w:sz="0" w:space="0" w:color="auto"/>
        <w:right w:val="none" w:sz="0" w:space="0" w:color="auto"/>
      </w:divBdr>
    </w:div>
    <w:div w:id="1428233750">
      <w:bodyDiv w:val="1"/>
      <w:marLeft w:val="0"/>
      <w:marRight w:val="0"/>
      <w:marTop w:val="0"/>
      <w:marBottom w:val="0"/>
      <w:divBdr>
        <w:top w:val="none" w:sz="0" w:space="0" w:color="auto"/>
        <w:left w:val="none" w:sz="0" w:space="0" w:color="auto"/>
        <w:bottom w:val="none" w:sz="0" w:space="0" w:color="auto"/>
        <w:right w:val="none" w:sz="0" w:space="0" w:color="auto"/>
      </w:divBdr>
    </w:div>
    <w:div w:id="1575318305">
      <w:bodyDiv w:val="1"/>
      <w:marLeft w:val="0"/>
      <w:marRight w:val="0"/>
      <w:marTop w:val="0"/>
      <w:marBottom w:val="0"/>
      <w:divBdr>
        <w:top w:val="none" w:sz="0" w:space="0" w:color="auto"/>
        <w:left w:val="none" w:sz="0" w:space="0" w:color="auto"/>
        <w:bottom w:val="none" w:sz="0" w:space="0" w:color="auto"/>
        <w:right w:val="none" w:sz="0" w:space="0" w:color="auto"/>
      </w:divBdr>
    </w:div>
    <w:div w:id="1689480239">
      <w:bodyDiv w:val="1"/>
      <w:marLeft w:val="0"/>
      <w:marRight w:val="0"/>
      <w:marTop w:val="0"/>
      <w:marBottom w:val="0"/>
      <w:divBdr>
        <w:top w:val="none" w:sz="0" w:space="0" w:color="auto"/>
        <w:left w:val="none" w:sz="0" w:space="0" w:color="auto"/>
        <w:bottom w:val="none" w:sz="0" w:space="0" w:color="auto"/>
        <w:right w:val="none" w:sz="0" w:space="0" w:color="auto"/>
      </w:divBdr>
    </w:div>
    <w:div w:id="1705131504">
      <w:bodyDiv w:val="1"/>
      <w:marLeft w:val="0"/>
      <w:marRight w:val="0"/>
      <w:marTop w:val="0"/>
      <w:marBottom w:val="0"/>
      <w:divBdr>
        <w:top w:val="none" w:sz="0" w:space="0" w:color="auto"/>
        <w:left w:val="none" w:sz="0" w:space="0" w:color="auto"/>
        <w:bottom w:val="none" w:sz="0" w:space="0" w:color="auto"/>
        <w:right w:val="none" w:sz="0" w:space="0" w:color="auto"/>
      </w:divBdr>
    </w:div>
    <w:div w:id="1758205626">
      <w:bodyDiv w:val="1"/>
      <w:marLeft w:val="0"/>
      <w:marRight w:val="0"/>
      <w:marTop w:val="0"/>
      <w:marBottom w:val="0"/>
      <w:divBdr>
        <w:top w:val="none" w:sz="0" w:space="0" w:color="auto"/>
        <w:left w:val="none" w:sz="0" w:space="0" w:color="auto"/>
        <w:bottom w:val="none" w:sz="0" w:space="0" w:color="auto"/>
        <w:right w:val="none" w:sz="0" w:space="0" w:color="auto"/>
      </w:divBdr>
    </w:div>
    <w:div w:id="1965891410">
      <w:bodyDiv w:val="1"/>
      <w:marLeft w:val="0"/>
      <w:marRight w:val="0"/>
      <w:marTop w:val="0"/>
      <w:marBottom w:val="0"/>
      <w:divBdr>
        <w:top w:val="none" w:sz="0" w:space="0" w:color="auto"/>
        <w:left w:val="none" w:sz="0" w:space="0" w:color="auto"/>
        <w:bottom w:val="none" w:sz="0" w:space="0" w:color="auto"/>
        <w:right w:val="none" w:sz="0" w:space="0" w:color="auto"/>
      </w:divBdr>
    </w:div>
    <w:div w:id="2033264613">
      <w:bodyDiv w:val="1"/>
      <w:marLeft w:val="0"/>
      <w:marRight w:val="0"/>
      <w:marTop w:val="0"/>
      <w:marBottom w:val="0"/>
      <w:divBdr>
        <w:top w:val="none" w:sz="0" w:space="0" w:color="auto"/>
        <w:left w:val="none" w:sz="0" w:space="0" w:color="auto"/>
        <w:bottom w:val="none" w:sz="0" w:space="0" w:color="auto"/>
        <w:right w:val="none" w:sz="0" w:space="0" w:color="auto"/>
      </w:divBdr>
    </w:div>
    <w:div w:id="2045907659">
      <w:bodyDiv w:val="1"/>
      <w:marLeft w:val="0"/>
      <w:marRight w:val="0"/>
      <w:marTop w:val="0"/>
      <w:marBottom w:val="0"/>
      <w:divBdr>
        <w:top w:val="none" w:sz="0" w:space="0" w:color="auto"/>
        <w:left w:val="none" w:sz="0" w:space="0" w:color="auto"/>
        <w:bottom w:val="none" w:sz="0" w:space="0" w:color="auto"/>
        <w:right w:val="none" w:sz="0" w:space="0" w:color="auto"/>
      </w:divBdr>
    </w:div>
    <w:div w:id="2056420374">
      <w:bodyDiv w:val="1"/>
      <w:marLeft w:val="0"/>
      <w:marRight w:val="0"/>
      <w:marTop w:val="0"/>
      <w:marBottom w:val="0"/>
      <w:divBdr>
        <w:top w:val="none" w:sz="0" w:space="0" w:color="auto"/>
        <w:left w:val="none" w:sz="0" w:space="0" w:color="auto"/>
        <w:bottom w:val="none" w:sz="0" w:space="0" w:color="auto"/>
        <w:right w:val="none" w:sz="0" w:space="0" w:color="auto"/>
      </w:divBdr>
    </w:div>
    <w:div w:id="205993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shalSharma\AppData\Roaming\Microsoft\Templates\Packt_Author_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53292dda-03c3-4977-bff8-bb8e9ba9cad7">
      <Terms xmlns="http://schemas.microsoft.com/office/infopath/2007/PartnerControls"/>
    </lcf76f155ced4ddcb4097134ff3c332f>
    <Asset_x0020_Type xmlns="53292dda-03c3-4977-bff8-bb8e9ba9cad7" xsi:nil="true"/>
    <DaysAllocated xmlns="53292dda-03c3-4977-bff8-bb8e9ba9cad7">1</DaysAllocated>
    <Early_x0020_Access xmlns="53292dda-03c3-4977-bff8-bb8e9ba9cad7">false</Early_x0020_Access>
    <AssetStage xmlns="53292dda-03c3-4977-bff8-bb8e9ba9cad7" xsi:nil="true"/>
    <PageCount xmlns="53292dda-03c3-4977-bff8-bb8e9ba9cad7" xsi:nil="true"/>
    <Category xmlns="53292dda-03c3-4977-bff8-bb8e9ba9cad7" xsi:nil="true"/>
    <Asset_x0020_Number xmlns="53292dda-03c3-4977-bff8-bb8e9ba9cad7" xsi:nil="true"/>
    <Notes0 xmlns="53292dda-03c3-4977-bff8-bb8e9ba9cad7" xsi:nil="true"/>
    <TR_x0020_Name_x0020_1 xmlns="53292dda-03c3-4977-bff8-bb8e9ba9cad7" xsi:nil="true"/>
    <Reviewer xmlns="53292dda-03c3-4977-bff8-bb8e9ba9cad7" xsi:nil="true"/>
    <Priority xmlns="53292dda-03c3-4977-bff8-bb8e9ba9cad7">false</Priority>
    <TR_x0020_Score xmlns="53292dda-03c3-4977-bff8-bb8e9ba9cad7" xsi:nil="true"/>
    <Plagiarism_x0020_Originality xmlns="53292dda-03c3-4977-bff8-bb8e9ba9cad7" xsi:nil="true"/>
    <Process xmlns="53292dda-03c3-4977-bff8-bb8e9ba9cad7">CE</Proces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28CD1E3B10FD647B2C00F8D5CAE40C5" ma:contentTypeVersion="25" ma:contentTypeDescription="Create a new document." ma:contentTypeScope="" ma:versionID="e67f9b32a4c0530588233afc00a07f84">
  <xsd:schema xmlns:xsd="http://www.w3.org/2001/XMLSchema" xmlns:xs="http://www.w3.org/2001/XMLSchema" xmlns:p="http://schemas.microsoft.com/office/2006/metadata/properties" xmlns:ns2="53292dda-03c3-4977-bff8-bb8e9ba9cad7" xmlns:ns3="c866c9ed-2f7a-4860-bf57-8153ff3a210a" targetNamespace="http://schemas.microsoft.com/office/2006/metadata/properties" ma:root="true" ma:fieldsID="8a89eef95bb846458ee8473bb933aa43" ns2:_="" ns3:_="">
    <xsd:import namespace="53292dda-03c3-4977-bff8-bb8e9ba9cad7"/>
    <xsd:import namespace="c866c9ed-2f7a-4860-bf57-8153ff3a210a"/>
    <xsd:element name="properties">
      <xsd:complexType>
        <xsd:sequence>
          <xsd:element name="documentManagement">
            <xsd:complexType>
              <xsd:all>
                <xsd:element ref="ns2:PageCount" minOccurs="0"/>
                <xsd:element ref="ns2:AssetStage" minOccurs="0"/>
                <xsd:element ref="ns2:DaysAllocated" minOccurs="0"/>
                <xsd:element ref="ns2:Priority" minOccurs="0"/>
                <xsd:element ref="ns2:Process" minOccurs="0"/>
                <xsd:element ref="ns2:MediaServiceMetadata" minOccurs="0"/>
                <xsd:element ref="ns2:MediaServiceFastMetadata" minOccurs="0"/>
                <xsd:element ref="ns2:MediaServiceSearchProperties" minOccurs="0"/>
                <xsd:element ref="ns2:MediaServiceObjectDetectorVersions" minOccurs="0"/>
                <xsd:element ref="ns2:Asset_x0020_Number" minOccurs="0"/>
                <xsd:element ref="ns2:Asset_x0020_Type" minOccurs="0"/>
                <xsd:element ref="ns2:Category" minOccurs="0"/>
                <xsd:element ref="ns2:Early_x0020_Access" minOccurs="0"/>
                <xsd:element ref="ns2:Plagiarism_x0020_Originality" minOccurs="0"/>
                <xsd:element ref="ns2:TR_x0020_Score" minOccurs="0"/>
                <xsd:element ref="ns2:Notes0" minOccurs="0"/>
                <xsd:element ref="ns2:Reviewer" minOccurs="0"/>
                <xsd:element ref="ns2:TR_x0020_Name_x0020_1"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292dda-03c3-4977-bff8-bb8e9ba9cad7" elementFormDefault="qualified">
    <xsd:import namespace="http://schemas.microsoft.com/office/2006/documentManagement/types"/>
    <xsd:import namespace="http://schemas.microsoft.com/office/infopath/2007/PartnerControls"/>
    <xsd:element name="PageCount" ma:index="8" nillable="true" ma:displayName="Page Count" ma:decimals="0" ma:format="Dropdown" ma:internalName="PageCount" ma:percentage="FALSE">
      <xsd:simpleType>
        <xsd:restriction base="dms:Number"/>
      </xsd:simpleType>
    </xsd:element>
    <xsd:element name="AssetStage" ma:index="9" nillable="true" ma:displayName="Asset Stage" ma:format="Dropdown" ma:internalName="AssetStage">
      <xsd:simpleType>
        <xsd:union memberTypes="dms:Text">
          <xsd:simpleType>
            <xsd:restriction base="dms:Choice">
              <xsd:enumeration value="Preliminary Draft I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ed"/>
              <xsd:enumeration value="Layouts"/>
              <xsd:enumeration value="Proof Read Submission"/>
              <xsd:enumeration value="Proof Reading Done"/>
              <xsd:enumeration value="PR - Checks"/>
              <xsd:enumeration value="Prefinals Ready"/>
              <xsd:enumeration value="Prefinals Sent"/>
              <xsd:enumeration value="Prefinals Received"/>
              <xsd:enumeration value="Final Review"/>
              <xsd:enumeration value="Finals Completed"/>
              <xsd:enumeration value="​Indexer Finalization"/>
              <xsd:enumeration value="​Editor Finalization"/>
              <xsd:enumeration value="​Production Designer Finalization"/>
              <xsd:enumeration value="Porfolio Director - Checks"/>
              <xsd:enumeration value="​Upload"/>
              <xsd:enumeration value="​Graphics and Code Bundle Complete"/>
              <xsd:enumeration value="​Post Upload"/>
              <xsd:enumeration value="​Published"/>
            </xsd:restriction>
          </xsd:simpleType>
        </xsd:union>
      </xsd:simpleType>
    </xsd:element>
    <xsd:element name="DaysAllocated" ma:index="10" nillable="true" ma:displayName="Days Allocated" ma:decimals="0" ma:default="1" ma:format="Dropdown" ma:internalName="DaysAllocated" ma:percentage="FALSE">
      <xsd:simpleType>
        <xsd:restriction base="dms:Number"/>
      </xsd:simpleType>
    </xsd:element>
    <xsd:element name="Priority" ma:index="11" nillable="true" ma:displayName="Priority" ma:default="0" ma:internalName="Priority">
      <xsd:simpleType>
        <xsd:restriction base="dms:Boolean"/>
      </xsd:simpleType>
    </xsd:element>
    <xsd:element name="Process" ma:index="12" nillable="true" ma:displayName="Process" ma:default="CE" ma:format="Dropdown" ma:internalName="Process">
      <xsd:simpleType>
        <xsd:restriction base="dms:Choice">
          <xsd:enumeration value="CE"/>
          <xsd:enumeration value="LSE"/>
          <xsd:enumeration value="DCE"/>
          <xsd:enumeration value="WPR"/>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Asset_x0020_Number" ma:index="17" nillable="true" ma:displayName="Asset Number" ma:description="This is the asset number of the project and no asset type should have same numbers" ma:format="Dropdown" ma:internalName="Asset_x0020_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_x0020_Type" ma:index="18" nillable="true" ma:displayName="Asset Type" ma:description="This is the type of Asset related to the product development" ma:format="Dropdown" ma:internalName="Asset_x0020_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Category" ma:index="19" nillable="true" ma:displayName="Category" ma:format="Dropdown" ma:internalName="Category">
      <xsd:simpleType>
        <xsd:restriction base="dms:Choice">
          <xsd:enumeration value="Cybersecurity"/>
          <xsd:enumeration value="Data Engineering"/>
          <xsd:enumeration value="Data Science"/>
          <xsd:enumeration value="Embedded Systems Development"/>
          <xsd:enumeration value="Game Development"/>
          <xsd:enumeration value="LLM Engineering"/>
          <xsd:enumeration value="Software Engineering and Architecture"/>
          <xsd:enumeration value="Systems Administration and Networking"/>
          <xsd:enumeration value="Tech Powered Pro"/>
          <xsd:enumeration value="Web &amp; Application Development"/>
        </xsd:restriction>
      </xsd:simpleType>
    </xsd:element>
    <xsd:element name="Early_x0020_Access" ma:index="20" nillable="true" ma:displayName="Early Access" ma:default="0" ma:description="This is an option which you select when you want the chapter to be a part of the Early Access" ma:internalName="Early_x0020_Access">
      <xsd:simpleType>
        <xsd:restriction base="dms:Boolean"/>
      </xsd:simpleType>
    </xsd:element>
    <xsd:element name="Plagiarism_x0020_Originality" ma:index="21" nillable="true" ma:displayName="Plagiarism Originality" ma:description="This is a column to fill the plagiarism originality scores" ma:internalName="Plagiarism_x0020_Originality">
      <xsd:simpleType>
        <xsd:restriction base="dms:Number"/>
      </xsd:simpleType>
    </xsd:element>
    <xsd:element name="TR_x0020_Score" ma:index="22" nillable="true" ma:displayName="TR Score" ma:decimals="1" ma:internalName="TR_x0020_Score">
      <xsd:simpleType>
        <xsd:restriction base="dms:Number">
          <xsd:maxInclusive value="10"/>
          <xsd:minInclusive value="1"/>
        </xsd:restriction>
      </xsd:simpleType>
    </xsd:element>
    <xsd:element name="Notes0" ma:index="23" nillable="true" ma:displayName="Notes" ma:internalName="Notes0">
      <xsd:simpleType>
        <xsd:restriction base="dms:Text">
          <xsd:maxLength value="255"/>
        </xsd:restriction>
      </xsd:simpleType>
    </xsd:element>
    <xsd:element name="Reviewer" ma:index="24" nillable="true" ma:displayName="Reviewer" ma:internalName="Reviewer">
      <xsd:simpleType>
        <xsd:restriction base="dms:Text">
          <xsd:maxLength value="255"/>
        </xsd:restriction>
      </xsd:simpleType>
    </xsd:element>
    <xsd:element name="TR_x0020_Name_x0020_1" ma:index="25" nillable="true" ma:displayName="TR Name 1" ma:description="&quot;attack&quot; in &quot;Compressor&quot; bullet point&#10;&#10;I am keeping this highlighted so that I can explain what Attack (technical sound term) means in the Glossary." ma:internalName="TR_x0020_Name_x0020_1">
      <xsd:simpleType>
        <xsd:restriction base="dms:Note">
          <xsd:maxLength value="255"/>
        </xsd:restrictio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DateTaken" ma:index="29" nillable="true" ma:displayName="MediaServiceDateTaken" ma:hidden="true" ma:indexed="true" ma:internalName="MediaServiceDateTaken" ma:readOnly="true">
      <xsd:simpleType>
        <xsd:restriction base="dms:Text"/>
      </xsd:simpleType>
    </xsd:element>
    <xsd:element name="MediaServiceOCR" ma:index="30" nillable="true" ma:displayName="Extracted Text" ma:internalName="MediaServiceOCR" ma:readOnly="true">
      <xsd:simpleType>
        <xsd:restriction base="dms:Note">
          <xsd:maxLength value="255"/>
        </xsd:restriction>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TaxCatchAll" ma:index="28"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E2CAD6-7BEA-45C3-9E94-09A21823B128}">
  <ds:schemaRefs>
    <ds:schemaRef ds:uri="http://schemas.microsoft.com/sharepoint/v3/contenttype/forms"/>
  </ds:schemaRefs>
</ds:datastoreItem>
</file>

<file path=customXml/itemProps2.xml><?xml version="1.0" encoding="utf-8"?>
<ds:datastoreItem xmlns:ds="http://schemas.openxmlformats.org/officeDocument/2006/customXml" ds:itemID="{97D617F8-F78C-43CA-8B48-58055077AC7A}">
  <ds:schemaRefs>
    <ds:schemaRef ds:uri="http://schemas.microsoft.com/office/2006/metadata/properties"/>
    <ds:schemaRef ds:uri="http://schemas.microsoft.com/office/infopath/2007/PartnerControls"/>
    <ds:schemaRef ds:uri="e7df6e9d-0615-47e4-a4ad-60fe01bbcbf5"/>
    <ds:schemaRef ds:uri="c866c9ed-2f7a-4860-bf57-8153ff3a210a"/>
  </ds:schemaRefs>
</ds:datastoreItem>
</file>

<file path=customXml/itemProps3.xml><?xml version="1.0" encoding="utf-8"?>
<ds:datastoreItem xmlns:ds="http://schemas.openxmlformats.org/officeDocument/2006/customXml" ds:itemID="{031DCAA4-6A6D-4DC4-871B-B9A0ECF5D6EB}"/>
</file>

<file path=docProps/app.xml><?xml version="1.0" encoding="utf-8"?>
<Properties xmlns="http://schemas.openxmlformats.org/officeDocument/2006/extended-properties" xmlns:vt="http://schemas.openxmlformats.org/officeDocument/2006/docPropsVTypes">
  <Template>Packt_Author_Template.dotm</Template>
  <TotalTime>560</TotalTime>
  <Pages>40</Pages>
  <Words>6787</Words>
  <Characters>34634</Characters>
  <Application>Microsoft Office Word</Application>
  <DocSecurity>0</DocSecurity>
  <Lines>288</Lines>
  <Paragraphs>82</Paragraphs>
  <ScaleCrop>false</ScaleCrop>
  <Manager/>
  <Company/>
  <LinksUpToDate>false</LinksUpToDate>
  <CharactersWithSpaces>41339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Mastering Go, 4th edition</dc:title>
  <dc:subject>CH03</dc:subject>
  <dc:creator>Mihalis Tsoukalos</dc:creator>
  <cp:keywords/>
  <dc:description/>
  <cp:lastModifiedBy>Kushal Sharma</cp:lastModifiedBy>
  <cp:revision>906</cp:revision>
  <cp:lastPrinted>2020-06-08T23:05:00Z</cp:lastPrinted>
  <dcterms:created xsi:type="dcterms:W3CDTF">2023-05-04T20:26:00Z</dcterms:created>
  <dcterms:modified xsi:type="dcterms:W3CDTF">2025-03-04T04:56:00Z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2586e6a7-e575-4524-a0aa-525913437b24</vt:lpwstr>
  </property>
  <property fmtid="{D5CDD505-2E9C-101B-9397-08002B2CF9AE}" pid="3" name="ContentTypeId">
    <vt:lpwstr>0x010100F28CD1E3B10FD647B2C00F8D5CAE40C5</vt:lpwstr>
  </property>
  <property fmtid="{D5CDD505-2E9C-101B-9397-08002B2CF9AE}" pid="4" name="MediaServiceImageTags">
    <vt:lpwstr/>
  </property>
  <property fmtid="{D5CDD505-2E9C-101B-9397-08002B2CF9AE}" pid="5" name="_ExtendedDescription">
    <vt:lpwstr/>
  </property>
</Properties>
</file>